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36A9A" w14:textId="2068ED4F" w:rsidR="00E726FB" w:rsidRPr="00E777DE" w:rsidRDefault="00E726FB" w:rsidP="00173894">
      <w:pPr>
        <w:pStyle w:val="Ttulo"/>
        <w:widowControl w:val="0"/>
        <w:rPr>
          <w:rFonts w:ascii="Arial Narrow" w:hAnsi="Arial Narrow"/>
          <w:sz w:val="22"/>
          <w:szCs w:val="22"/>
          <w:lang w:val="fr-FR"/>
        </w:rPr>
      </w:pPr>
    </w:p>
    <w:p w14:paraId="50ED60B9" w14:textId="224FCFA8" w:rsidR="004D0EBD" w:rsidRDefault="004D0EBD" w:rsidP="00173894">
      <w:pPr>
        <w:pStyle w:val="Ttulo"/>
        <w:widowControl w:val="0"/>
        <w:rPr>
          <w:rFonts w:ascii="Arial Narrow" w:hAnsi="Arial Narrow"/>
          <w:sz w:val="22"/>
          <w:szCs w:val="22"/>
          <w:lang w:val="fr-FR"/>
        </w:rPr>
      </w:pPr>
    </w:p>
    <w:p w14:paraId="6ADE26E9" w14:textId="77777777" w:rsidR="00E777DE" w:rsidRPr="00E777DE" w:rsidRDefault="00E777DE" w:rsidP="00173894">
      <w:pPr>
        <w:pStyle w:val="Ttulo"/>
        <w:widowControl w:val="0"/>
        <w:rPr>
          <w:rFonts w:ascii="Arial Narrow" w:hAnsi="Arial Narrow"/>
          <w:sz w:val="22"/>
          <w:szCs w:val="22"/>
          <w:lang w:val="fr-FR"/>
        </w:rPr>
      </w:pPr>
    </w:p>
    <w:p w14:paraId="203569FA" w14:textId="00ACA3C5" w:rsidR="008F7616" w:rsidRPr="00E777DE" w:rsidRDefault="00E82650" w:rsidP="00173894">
      <w:pPr>
        <w:pStyle w:val="Ttulo"/>
        <w:widowControl w:val="0"/>
        <w:rPr>
          <w:rFonts w:ascii="Arial Narrow" w:hAnsi="Arial Narrow"/>
          <w:sz w:val="22"/>
          <w:szCs w:val="22"/>
          <w:lang w:val="fr-FR"/>
        </w:rPr>
      </w:pPr>
      <w:r>
        <w:rPr>
          <w:noProof/>
          <w:lang w:val="es-ES_tradnl" w:eastAsia="es-ES_tradnl"/>
        </w:rPr>
        <w:drawing>
          <wp:inline distT="0" distB="0" distL="0" distR="0" wp14:anchorId="53AE0C03" wp14:editId="74981D74">
            <wp:extent cx="5483720" cy="3657600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7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75F3" w14:textId="460D8CFF" w:rsidR="008F7616" w:rsidRPr="00E777DE" w:rsidRDefault="008F7616" w:rsidP="00173894">
      <w:pPr>
        <w:pStyle w:val="Ttulo"/>
        <w:widowControl w:val="0"/>
        <w:rPr>
          <w:rFonts w:ascii="Arial Narrow" w:hAnsi="Arial Narrow"/>
          <w:sz w:val="22"/>
          <w:szCs w:val="22"/>
          <w:lang w:val="fr-FR"/>
        </w:rPr>
      </w:pPr>
    </w:p>
    <w:p w14:paraId="287C585D" w14:textId="77777777" w:rsidR="00C93E0F" w:rsidRPr="00E777DE" w:rsidRDefault="00C93E0F" w:rsidP="00173894">
      <w:pPr>
        <w:widowControl w:val="0"/>
        <w:rPr>
          <w:rFonts w:ascii="Arial Narrow" w:hAnsi="Arial Narrow"/>
          <w:b/>
          <w:bCs/>
          <w:color w:val="808080"/>
          <w:kern w:val="28"/>
          <w:sz w:val="22"/>
          <w:szCs w:val="22"/>
          <w:lang w:val="fr-FR"/>
        </w:rPr>
      </w:pPr>
    </w:p>
    <w:p w14:paraId="74729C87" w14:textId="162DF594" w:rsidR="00E777DE" w:rsidRPr="00E777DE" w:rsidRDefault="00E777DE" w:rsidP="00173894">
      <w:pPr>
        <w:widowControl w:val="0"/>
        <w:ind w:left="709" w:firstLine="709"/>
        <w:rPr>
          <w:rFonts w:ascii="Arial Narrow" w:hAnsi="Arial Narrow" w:cstheme="minorHAnsi"/>
          <w:b/>
          <w:bCs/>
          <w:color w:val="003A62"/>
          <w:kern w:val="28"/>
          <w:sz w:val="44"/>
          <w:szCs w:val="44"/>
          <w:lang w:val="fr-FR"/>
        </w:rPr>
      </w:pPr>
      <w:r w:rsidRPr="00E777DE">
        <w:rPr>
          <w:rFonts w:ascii="Arial Narrow" w:hAnsi="Arial Narrow" w:cstheme="minorHAnsi"/>
          <w:b/>
          <w:bCs/>
          <w:color w:val="003A62"/>
          <w:kern w:val="28"/>
          <w:sz w:val="44"/>
          <w:szCs w:val="44"/>
          <w:lang w:val="fr-FR"/>
        </w:rPr>
        <w:t>RAPPORT DE SERVICE</w:t>
      </w:r>
      <w:r w:rsidR="002B0163">
        <w:rPr>
          <w:rFonts w:ascii="Arial Narrow" w:hAnsi="Arial Narrow" w:cstheme="minorHAnsi"/>
          <w:b/>
          <w:bCs/>
          <w:color w:val="003A62"/>
          <w:kern w:val="28"/>
          <w:sz w:val="44"/>
          <w:szCs w:val="44"/>
          <w:lang w:val="fr-FR"/>
        </w:rPr>
        <w:t xml:space="preserve"> </w:t>
      </w:r>
      <w:r w:rsidR="007173FE">
        <w:rPr>
          <w:rFonts w:ascii="Arial Narrow" w:hAnsi="Arial Narrow" w:cstheme="minorHAnsi"/>
          <w:b/>
          <w:bCs/>
          <w:color w:val="003A62"/>
          <w:kern w:val="28"/>
          <w:sz w:val="44"/>
          <w:szCs w:val="44"/>
          <w:lang w:val="fr-FR"/>
        </w:rPr>
        <w:t xml:space="preserve">NOVEMBRE</w:t>
      </w:r>
      <w:r w:rsidRPr="00E777DE">
        <w:rPr>
          <w:rFonts w:ascii="Arial Narrow" w:hAnsi="Arial Narrow" w:cstheme="minorHAnsi"/>
          <w:b/>
          <w:bCs/>
          <w:color w:val="003A62"/>
          <w:kern w:val="28"/>
          <w:sz w:val="44"/>
          <w:szCs w:val="44"/>
          <w:lang w:val="fr-FR"/>
        </w:rPr>
        <w:t xml:space="preserve"> </w:t>
      </w:r>
      <w:r w:rsidR="007173FE">
        <w:rPr>
          <w:rFonts w:ascii="Arial Narrow" w:hAnsi="Arial Narrow" w:cstheme="minorHAnsi"/>
          <w:b/>
          <w:bCs/>
          <w:color w:val="003A62"/>
          <w:kern w:val="28"/>
          <w:sz w:val="44"/>
          <w:szCs w:val="44"/>
          <w:lang w:val="fr-FR"/>
        </w:rPr>
        <w:t xml:space="preserve">2021</w:t>
      </w:r>
    </w:p>
    <w:p w14:paraId="387CB43D" w14:textId="77777777" w:rsidR="00623057" w:rsidRPr="00B00CEF" w:rsidRDefault="00623057" w:rsidP="00173894">
      <w:pPr>
        <w:widowControl w:val="0"/>
        <w:jc w:val="center"/>
        <w:rPr>
          <w:rFonts w:ascii="Arial Narrow" w:hAnsi="Arial Narrow"/>
          <w:b/>
          <w:bCs/>
          <w:color w:val="808080"/>
          <w:kern w:val="28"/>
          <w:sz w:val="22"/>
          <w:szCs w:val="22"/>
          <w:lang w:val="fr-FR"/>
        </w:rPr>
      </w:pPr>
    </w:p>
    <w:p w14:paraId="1ED73324" w14:textId="5683F838" w:rsidR="00E777DE" w:rsidRPr="00B00CEF" w:rsidRDefault="00E777DE" w:rsidP="00173894">
      <w:pPr>
        <w:widowControl w:val="0"/>
        <w:rPr>
          <w:rFonts w:ascii="Arial Narrow" w:hAnsi="Arial Narrow"/>
          <w:bCs/>
          <w:color w:val="003399"/>
          <w:kern w:val="28"/>
          <w:sz w:val="22"/>
          <w:szCs w:val="22"/>
          <w:lang w:val="fr-FR"/>
        </w:rPr>
      </w:pPr>
    </w:p>
    <w:sectPr w:rsidR="00E777DE" w:rsidRPr="00B00CEF" w:rsidSect="00E777D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2552" w:right="1134" w:bottom="1985" w:left="1418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1CE3DC" w14:textId="77777777" w:rsidR="0038206A" w:rsidRDefault="0038206A">
      <w:r>
        <w:separator/>
      </w:r>
    </w:p>
  </w:endnote>
  <w:endnote w:type="continuationSeparator" w:id="0">
    <w:p w14:paraId="4EAA9A16" w14:textId="77777777" w:rsidR="0038206A" w:rsidRDefault="003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vantGarde Bk BT">
    <w:altName w:val="Century Gothic"/>
    <w:charset w:val="00"/>
    <w:family w:val="swiss"/>
    <w:pitch w:val="variable"/>
    <w:sig w:usb0="00000007" w:usb1="00000000" w:usb2="00000000" w:usb3="00000000" w:csb0="00000011" w:csb1="00000000"/>
  </w:font>
  <w:font w:name="Univers LT Std 45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TC Stone Sans Std Med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OIGBE N+ Univer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JKP F+ Univer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JKO E+ Univer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DDJ F+ Univer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egrita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Futura Lt BT">
    <w:altName w:val="Century Gothic"/>
    <w:charset w:val="00"/>
    <w:family w:val="auto"/>
    <w:pitch w:val="variable"/>
    <w:sig w:usb0="80000067" w:usb1="00000000" w:usb2="00000000" w:usb3="00000000" w:csb0="000001FB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utura Com Book">
    <w:altName w:val="Futura Com Book"/>
    <w:charset w:val="00"/>
    <w:family w:val="auto"/>
    <w:pitch w:val="variable"/>
    <w:sig w:usb0="80000067" w:usb1="00000000" w:usb2="00000000" w:usb3="00000000" w:csb0="000001F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BBFEC" w14:textId="77777777" w:rsidR="007173FE" w:rsidRDefault="007173F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04170157"/>
      <w:docPartObj>
        <w:docPartGallery w:val="Page Numbers (Bottom of Page)"/>
        <w:docPartUnique/>
      </w:docPartObj>
    </w:sdtPr>
    <w:sdtEndPr>
      <w:rPr>
        <w:rFonts w:asciiTheme="majorHAnsi" w:hAnsiTheme="majorHAnsi" w:cstheme="majorHAnsi"/>
        <w:sz w:val="18"/>
        <w:szCs w:val="18"/>
      </w:rPr>
    </w:sdtEndPr>
    <w:sdtContent>
      <w:p w14:paraId="7396D484" w14:textId="5E3813E2" w:rsidR="00793962" w:rsidRPr="00D83955" w:rsidRDefault="00793962" w:rsidP="00212932">
        <w:pPr>
          <w:widowControl w:val="0"/>
          <w:autoSpaceDE w:val="0"/>
          <w:autoSpaceDN w:val="0"/>
          <w:adjustRightInd w:val="0"/>
          <w:spacing w:before="120" w:after="0" w:line="235" w:lineRule="exact"/>
          <w:ind w:right="-36"/>
          <w:jc w:val="center"/>
          <w:rPr>
            <w:lang w:val="fr-FR"/>
          </w:rPr>
        </w:pPr>
        <w:r w:rsidRPr="00D83955">
          <w:rPr>
            <w:rFonts w:asciiTheme="majorHAnsi" w:hAnsiTheme="majorHAnsi" w:cstheme="majorHAnsi"/>
            <w:color w:val="7F7F7F"/>
            <w:spacing w:val="-1"/>
            <w:position w:val="1"/>
            <w:sz w:val="18"/>
            <w:szCs w:val="18"/>
            <w:lang w:val="fr-FR"/>
          </w:rPr>
          <w:t>SIMALGA INTERNACIONAL</w:t>
        </w:r>
      </w:p>
      <w:p w14:paraId="5C012A50" w14:textId="3435E0DC" w:rsidR="00793962" w:rsidRDefault="00793962" w:rsidP="00212932">
        <w:pPr>
          <w:widowControl w:val="0"/>
          <w:autoSpaceDE w:val="0"/>
          <w:autoSpaceDN w:val="0"/>
          <w:adjustRightInd w:val="0"/>
          <w:spacing w:before="120" w:after="0" w:line="235" w:lineRule="exact"/>
          <w:ind w:right="-34"/>
          <w:jc w:val="center"/>
          <w:rPr>
            <w:rFonts w:asciiTheme="majorHAnsi" w:hAnsiTheme="majorHAnsi" w:cstheme="majorHAnsi"/>
            <w:color w:val="7F7F7F"/>
            <w:spacing w:val="-1"/>
            <w:position w:val="1"/>
            <w:sz w:val="18"/>
            <w:szCs w:val="18"/>
            <w:lang w:val="fr-FR"/>
          </w:rPr>
        </w:pPr>
        <w:r w:rsidRPr="00D83955">
          <w:rPr>
            <w:rFonts w:asciiTheme="majorHAnsi" w:hAnsiTheme="majorHAnsi" w:cstheme="majorHAnsi"/>
            <w:color w:val="7F7F7F"/>
            <w:spacing w:val="-1"/>
            <w:position w:val="1"/>
            <w:sz w:val="18"/>
            <w:szCs w:val="18"/>
            <w:lang w:val="fr-FR"/>
          </w:rPr>
          <w:t xml:space="preserve">Rapport de maintenance du mois </w:t>
        </w:r>
        <w:r>
          <w:rPr>
            <w:rFonts w:asciiTheme="majorHAnsi" w:hAnsiTheme="majorHAnsi" w:cstheme="majorHAnsi"/>
            <w:color w:val="7F7F7F"/>
            <w:spacing w:val="-1"/>
            <w:position w:val="1"/>
            <w:sz w:val="18"/>
            <w:szCs w:val="18"/>
            <w:lang w:val="fr-FR"/>
          </w:rPr>
          <w:t xml:space="preserve">de </w:t>
        </w:r>
        <w:r w:rsidR="00D35317">
          <w:rPr>
            <w:rFonts w:asciiTheme="majorHAnsi" w:hAnsiTheme="majorHAnsi" w:cstheme="majorHAnsi"/>
            <w:color w:val="7F7F7F"/>
            <w:spacing w:val="-1"/>
            <w:position w:val="1"/>
            <w:sz w:val="18"/>
            <w:szCs w:val="18"/>
            <w:lang w:val="fr-FR"/>
          </w:rPr>
          <w:t>decembre</w:t>
        </w:r>
        <w:r w:rsidRPr="00D83955">
          <w:rPr>
            <w:rFonts w:asciiTheme="majorHAnsi" w:hAnsiTheme="majorHAnsi" w:cstheme="majorHAnsi"/>
            <w:color w:val="7F7F7F"/>
            <w:spacing w:val="-1"/>
            <w:position w:val="1"/>
            <w:sz w:val="18"/>
            <w:szCs w:val="18"/>
            <w:lang w:val="fr-FR"/>
          </w:rPr>
          <w:t xml:space="preserve"> 2020</w:t>
        </w:r>
      </w:p>
      <w:p w14:paraId="72E4CA8C" w14:textId="67F64EB3" w:rsidR="00793962" w:rsidRPr="00D83955" w:rsidRDefault="00793962" w:rsidP="00212932">
        <w:pPr>
          <w:widowControl w:val="0"/>
          <w:autoSpaceDE w:val="0"/>
          <w:autoSpaceDN w:val="0"/>
          <w:adjustRightInd w:val="0"/>
          <w:spacing w:before="120" w:after="0" w:line="235" w:lineRule="exact"/>
          <w:ind w:right="-34"/>
          <w:jc w:val="center"/>
          <w:rPr>
            <w:rFonts w:asciiTheme="majorHAnsi" w:hAnsiTheme="majorHAnsi" w:cstheme="majorHAnsi"/>
            <w:color w:val="7F7F7F"/>
            <w:spacing w:val="-1"/>
            <w:position w:val="1"/>
            <w:sz w:val="18"/>
            <w:szCs w:val="18"/>
            <w:lang w:val="fr-FR"/>
          </w:rPr>
        </w:pPr>
        <w:r>
          <w:rPr>
            <w:rFonts w:asciiTheme="majorHAnsi" w:hAnsiTheme="majorHAnsi" w:cstheme="majorHAnsi"/>
            <w:color w:val="7F7F7F"/>
            <w:spacing w:val="-1"/>
            <w:position w:val="1"/>
            <w:sz w:val="18"/>
            <w:szCs w:val="18"/>
            <w:lang w:val="fr-FR"/>
          </w:rPr>
          <w:t>Hôtel Sheraton Annaba</w:t>
        </w:r>
      </w:p>
      <w:p w14:paraId="150CE341" w14:textId="3A3699EE" w:rsidR="00793962" w:rsidRPr="00FC2BB5" w:rsidRDefault="00793962" w:rsidP="00173894">
        <w:pPr>
          <w:pStyle w:val="Piedepgina"/>
          <w:jc w:val="right"/>
          <w:rPr>
            <w:rFonts w:asciiTheme="majorHAnsi" w:hAnsiTheme="majorHAnsi" w:cstheme="majorHAnsi"/>
            <w:sz w:val="18"/>
            <w:szCs w:val="18"/>
          </w:rPr>
        </w:pPr>
        <w:r w:rsidRPr="00757F74">
          <w:rPr>
            <w:rFonts w:asciiTheme="majorHAnsi" w:hAnsiTheme="majorHAnsi" w:cstheme="majorHAnsi"/>
            <w:sz w:val="18"/>
            <w:szCs w:val="18"/>
          </w:rPr>
          <w:fldChar w:fldCharType="begin"/>
        </w:r>
        <w:r w:rsidRPr="00757F74">
          <w:rPr>
            <w:rFonts w:asciiTheme="majorHAnsi" w:hAnsiTheme="majorHAnsi" w:cstheme="majorHAnsi"/>
            <w:sz w:val="18"/>
            <w:szCs w:val="18"/>
          </w:rPr>
          <w:instrText>PAGE   \* MERGEFORMAT</w:instrText>
        </w:r>
        <w:r w:rsidRPr="00757F74">
          <w:rPr>
            <w:rFonts w:asciiTheme="majorHAnsi" w:hAnsiTheme="majorHAnsi" w:cstheme="majorHAnsi"/>
            <w:sz w:val="18"/>
            <w:szCs w:val="18"/>
          </w:rPr>
          <w:fldChar w:fldCharType="separate"/>
        </w:r>
        <w:r>
          <w:rPr>
            <w:rFonts w:asciiTheme="majorHAnsi" w:hAnsiTheme="majorHAnsi" w:cstheme="majorHAnsi"/>
            <w:noProof/>
            <w:sz w:val="18"/>
            <w:szCs w:val="18"/>
          </w:rPr>
          <w:t>23</w:t>
        </w:r>
        <w:r w:rsidRPr="00757F74">
          <w:rPr>
            <w:rFonts w:asciiTheme="majorHAnsi" w:hAnsiTheme="majorHAnsi" w:cstheme="majorHAnsi"/>
            <w:sz w:val="18"/>
            <w:szCs w:val="18"/>
          </w:rPr>
          <w:fldChar w:fldCharType="end"/>
        </w:r>
      </w:p>
    </w:sdtContent>
  </w:sdt>
  <w:p w14:paraId="0DCE12A9" w14:textId="77777777" w:rsidR="00793962" w:rsidRDefault="0079396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D84C8" w14:textId="77777777" w:rsidR="00793962" w:rsidRPr="00D83955" w:rsidRDefault="00793962" w:rsidP="00E777DE">
    <w:pPr>
      <w:widowControl w:val="0"/>
      <w:autoSpaceDE w:val="0"/>
      <w:autoSpaceDN w:val="0"/>
      <w:adjustRightInd w:val="0"/>
      <w:spacing w:before="0" w:line="235" w:lineRule="exact"/>
      <w:ind w:right="-34"/>
      <w:jc w:val="center"/>
      <w:rPr>
        <w:lang w:val="fr-FR"/>
      </w:rPr>
    </w:pPr>
    <w:r w:rsidRPr="00D83955">
      <w:rPr>
        <w:rFonts w:asciiTheme="majorHAnsi" w:hAnsiTheme="majorHAnsi" w:cstheme="majorHAnsi"/>
        <w:color w:val="7F7F7F"/>
        <w:spacing w:val="-1"/>
        <w:position w:val="1"/>
        <w:sz w:val="18"/>
        <w:szCs w:val="18"/>
        <w:lang w:val="fr-FR"/>
      </w:rPr>
      <w:t>SIMALGA INTERNACIONAL</w:t>
    </w:r>
  </w:p>
  <w:p w14:paraId="6F8BE151" w14:textId="4F99EF6C" w:rsidR="00793962" w:rsidRDefault="00793962" w:rsidP="00E777DE">
    <w:pPr>
      <w:widowControl w:val="0"/>
      <w:autoSpaceDE w:val="0"/>
      <w:autoSpaceDN w:val="0"/>
      <w:adjustRightInd w:val="0"/>
      <w:spacing w:before="0" w:line="235" w:lineRule="exact"/>
      <w:ind w:right="-34"/>
      <w:jc w:val="center"/>
      <w:rPr>
        <w:rFonts w:asciiTheme="majorHAnsi" w:hAnsiTheme="majorHAnsi" w:cstheme="majorHAnsi"/>
        <w:color w:val="7F7F7F"/>
        <w:spacing w:val="-1"/>
        <w:position w:val="1"/>
        <w:sz w:val="18"/>
        <w:szCs w:val="18"/>
        <w:lang w:val="fr-FR"/>
      </w:rPr>
    </w:pPr>
    <w:r w:rsidRPr="00D83955">
      <w:rPr>
        <w:rFonts w:asciiTheme="majorHAnsi" w:hAnsiTheme="majorHAnsi" w:cstheme="majorHAnsi"/>
        <w:color w:val="7F7F7F"/>
        <w:spacing w:val="-1"/>
        <w:position w:val="1"/>
        <w:sz w:val="18"/>
        <w:szCs w:val="18"/>
        <w:lang w:val="fr-FR"/>
      </w:rPr>
      <w:t>Rapport de maintenance du mois d</w:t>
    </w:r>
    <w:r>
      <w:rPr>
        <w:rFonts w:asciiTheme="majorHAnsi" w:hAnsiTheme="majorHAnsi" w:cstheme="majorHAnsi"/>
        <w:color w:val="7F7F7F"/>
        <w:spacing w:val="-1"/>
        <w:position w:val="1"/>
        <w:sz w:val="18"/>
        <w:szCs w:val="18"/>
        <w:lang w:val="fr-FR"/>
      </w:rPr>
      <w:t xml:space="preserve">e </w:t>
    </w:r>
    <w:r w:rsidR="007173FE">
      <w:rPr>
        <w:rFonts w:asciiTheme="majorHAnsi" w:hAnsiTheme="majorHAnsi" w:cstheme="majorHAnsi"/>
        <w:color w:val="7F7F7F"/>
        <w:spacing w:val="-1"/>
        <w:position w:val="1"/>
        <w:sz w:val="18"/>
        <w:szCs w:val="18"/>
        <w:lang w:val="fr-FR"/>
      </w:rPr>
      <w:t xml:space="preserve">Nocembre 2021</w:t>
    </w:r>
  </w:p>
  <w:p w14:paraId="644FD982" w14:textId="77777777" w:rsidR="00793962" w:rsidRPr="00D83955" w:rsidRDefault="00793962" w:rsidP="00E777DE">
    <w:pPr>
      <w:widowControl w:val="0"/>
      <w:autoSpaceDE w:val="0"/>
      <w:autoSpaceDN w:val="0"/>
      <w:adjustRightInd w:val="0"/>
      <w:spacing w:before="0" w:line="235" w:lineRule="exact"/>
      <w:ind w:right="-34"/>
      <w:jc w:val="center"/>
      <w:rPr>
        <w:rFonts w:asciiTheme="majorHAnsi" w:hAnsiTheme="majorHAnsi" w:cstheme="majorHAnsi"/>
        <w:color w:val="7F7F7F"/>
        <w:spacing w:val="-1"/>
        <w:position w:val="1"/>
        <w:sz w:val="18"/>
        <w:szCs w:val="18"/>
        <w:lang w:val="fr-FR"/>
      </w:rPr>
    </w:pPr>
    <w:r>
      <w:rPr>
        <w:rFonts w:asciiTheme="majorHAnsi" w:hAnsiTheme="majorHAnsi" w:cstheme="majorHAnsi"/>
        <w:color w:val="7F7F7F"/>
        <w:spacing w:val="-1"/>
        <w:position w:val="1"/>
        <w:sz w:val="18"/>
        <w:szCs w:val="18"/>
        <w:lang w:val="fr-FR"/>
      </w:rPr>
      <w:t>Hôtel Sheraton Annaba</w:t>
    </w:r>
  </w:p>
  <w:p w14:paraId="08949AAB" w14:textId="77777777" w:rsidR="00793962" w:rsidRDefault="0079396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43D29" w14:textId="77777777" w:rsidR="0038206A" w:rsidRDefault="0038206A">
      <w:r>
        <w:separator/>
      </w:r>
    </w:p>
  </w:footnote>
  <w:footnote w:type="continuationSeparator" w:id="0">
    <w:p w14:paraId="5640FC5E" w14:textId="77777777" w:rsidR="0038206A" w:rsidRDefault="003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89BD0" w14:textId="77777777" w:rsidR="007173FE" w:rsidRDefault="007173F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76" w:type="dxa"/>
      <w:tblInd w:w="-142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4"/>
      <w:gridCol w:w="4819"/>
      <w:gridCol w:w="2693"/>
    </w:tblGrid>
    <w:tr w:rsidR="00793962" w:rsidRPr="00D519AD" w14:paraId="0E61E61D" w14:textId="77777777" w:rsidTr="0D93EDBA">
      <w:trPr>
        <w:trHeight w:val="835"/>
      </w:trPr>
      <w:tc>
        <w:tcPr>
          <w:tcW w:w="2264" w:type="dxa"/>
          <w:vAlign w:val="center"/>
        </w:tcPr>
        <w:p w14:paraId="75CFE95C" w14:textId="217603C0" w:rsidR="00793962" w:rsidRDefault="00793962" w:rsidP="00F2137C">
          <w:pPr>
            <w:pStyle w:val="Encabezado"/>
            <w:jc w:val="center"/>
            <w:rPr>
              <w:noProof/>
            </w:rPr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30750BB7" wp14:editId="357A270F">
                <wp:extent cx="1019175" cy="1019175"/>
                <wp:effectExtent l="0" t="0" r="9525" b="9525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1019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vAlign w:val="center"/>
        </w:tcPr>
        <w:p w14:paraId="44385A3E" w14:textId="6D8AA73B" w:rsidR="00793962" w:rsidRPr="00F17A8C" w:rsidRDefault="00793962" w:rsidP="00F2137C">
          <w:pPr>
            <w:pStyle w:val="Encabezado"/>
            <w:ind w:left="-70"/>
            <w:jc w:val="center"/>
            <w:rPr>
              <w:rFonts w:ascii="Calibri Light" w:hAnsi="Calibri Light"/>
              <w:bCs/>
              <w:color w:val="808080" w:themeColor="background1" w:themeShade="80"/>
              <w:kern w:val="28"/>
              <w:sz w:val="22"/>
              <w:szCs w:val="22"/>
              <w:lang w:val="fr-FR"/>
            </w:rPr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7B3E6FD3" wp14:editId="5A7856C8">
                <wp:extent cx="1181100" cy="708660"/>
                <wp:effectExtent l="0" t="0" r="0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9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0" cy="708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vAlign w:val="center"/>
        </w:tcPr>
        <w:p w14:paraId="40EAE50C" w14:textId="77777777" w:rsidR="00793962" w:rsidRDefault="00793962" w:rsidP="00F2137C">
          <w:pPr>
            <w:pStyle w:val="Encabezado"/>
            <w:ind w:left="-70"/>
            <w:jc w:val="center"/>
            <w:rPr>
              <w:rFonts w:ascii="Calibri Light" w:hAnsi="Calibri Light"/>
              <w:bCs/>
              <w:color w:val="003399"/>
              <w:kern w:val="28"/>
              <w:sz w:val="22"/>
              <w:szCs w:val="22"/>
              <w:lang w:val="fr-FR"/>
            </w:rPr>
          </w:pPr>
          <w:r w:rsidRPr="00951EFF">
            <w:rPr>
              <w:rFonts w:ascii="Calibri Light" w:hAnsi="Calibri Light"/>
              <w:bCs/>
              <w:noProof/>
              <w:color w:val="003399"/>
              <w:kern w:val="28"/>
              <w:sz w:val="22"/>
              <w:szCs w:val="22"/>
              <w:lang w:val="es-ES_tradnl" w:eastAsia="es-ES_tradnl"/>
            </w:rPr>
            <w:drawing>
              <wp:inline distT="0" distB="0" distL="0" distR="0" wp14:anchorId="570EFD49" wp14:editId="7517C543">
                <wp:extent cx="1630857" cy="411269"/>
                <wp:effectExtent l="0" t="0" r="7620" b="8255"/>
                <wp:docPr id="27" name="Imagen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simalga-internacional-03.jpg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717" t="20431" r="6884" b="13979"/>
                        <a:stretch/>
                      </pic:blipFill>
                      <pic:spPr bwMode="auto">
                        <a:xfrm>
                          <a:off x="0" y="0"/>
                          <a:ext cx="1648847" cy="4158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793962" w:rsidRPr="00D519AD" w14:paraId="007B3555" w14:textId="77777777" w:rsidTr="0D93EDBA">
      <w:trPr>
        <w:trHeight w:val="835"/>
      </w:trPr>
      <w:tc>
        <w:tcPr>
          <w:tcW w:w="9776" w:type="dxa"/>
          <w:gridSpan w:val="3"/>
          <w:vAlign w:val="center"/>
        </w:tcPr>
        <w:p w14:paraId="1096B3C5" w14:textId="56BFAF1B" w:rsidR="00793962" w:rsidRPr="009515A6" w:rsidRDefault="00793962" w:rsidP="00A55F94">
          <w:pPr>
            <w:pStyle w:val="Encabezado"/>
            <w:spacing w:before="120"/>
            <w:ind w:left="-68"/>
            <w:jc w:val="center"/>
            <w:rPr>
              <w:rFonts w:asciiTheme="majorHAnsi" w:hAnsiTheme="majorHAnsi" w:cstheme="majorHAnsi"/>
              <w:b/>
              <w:bCs/>
              <w:noProof/>
              <w:color w:val="595959" w:themeColor="text1" w:themeTint="A6"/>
              <w:kern w:val="28"/>
              <w:sz w:val="32"/>
              <w:szCs w:val="32"/>
              <w:lang w:val="fr-FR" w:eastAsia="fr-FR"/>
            </w:rPr>
          </w:pPr>
          <w:r>
            <w:rPr>
              <w:rFonts w:asciiTheme="majorHAnsi" w:hAnsiTheme="majorHAnsi" w:cstheme="majorHAnsi"/>
              <w:b/>
              <w:bCs/>
              <w:noProof/>
              <w:color w:val="003A62"/>
              <w:sz w:val="32"/>
              <w:szCs w:val="32"/>
            </w:rPr>
            <w:t xml:space="preserve">RAPPORT DE SERVICE </w:t>
          </w:r>
          <w:r w:rsidR="00D35317">
            <w:rPr>
              <w:rFonts w:asciiTheme="majorHAnsi" w:hAnsiTheme="majorHAnsi" w:cstheme="majorHAnsi"/>
              <w:b/>
              <w:bCs/>
              <w:noProof/>
              <w:color w:val="003A62"/>
              <w:sz w:val="32"/>
              <w:szCs w:val="32"/>
            </w:rPr>
            <w:t>DECEMBRE</w:t>
          </w:r>
          <w:r>
            <w:rPr>
              <w:rFonts w:asciiTheme="majorHAnsi" w:hAnsiTheme="majorHAnsi" w:cstheme="majorHAnsi"/>
              <w:b/>
              <w:bCs/>
              <w:noProof/>
              <w:color w:val="003A62"/>
              <w:sz w:val="32"/>
              <w:szCs w:val="32"/>
            </w:rPr>
            <w:t xml:space="preserve"> 2020</w:t>
          </w:r>
        </w:p>
      </w:tc>
    </w:tr>
  </w:tbl>
  <w:p w14:paraId="12C9CA9A" w14:textId="77777777" w:rsidR="00793962" w:rsidRPr="00A55F94" w:rsidRDefault="00793962" w:rsidP="00E777DE">
    <w:pPr>
      <w:spacing w:before="0" w:after="0"/>
      <w:rPr>
        <w:sz w:val="12"/>
        <w:szCs w:val="12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76" w:type="dxa"/>
      <w:tblInd w:w="-142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4"/>
      <w:gridCol w:w="4819"/>
      <w:gridCol w:w="2693"/>
    </w:tblGrid>
    <w:tr w:rsidR="00793962" w:rsidRPr="00D519AD" w14:paraId="3F482BFD" w14:textId="77777777" w:rsidTr="0D93EDBA">
      <w:trPr>
        <w:trHeight w:val="835"/>
      </w:trPr>
      <w:tc>
        <w:tcPr>
          <w:tcW w:w="2264" w:type="dxa"/>
          <w:vAlign w:val="center"/>
        </w:tcPr>
        <w:p w14:paraId="181E1161" w14:textId="77777777" w:rsidR="00793962" w:rsidRDefault="00793962" w:rsidP="00E777DE">
          <w:pPr>
            <w:pStyle w:val="Encabezado"/>
            <w:jc w:val="center"/>
            <w:rPr>
              <w:noProof/>
            </w:rPr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085CB9B1" wp14:editId="30F02226">
                <wp:extent cx="1019175" cy="1019175"/>
                <wp:effectExtent l="0" t="0" r="9525" b="9525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1019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vAlign w:val="center"/>
        </w:tcPr>
        <w:p w14:paraId="548D7BEC" w14:textId="77777777" w:rsidR="00793962" w:rsidRPr="00F17A8C" w:rsidRDefault="00793962" w:rsidP="00E777DE">
          <w:pPr>
            <w:pStyle w:val="Encabezado"/>
            <w:ind w:left="-70"/>
            <w:jc w:val="center"/>
            <w:rPr>
              <w:rFonts w:ascii="Calibri Light" w:hAnsi="Calibri Light"/>
              <w:bCs/>
              <w:color w:val="808080" w:themeColor="background1" w:themeShade="80"/>
              <w:kern w:val="28"/>
              <w:sz w:val="22"/>
              <w:szCs w:val="22"/>
              <w:lang w:val="fr-FR"/>
            </w:rPr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578A76BB" wp14:editId="73937330">
                <wp:extent cx="1181100" cy="708660"/>
                <wp:effectExtent l="0" t="0" r="0" b="0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0" cy="708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vAlign w:val="center"/>
        </w:tcPr>
        <w:p w14:paraId="52D7E3BA" w14:textId="77777777" w:rsidR="00793962" w:rsidRDefault="00793962" w:rsidP="00E777DE">
          <w:pPr>
            <w:pStyle w:val="Encabezado"/>
            <w:ind w:left="-70"/>
            <w:jc w:val="center"/>
            <w:rPr>
              <w:rFonts w:ascii="Calibri Light" w:hAnsi="Calibri Light"/>
              <w:bCs/>
              <w:color w:val="003399"/>
              <w:kern w:val="28"/>
              <w:sz w:val="22"/>
              <w:szCs w:val="22"/>
              <w:lang w:val="fr-FR"/>
            </w:rPr>
          </w:pPr>
          <w:r w:rsidRPr="00951EFF">
            <w:rPr>
              <w:rFonts w:ascii="Calibri Light" w:hAnsi="Calibri Light"/>
              <w:bCs/>
              <w:noProof/>
              <w:color w:val="003399"/>
              <w:kern w:val="28"/>
              <w:sz w:val="22"/>
              <w:szCs w:val="22"/>
              <w:lang w:val="es-ES_tradnl" w:eastAsia="es-ES_tradnl"/>
            </w:rPr>
            <w:drawing>
              <wp:inline distT="0" distB="0" distL="0" distR="0" wp14:anchorId="0AAFB28F" wp14:editId="1161D877">
                <wp:extent cx="1630857" cy="411269"/>
                <wp:effectExtent l="0" t="0" r="7620" b="8255"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simalga-internacional-03.jpg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717" t="20431" r="6884" b="13979"/>
                        <a:stretch/>
                      </pic:blipFill>
                      <pic:spPr bwMode="auto">
                        <a:xfrm>
                          <a:off x="0" y="0"/>
                          <a:ext cx="1648847" cy="4158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793962" w:rsidRPr="00D519AD" w14:paraId="125CACC5" w14:textId="77777777" w:rsidTr="00AA22C3">
      <w:trPr>
        <w:trHeight w:val="467"/>
      </w:trPr>
      <w:tc>
        <w:tcPr>
          <w:tcW w:w="9776" w:type="dxa"/>
          <w:gridSpan w:val="3"/>
          <w:vAlign w:val="center"/>
        </w:tcPr>
        <w:p w14:paraId="4ECC6572" w14:textId="3159F3A0" w:rsidR="00793962" w:rsidRPr="009515A6" w:rsidRDefault="00793962" w:rsidP="00AA22C3">
          <w:pPr>
            <w:pStyle w:val="Encabezado"/>
            <w:jc w:val="center"/>
            <w:rPr>
              <w:rFonts w:asciiTheme="majorHAnsi" w:hAnsiTheme="majorHAnsi" w:cstheme="majorHAnsi"/>
              <w:b/>
              <w:bCs/>
              <w:noProof/>
              <w:color w:val="595959" w:themeColor="text1" w:themeTint="A6"/>
              <w:kern w:val="28"/>
              <w:sz w:val="32"/>
              <w:szCs w:val="32"/>
              <w:lang w:val="fr-FR" w:eastAsia="fr-FR"/>
            </w:rPr>
          </w:pPr>
          <w:r>
            <w:rPr>
              <w:rFonts w:asciiTheme="majorHAnsi" w:hAnsiTheme="majorHAnsi" w:cstheme="majorHAnsi"/>
              <w:b/>
              <w:bCs/>
              <w:noProof/>
              <w:color w:val="003A62"/>
              <w:sz w:val="32"/>
              <w:szCs w:val="32"/>
            </w:rPr>
            <w:t xml:space="preserve">RAPPORT DE SERVICE </w:t>
          </w:r>
          <w:r w:rsidR="007173FE">
            <w:rPr>
              <w:rFonts w:asciiTheme="majorHAnsi" w:hAnsiTheme="majorHAnsi" w:cstheme="majorHAnsi"/>
              <w:b/>
              <w:bCs/>
              <w:noProof/>
              <w:color w:val="003A62"/>
              <w:sz w:val="32"/>
              <w:szCs w:val="32"/>
            </w:rPr>
            <w:t xml:space="preserve">NOVEMBRE</w:t>
          </w:r>
          <w:r>
            <w:rPr>
              <w:rFonts w:asciiTheme="majorHAnsi" w:hAnsiTheme="majorHAnsi" w:cstheme="majorHAnsi"/>
              <w:b/>
              <w:bCs/>
              <w:noProof/>
              <w:color w:val="003A62"/>
              <w:sz w:val="32"/>
              <w:szCs w:val="32"/>
            </w:rPr>
            <w:t xml:space="preserve"> </w:t>
          </w:r>
          <w:r w:rsidR="007173FE">
            <w:rPr>
              <w:rFonts w:asciiTheme="majorHAnsi" w:hAnsiTheme="majorHAnsi" w:cstheme="majorHAnsi"/>
              <w:b/>
              <w:bCs/>
              <w:noProof/>
              <w:color w:val="003A62"/>
              <w:sz w:val="32"/>
              <w:szCs w:val="32"/>
            </w:rPr>
            <w:t xml:space="preserve">2021</w:t>
          </w:r>
        </w:p>
      </w:tc>
    </w:tr>
  </w:tbl>
  <w:p w14:paraId="3114794C" w14:textId="77777777" w:rsidR="00793962" w:rsidRDefault="00793962" w:rsidP="00E777DE">
    <w:pPr>
      <w:pStyle w:val="Encabezado"/>
      <w:spacing w:before="0"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53AE0C0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1.25pt;height:11.25pt" o:bullet="t">
        <v:imagedata r:id="rId1" o:title="msoD0"/>
      </v:shape>
    </w:pict>
  </w:numPicBullet>
  <w:abstractNum w:abstractNumId="0" w15:restartNumberingAfterBreak="0">
    <w:nsid w:val="FFFFFF89"/>
    <w:multiLevelType w:val="singleLevel"/>
    <w:tmpl w:val="3F5E475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21E48BFC"/>
    <w:lvl w:ilvl="0">
      <w:numFmt w:val="decimal"/>
      <w:pStyle w:val="Vieta2"/>
      <w:lvlText w:val="*"/>
      <w:lvlJc w:val="left"/>
    </w:lvl>
  </w:abstractNum>
  <w:abstractNum w:abstractNumId="2" w15:restartNumberingAfterBreak="0">
    <w:nsid w:val="084E4E98"/>
    <w:multiLevelType w:val="hybridMultilevel"/>
    <w:tmpl w:val="BF2EBDC8"/>
    <w:lvl w:ilvl="0" w:tplc="306E3FBC">
      <w:start w:val="1"/>
      <w:numFmt w:val="bullet"/>
      <w:pStyle w:val="Listaconvietas4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6488182E">
      <w:numFmt w:val="decimal"/>
      <w:lvlText w:val=""/>
      <w:lvlJc w:val="left"/>
    </w:lvl>
    <w:lvl w:ilvl="2" w:tplc="DDAC88E2">
      <w:numFmt w:val="decimal"/>
      <w:lvlText w:val=""/>
      <w:lvlJc w:val="left"/>
    </w:lvl>
    <w:lvl w:ilvl="3" w:tplc="E3083294">
      <w:numFmt w:val="decimal"/>
      <w:lvlText w:val=""/>
      <w:lvlJc w:val="left"/>
    </w:lvl>
    <w:lvl w:ilvl="4" w:tplc="9D9846C4">
      <w:numFmt w:val="decimal"/>
      <w:lvlText w:val=""/>
      <w:lvlJc w:val="left"/>
    </w:lvl>
    <w:lvl w:ilvl="5" w:tplc="62025FBA">
      <w:numFmt w:val="decimal"/>
      <w:lvlText w:val=""/>
      <w:lvlJc w:val="left"/>
    </w:lvl>
    <w:lvl w:ilvl="6" w:tplc="D9506EA2">
      <w:numFmt w:val="decimal"/>
      <w:lvlText w:val=""/>
      <w:lvlJc w:val="left"/>
    </w:lvl>
    <w:lvl w:ilvl="7" w:tplc="E012C59E">
      <w:numFmt w:val="decimal"/>
      <w:lvlText w:val=""/>
      <w:lvlJc w:val="left"/>
    </w:lvl>
    <w:lvl w:ilvl="8" w:tplc="DA20B68A">
      <w:numFmt w:val="decimal"/>
      <w:lvlText w:val=""/>
      <w:lvlJc w:val="left"/>
    </w:lvl>
  </w:abstractNum>
  <w:abstractNum w:abstractNumId="3" w15:restartNumberingAfterBreak="0">
    <w:nsid w:val="0A550674"/>
    <w:multiLevelType w:val="hybridMultilevel"/>
    <w:tmpl w:val="395CC7A8"/>
    <w:lvl w:ilvl="0" w:tplc="89E80CC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theme="maj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3391"/>
    <w:multiLevelType w:val="hybridMultilevel"/>
    <w:tmpl w:val="9ED4D3B0"/>
    <w:lvl w:ilvl="0" w:tplc="109C720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33908"/>
    <w:multiLevelType w:val="multilevel"/>
    <w:tmpl w:val="A06A9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03167F3"/>
    <w:multiLevelType w:val="hybridMultilevel"/>
    <w:tmpl w:val="B4E2D21A"/>
    <w:lvl w:ilvl="0" w:tplc="569038C0">
      <w:start w:val="1"/>
      <w:numFmt w:val="bullet"/>
      <w:pStyle w:val="Listaconvietas2"/>
      <w:lvlText w:val="-"/>
      <w:lvlJc w:val="left"/>
      <w:pPr>
        <w:tabs>
          <w:tab w:val="num" w:pos="643"/>
        </w:tabs>
        <w:ind w:left="643" w:hanging="360"/>
      </w:pPr>
      <w:rPr>
        <w:rFonts w:ascii="Times New Roman" w:hAnsi="Times New Roman" w:hint="default"/>
      </w:rPr>
    </w:lvl>
    <w:lvl w:ilvl="1" w:tplc="839EC1DC">
      <w:numFmt w:val="decimal"/>
      <w:lvlText w:val=""/>
      <w:lvlJc w:val="left"/>
    </w:lvl>
    <w:lvl w:ilvl="2" w:tplc="BFCA5AC0">
      <w:numFmt w:val="decimal"/>
      <w:lvlText w:val=""/>
      <w:lvlJc w:val="left"/>
    </w:lvl>
    <w:lvl w:ilvl="3" w:tplc="0194F47A">
      <w:numFmt w:val="decimal"/>
      <w:lvlText w:val=""/>
      <w:lvlJc w:val="left"/>
    </w:lvl>
    <w:lvl w:ilvl="4" w:tplc="A59A9056">
      <w:numFmt w:val="decimal"/>
      <w:lvlText w:val=""/>
      <w:lvlJc w:val="left"/>
    </w:lvl>
    <w:lvl w:ilvl="5" w:tplc="BA106F98">
      <w:numFmt w:val="decimal"/>
      <w:lvlText w:val=""/>
      <w:lvlJc w:val="left"/>
    </w:lvl>
    <w:lvl w:ilvl="6" w:tplc="78BAE810">
      <w:numFmt w:val="decimal"/>
      <w:lvlText w:val=""/>
      <w:lvlJc w:val="left"/>
    </w:lvl>
    <w:lvl w:ilvl="7" w:tplc="5CDA9E18">
      <w:numFmt w:val="decimal"/>
      <w:lvlText w:val=""/>
      <w:lvlJc w:val="left"/>
    </w:lvl>
    <w:lvl w:ilvl="8" w:tplc="95B01258">
      <w:numFmt w:val="decimal"/>
      <w:lvlText w:val=""/>
      <w:lvlJc w:val="left"/>
    </w:lvl>
  </w:abstractNum>
  <w:abstractNum w:abstractNumId="7" w15:restartNumberingAfterBreak="0">
    <w:nsid w:val="14664CD7"/>
    <w:multiLevelType w:val="multilevel"/>
    <w:tmpl w:val="5F6C38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EB6609F"/>
    <w:multiLevelType w:val="hybridMultilevel"/>
    <w:tmpl w:val="083E8CAA"/>
    <w:lvl w:ilvl="0" w:tplc="DFF0B03A">
      <w:start w:val="1"/>
      <w:numFmt w:val="bullet"/>
      <w:pStyle w:val="EstiloEstiloTtulo1SubrayadoArialNegrita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C0A0003">
      <w:start w:val="1"/>
      <w:numFmt w:val="bullet"/>
      <w:pStyle w:val="EstiloTtulo211ptSinCursiva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A3881"/>
    <w:multiLevelType w:val="hybridMultilevel"/>
    <w:tmpl w:val="EAC0445C"/>
    <w:lvl w:ilvl="0" w:tplc="096CD74A">
      <w:start w:val="1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A961E1"/>
    <w:multiLevelType w:val="multilevel"/>
    <w:tmpl w:val="BDC601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4C645EF"/>
    <w:multiLevelType w:val="hybridMultilevel"/>
    <w:tmpl w:val="1E6EB0CC"/>
    <w:lvl w:ilvl="0" w:tplc="ABCADEAE">
      <w:start w:val="1"/>
      <w:numFmt w:val="bullet"/>
      <w:pStyle w:val="a2"/>
      <w:lvlText w:val="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1" w:tplc="4B2AD9F0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5970B33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10C2589E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39E67644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AC00287C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72082C14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614AAD70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32B24662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36B91D71"/>
    <w:multiLevelType w:val="multilevel"/>
    <w:tmpl w:val="BDC601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9721339"/>
    <w:multiLevelType w:val="multilevel"/>
    <w:tmpl w:val="BD22420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titu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i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E546DED"/>
    <w:multiLevelType w:val="hybridMultilevel"/>
    <w:tmpl w:val="CE52AFCA"/>
    <w:lvl w:ilvl="0" w:tplc="75A2688C">
      <w:start w:val="1"/>
      <w:numFmt w:val="decimal"/>
      <w:pStyle w:val="Estilo1"/>
      <w:lvlText w:val="%1."/>
      <w:lvlJc w:val="left"/>
      <w:pPr>
        <w:tabs>
          <w:tab w:val="num" w:pos="720"/>
        </w:tabs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1076C33"/>
    <w:multiLevelType w:val="singleLevel"/>
    <w:tmpl w:val="73FE7C66"/>
    <w:lvl w:ilvl="0">
      <w:start w:val="1"/>
      <w:numFmt w:val="bullet"/>
      <w:pStyle w:val="Listaconsangra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</w:abstractNum>
  <w:abstractNum w:abstractNumId="16" w15:restartNumberingAfterBreak="0">
    <w:nsid w:val="421F7298"/>
    <w:multiLevelType w:val="hybridMultilevel"/>
    <w:tmpl w:val="0884E912"/>
    <w:lvl w:ilvl="0" w:tplc="362C830C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397D26"/>
    <w:multiLevelType w:val="hybridMultilevel"/>
    <w:tmpl w:val="ACD86C76"/>
    <w:lvl w:ilvl="0" w:tplc="AA1A556C">
      <w:start w:val="1"/>
      <w:numFmt w:val="bullet"/>
      <w:pStyle w:val="a3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</w:rPr>
    </w:lvl>
    <w:lvl w:ilvl="1" w:tplc="77209096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3AF2AFCC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A5EAB4AC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BE0EDABC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DB68AF62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C69AAAC2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87DA4306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9F8A04B0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4EF37F22"/>
    <w:multiLevelType w:val="hybridMultilevel"/>
    <w:tmpl w:val="5E0C6E96"/>
    <w:lvl w:ilvl="0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4B56AB0E">
      <w:start w:val="1"/>
      <w:numFmt w:val="bullet"/>
      <w:pStyle w:val="Vieta"/>
      <w:lvlText w:val=""/>
      <w:lvlJc w:val="left"/>
      <w:pPr>
        <w:tabs>
          <w:tab w:val="num" w:pos="2367"/>
        </w:tabs>
        <w:ind w:left="2367" w:hanging="567"/>
      </w:pPr>
      <w:rPr>
        <w:rFonts w:ascii="Symbol" w:hAnsi="Symbol" w:hint="default"/>
        <w:color w:val="auto"/>
      </w:rPr>
    </w:lvl>
    <w:lvl w:ilvl="2" w:tplc="0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CC068E"/>
    <w:multiLevelType w:val="multilevel"/>
    <w:tmpl w:val="3B161D22"/>
    <w:lvl w:ilvl="0">
      <w:start w:val="1"/>
      <w:numFmt w:val="bullet"/>
      <w:pStyle w:val="Listaconvietas5"/>
      <w:lvlText w:val="∙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3313ED0"/>
    <w:multiLevelType w:val="multilevel"/>
    <w:tmpl w:val="BDC601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3E823CE"/>
    <w:multiLevelType w:val="hybridMultilevel"/>
    <w:tmpl w:val="1B481922"/>
    <w:lvl w:ilvl="0" w:tplc="44AAAE0A">
      <w:start w:val="1"/>
      <w:numFmt w:val="bullet"/>
      <w:pStyle w:val="a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3687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6F41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D2FC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B4AF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C3E97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DE0B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5AF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282F2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2C6C56"/>
    <w:multiLevelType w:val="hybridMultilevel"/>
    <w:tmpl w:val="AA0E4962"/>
    <w:lvl w:ilvl="0" w:tplc="0C0A0001">
      <w:start w:val="1"/>
      <w:numFmt w:val="bullet"/>
      <w:pStyle w:val="guin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404270"/>
    <w:multiLevelType w:val="hybridMultilevel"/>
    <w:tmpl w:val="A4E6A432"/>
    <w:lvl w:ilvl="0" w:tplc="C686847E">
      <w:start w:val="1"/>
      <w:numFmt w:val="bullet"/>
      <w:pStyle w:val="Listaconvietas3"/>
      <w:lvlText w:val="-"/>
      <w:lvlJc w:val="left"/>
      <w:pPr>
        <w:tabs>
          <w:tab w:val="num" w:pos="926"/>
        </w:tabs>
        <w:ind w:left="926" w:hanging="360"/>
      </w:pPr>
      <w:rPr>
        <w:rFonts w:ascii="Times New Roman" w:hAnsi="Times New Roman" w:hint="default"/>
      </w:rPr>
    </w:lvl>
    <w:lvl w:ilvl="1" w:tplc="4C16780E">
      <w:numFmt w:val="decimal"/>
      <w:lvlText w:val=""/>
      <w:lvlJc w:val="left"/>
    </w:lvl>
    <w:lvl w:ilvl="2" w:tplc="5154743A">
      <w:numFmt w:val="decimal"/>
      <w:lvlText w:val=""/>
      <w:lvlJc w:val="left"/>
    </w:lvl>
    <w:lvl w:ilvl="3" w:tplc="7842F496">
      <w:numFmt w:val="decimal"/>
      <w:lvlText w:val=""/>
      <w:lvlJc w:val="left"/>
    </w:lvl>
    <w:lvl w:ilvl="4" w:tplc="B7DE3774">
      <w:numFmt w:val="decimal"/>
      <w:lvlText w:val=""/>
      <w:lvlJc w:val="left"/>
    </w:lvl>
    <w:lvl w:ilvl="5" w:tplc="D940E8B8">
      <w:numFmt w:val="decimal"/>
      <w:lvlText w:val=""/>
      <w:lvlJc w:val="left"/>
    </w:lvl>
    <w:lvl w:ilvl="6" w:tplc="84D8E5DC">
      <w:numFmt w:val="decimal"/>
      <w:lvlText w:val=""/>
      <w:lvlJc w:val="left"/>
    </w:lvl>
    <w:lvl w:ilvl="7" w:tplc="B540CCB8">
      <w:numFmt w:val="decimal"/>
      <w:lvlText w:val=""/>
      <w:lvlJc w:val="left"/>
    </w:lvl>
    <w:lvl w:ilvl="8" w:tplc="46B873C2">
      <w:numFmt w:val="decimal"/>
      <w:lvlText w:val=""/>
      <w:lvlJc w:val="left"/>
    </w:lvl>
  </w:abstractNum>
  <w:abstractNum w:abstractNumId="24" w15:restartNumberingAfterBreak="0">
    <w:nsid w:val="7C4816F4"/>
    <w:multiLevelType w:val="hybridMultilevel"/>
    <w:tmpl w:val="54769492"/>
    <w:lvl w:ilvl="0" w:tplc="F88A66B0">
      <w:start w:val="1"/>
      <w:numFmt w:val="bullet"/>
      <w:pStyle w:val="Listavietas1Car"/>
      <w:lvlText w:val=""/>
      <w:lvlJc w:val="left"/>
      <w:pPr>
        <w:tabs>
          <w:tab w:val="num" w:pos="369"/>
        </w:tabs>
        <w:ind w:left="369" w:hanging="369"/>
      </w:pPr>
      <w:rPr>
        <w:rFonts w:ascii="Wingdings" w:hAnsi="Wingdings" w:hint="default"/>
      </w:rPr>
    </w:lvl>
    <w:lvl w:ilvl="1" w:tplc="F69688E0">
      <w:numFmt w:val="decimal"/>
      <w:lvlText w:val=""/>
      <w:lvlJc w:val="left"/>
    </w:lvl>
    <w:lvl w:ilvl="2" w:tplc="68ACE4FE">
      <w:numFmt w:val="decimal"/>
      <w:lvlText w:val=""/>
      <w:lvlJc w:val="left"/>
    </w:lvl>
    <w:lvl w:ilvl="3" w:tplc="83A25C2C">
      <w:numFmt w:val="decimal"/>
      <w:lvlText w:val=""/>
      <w:lvlJc w:val="left"/>
    </w:lvl>
    <w:lvl w:ilvl="4" w:tplc="7F6824CA">
      <w:numFmt w:val="decimal"/>
      <w:lvlText w:val=""/>
      <w:lvlJc w:val="left"/>
    </w:lvl>
    <w:lvl w:ilvl="5" w:tplc="DDA211AE">
      <w:numFmt w:val="decimal"/>
      <w:lvlText w:val=""/>
      <w:lvlJc w:val="left"/>
    </w:lvl>
    <w:lvl w:ilvl="6" w:tplc="BB984AD4">
      <w:numFmt w:val="decimal"/>
      <w:lvlText w:val=""/>
      <w:lvlJc w:val="left"/>
    </w:lvl>
    <w:lvl w:ilvl="7" w:tplc="324CF9E4">
      <w:numFmt w:val="decimal"/>
      <w:lvlText w:val=""/>
      <w:lvlJc w:val="left"/>
    </w:lvl>
    <w:lvl w:ilvl="8" w:tplc="3ECEC90C">
      <w:numFmt w:val="decimal"/>
      <w:lvlText w:val=""/>
      <w:lvlJc w:val="left"/>
    </w:lvl>
  </w:abstractNum>
  <w:abstractNum w:abstractNumId="25" w15:restartNumberingAfterBreak="0">
    <w:nsid w:val="7CC26121"/>
    <w:multiLevelType w:val="hybridMultilevel"/>
    <w:tmpl w:val="76CAB38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E933479"/>
    <w:multiLevelType w:val="hybridMultilevel"/>
    <w:tmpl w:val="E2522970"/>
    <w:lvl w:ilvl="0" w:tplc="2B769856">
      <w:start w:val="1"/>
      <w:numFmt w:val="bullet"/>
      <w:pStyle w:val="TEPGUION"/>
      <w:lvlText w:val="-"/>
      <w:lvlJc w:val="left"/>
      <w:pPr>
        <w:tabs>
          <w:tab w:val="num" w:pos="720"/>
        </w:tabs>
        <w:ind w:left="700" w:hanging="340"/>
      </w:pPr>
      <w:rPr>
        <w:rFonts w:ascii="Times New Roman" w:hAnsi="Times New Roman" w:cs="Times New Roman" w:hint="default"/>
        <w:sz w:val="24"/>
        <w:szCs w:val="24"/>
      </w:rPr>
    </w:lvl>
    <w:lvl w:ilvl="1" w:tplc="88081A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EA844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B61A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C287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5FC6F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40D2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266D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A800D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21"/>
  </w:num>
  <w:num w:numId="4">
    <w:abstractNumId w:val="11"/>
  </w:num>
  <w:num w:numId="5">
    <w:abstractNumId w:val="17"/>
  </w:num>
  <w:num w:numId="6">
    <w:abstractNumId w:val="0"/>
  </w:num>
  <w:num w:numId="7">
    <w:abstractNumId w:val="14"/>
  </w:num>
  <w:num w:numId="8">
    <w:abstractNumId w:val="1"/>
    <w:lvlOverride w:ilvl="0">
      <w:lvl w:ilvl="0">
        <w:start w:val="1"/>
        <w:numFmt w:val="bullet"/>
        <w:pStyle w:val="Vieta2"/>
        <w:lvlText w:val="-"/>
        <w:legacy w:legacy="1" w:legacySpace="0" w:legacyIndent="170"/>
        <w:lvlJc w:val="left"/>
        <w:pPr>
          <w:ind w:left="890" w:hanging="170"/>
        </w:pPr>
        <w:rPr>
          <w:rFonts w:ascii="Times New Roman" w:hAnsi="Times New Roman" w:hint="default"/>
        </w:rPr>
      </w:lvl>
    </w:lvlOverride>
  </w:num>
  <w:num w:numId="9">
    <w:abstractNumId w:val="6"/>
  </w:num>
  <w:num w:numId="10">
    <w:abstractNumId w:val="23"/>
  </w:num>
  <w:num w:numId="11">
    <w:abstractNumId w:val="2"/>
  </w:num>
  <w:num w:numId="12">
    <w:abstractNumId w:val="19"/>
  </w:num>
  <w:num w:numId="13">
    <w:abstractNumId w:val="24"/>
  </w:num>
  <w:num w:numId="14">
    <w:abstractNumId w:val="22"/>
  </w:num>
  <w:num w:numId="15">
    <w:abstractNumId w:val="26"/>
  </w:num>
  <w:num w:numId="16">
    <w:abstractNumId w:val="18"/>
  </w:num>
  <w:num w:numId="17">
    <w:abstractNumId w:val="13"/>
  </w:num>
  <w:num w:numId="18">
    <w:abstractNumId w:val="7"/>
  </w:num>
  <w:num w:numId="19">
    <w:abstractNumId w:val="12"/>
    <w:lvlOverride w:ilvl="0">
      <w:startOverride w:val="5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3"/>
  </w:num>
  <w:num w:numId="23">
    <w:abstractNumId w:val="1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10"/>
  </w:num>
  <w:num w:numId="26">
    <w:abstractNumId w:val="20"/>
  </w:num>
  <w:num w:numId="27">
    <w:abstractNumId w:val="9"/>
  </w:num>
  <w:num w:numId="28">
    <w:abstractNumId w:val="25"/>
  </w:num>
  <w:num w:numId="29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>
      <o:colormru v:ext="edit" colors="#0b8ba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E7C"/>
    <w:rsid w:val="00000CED"/>
    <w:rsid w:val="000011B5"/>
    <w:rsid w:val="00001A68"/>
    <w:rsid w:val="00001FE5"/>
    <w:rsid w:val="000027FB"/>
    <w:rsid w:val="00002900"/>
    <w:rsid w:val="00002CFB"/>
    <w:rsid w:val="00002D4E"/>
    <w:rsid w:val="000036D1"/>
    <w:rsid w:val="00003F5B"/>
    <w:rsid w:val="00004295"/>
    <w:rsid w:val="000043D3"/>
    <w:rsid w:val="000046D2"/>
    <w:rsid w:val="00004A29"/>
    <w:rsid w:val="00005897"/>
    <w:rsid w:val="00005B4B"/>
    <w:rsid w:val="0000678A"/>
    <w:rsid w:val="00007BA1"/>
    <w:rsid w:val="00010923"/>
    <w:rsid w:val="00011C49"/>
    <w:rsid w:val="000120D1"/>
    <w:rsid w:val="00012273"/>
    <w:rsid w:val="00012834"/>
    <w:rsid w:val="00017F4C"/>
    <w:rsid w:val="00020A62"/>
    <w:rsid w:val="000212EB"/>
    <w:rsid w:val="00021BD7"/>
    <w:rsid w:val="00021C8C"/>
    <w:rsid w:val="00021E7E"/>
    <w:rsid w:val="000224B4"/>
    <w:rsid w:val="00022672"/>
    <w:rsid w:val="000252BF"/>
    <w:rsid w:val="0002772C"/>
    <w:rsid w:val="00027F69"/>
    <w:rsid w:val="000301E4"/>
    <w:rsid w:val="000302CF"/>
    <w:rsid w:val="00030B0D"/>
    <w:rsid w:val="00031769"/>
    <w:rsid w:val="0003225D"/>
    <w:rsid w:val="00032D87"/>
    <w:rsid w:val="00032E2C"/>
    <w:rsid w:val="00036732"/>
    <w:rsid w:val="00036C76"/>
    <w:rsid w:val="0003714A"/>
    <w:rsid w:val="00040C46"/>
    <w:rsid w:val="00041EA3"/>
    <w:rsid w:val="00041F46"/>
    <w:rsid w:val="00042A62"/>
    <w:rsid w:val="000434E3"/>
    <w:rsid w:val="00043ED8"/>
    <w:rsid w:val="00044F5C"/>
    <w:rsid w:val="0004513F"/>
    <w:rsid w:val="00045C4D"/>
    <w:rsid w:val="000514BC"/>
    <w:rsid w:val="0005165D"/>
    <w:rsid w:val="00051D64"/>
    <w:rsid w:val="00052404"/>
    <w:rsid w:val="00053A5E"/>
    <w:rsid w:val="00054769"/>
    <w:rsid w:val="00054E97"/>
    <w:rsid w:val="00055A8E"/>
    <w:rsid w:val="0005698F"/>
    <w:rsid w:val="00057754"/>
    <w:rsid w:val="00057793"/>
    <w:rsid w:val="00060651"/>
    <w:rsid w:val="000617A8"/>
    <w:rsid w:val="00062318"/>
    <w:rsid w:val="000626F3"/>
    <w:rsid w:val="00062CAE"/>
    <w:rsid w:val="00063507"/>
    <w:rsid w:val="0006402B"/>
    <w:rsid w:val="0006466A"/>
    <w:rsid w:val="0006669B"/>
    <w:rsid w:val="00067EA4"/>
    <w:rsid w:val="00070339"/>
    <w:rsid w:val="000722FF"/>
    <w:rsid w:val="00072577"/>
    <w:rsid w:val="00072CCD"/>
    <w:rsid w:val="00073496"/>
    <w:rsid w:val="00075193"/>
    <w:rsid w:val="000771F6"/>
    <w:rsid w:val="00080FD1"/>
    <w:rsid w:val="00081906"/>
    <w:rsid w:val="00081D44"/>
    <w:rsid w:val="00082B69"/>
    <w:rsid w:val="00083ABE"/>
    <w:rsid w:val="00084DBF"/>
    <w:rsid w:val="00086A1F"/>
    <w:rsid w:val="000870DF"/>
    <w:rsid w:val="000916FC"/>
    <w:rsid w:val="000927A6"/>
    <w:rsid w:val="000927E7"/>
    <w:rsid w:val="00092A89"/>
    <w:rsid w:val="00092CEB"/>
    <w:rsid w:val="000933D4"/>
    <w:rsid w:val="000935AA"/>
    <w:rsid w:val="00093885"/>
    <w:rsid w:val="0009392F"/>
    <w:rsid w:val="00093E14"/>
    <w:rsid w:val="00095ADF"/>
    <w:rsid w:val="000978E9"/>
    <w:rsid w:val="000A0E31"/>
    <w:rsid w:val="000A1599"/>
    <w:rsid w:val="000A18A4"/>
    <w:rsid w:val="000A1AFF"/>
    <w:rsid w:val="000A2BF0"/>
    <w:rsid w:val="000A2C4B"/>
    <w:rsid w:val="000A2F1A"/>
    <w:rsid w:val="000A3CDB"/>
    <w:rsid w:val="000A4E8F"/>
    <w:rsid w:val="000A6947"/>
    <w:rsid w:val="000A6CA5"/>
    <w:rsid w:val="000A6FB1"/>
    <w:rsid w:val="000A726D"/>
    <w:rsid w:val="000B091F"/>
    <w:rsid w:val="000B0C14"/>
    <w:rsid w:val="000B133E"/>
    <w:rsid w:val="000B32A8"/>
    <w:rsid w:val="000B40E5"/>
    <w:rsid w:val="000B4833"/>
    <w:rsid w:val="000B520F"/>
    <w:rsid w:val="000B7717"/>
    <w:rsid w:val="000B7C29"/>
    <w:rsid w:val="000B7EC8"/>
    <w:rsid w:val="000C12E0"/>
    <w:rsid w:val="000C2751"/>
    <w:rsid w:val="000C5D0C"/>
    <w:rsid w:val="000C6EE2"/>
    <w:rsid w:val="000C7561"/>
    <w:rsid w:val="000D025A"/>
    <w:rsid w:val="000D12E4"/>
    <w:rsid w:val="000D1CAA"/>
    <w:rsid w:val="000D2544"/>
    <w:rsid w:val="000D2D7F"/>
    <w:rsid w:val="000D2FBC"/>
    <w:rsid w:val="000D2FE5"/>
    <w:rsid w:val="000D39EE"/>
    <w:rsid w:val="000D442D"/>
    <w:rsid w:val="000D4C13"/>
    <w:rsid w:val="000D4C50"/>
    <w:rsid w:val="000D5ACC"/>
    <w:rsid w:val="000D6EAB"/>
    <w:rsid w:val="000D70A5"/>
    <w:rsid w:val="000E3DFD"/>
    <w:rsid w:val="000E4C84"/>
    <w:rsid w:val="000E7427"/>
    <w:rsid w:val="000F1134"/>
    <w:rsid w:val="000F1375"/>
    <w:rsid w:val="000F18AC"/>
    <w:rsid w:val="000F30B1"/>
    <w:rsid w:val="000F3484"/>
    <w:rsid w:val="000F52AB"/>
    <w:rsid w:val="000F5A7B"/>
    <w:rsid w:val="000F5E14"/>
    <w:rsid w:val="000F61B8"/>
    <w:rsid w:val="000F6552"/>
    <w:rsid w:val="000F6855"/>
    <w:rsid w:val="000F7F1D"/>
    <w:rsid w:val="0010041D"/>
    <w:rsid w:val="00100FD7"/>
    <w:rsid w:val="00101327"/>
    <w:rsid w:val="00101368"/>
    <w:rsid w:val="0010270C"/>
    <w:rsid w:val="00103244"/>
    <w:rsid w:val="00105308"/>
    <w:rsid w:val="0010567B"/>
    <w:rsid w:val="0010757B"/>
    <w:rsid w:val="00107A78"/>
    <w:rsid w:val="00110D3A"/>
    <w:rsid w:val="00110E38"/>
    <w:rsid w:val="0011219F"/>
    <w:rsid w:val="00112F8D"/>
    <w:rsid w:val="0011347D"/>
    <w:rsid w:val="00113519"/>
    <w:rsid w:val="00113CC0"/>
    <w:rsid w:val="00114281"/>
    <w:rsid w:val="001145EA"/>
    <w:rsid w:val="0011639B"/>
    <w:rsid w:val="00117C86"/>
    <w:rsid w:val="00121560"/>
    <w:rsid w:val="00121618"/>
    <w:rsid w:val="0012270F"/>
    <w:rsid w:val="00122C76"/>
    <w:rsid w:val="00122C9E"/>
    <w:rsid w:val="0012348C"/>
    <w:rsid w:val="00124CAB"/>
    <w:rsid w:val="00125903"/>
    <w:rsid w:val="00127EB9"/>
    <w:rsid w:val="00130F0F"/>
    <w:rsid w:val="001310EF"/>
    <w:rsid w:val="00132C61"/>
    <w:rsid w:val="00133A08"/>
    <w:rsid w:val="00133C18"/>
    <w:rsid w:val="00134740"/>
    <w:rsid w:val="00134A95"/>
    <w:rsid w:val="00134E50"/>
    <w:rsid w:val="001358C9"/>
    <w:rsid w:val="0013614D"/>
    <w:rsid w:val="001373E1"/>
    <w:rsid w:val="00137619"/>
    <w:rsid w:val="00137BC6"/>
    <w:rsid w:val="00137E9D"/>
    <w:rsid w:val="001402DE"/>
    <w:rsid w:val="00140802"/>
    <w:rsid w:val="001408D9"/>
    <w:rsid w:val="001412D4"/>
    <w:rsid w:val="00141DC8"/>
    <w:rsid w:val="00142AFA"/>
    <w:rsid w:val="0014383E"/>
    <w:rsid w:val="001443FD"/>
    <w:rsid w:val="00146453"/>
    <w:rsid w:val="00146BB6"/>
    <w:rsid w:val="0015007E"/>
    <w:rsid w:val="00152265"/>
    <w:rsid w:val="0015235E"/>
    <w:rsid w:val="001523CF"/>
    <w:rsid w:val="001523EE"/>
    <w:rsid w:val="00152A3B"/>
    <w:rsid w:val="00153BF2"/>
    <w:rsid w:val="00154AD0"/>
    <w:rsid w:val="001550AA"/>
    <w:rsid w:val="0015548A"/>
    <w:rsid w:val="00155BF2"/>
    <w:rsid w:val="00155D57"/>
    <w:rsid w:val="0015658E"/>
    <w:rsid w:val="001600BC"/>
    <w:rsid w:val="00160810"/>
    <w:rsid w:val="001608A0"/>
    <w:rsid w:val="00160973"/>
    <w:rsid w:val="00161ECF"/>
    <w:rsid w:val="00162143"/>
    <w:rsid w:val="00162200"/>
    <w:rsid w:val="0016272B"/>
    <w:rsid w:val="00162D25"/>
    <w:rsid w:val="0016333E"/>
    <w:rsid w:val="00163AF4"/>
    <w:rsid w:val="00163DFA"/>
    <w:rsid w:val="001643C7"/>
    <w:rsid w:val="00164994"/>
    <w:rsid w:val="00164E2F"/>
    <w:rsid w:val="001651FC"/>
    <w:rsid w:val="00165548"/>
    <w:rsid w:val="001661F4"/>
    <w:rsid w:val="00166860"/>
    <w:rsid w:val="00166975"/>
    <w:rsid w:val="0016724D"/>
    <w:rsid w:val="00167F9A"/>
    <w:rsid w:val="0017134A"/>
    <w:rsid w:val="00171983"/>
    <w:rsid w:val="001724CE"/>
    <w:rsid w:val="00172B00"/>
    <w:rsid w:val="00173894"/>
    <w:rsid w:val="001739E5"/>
    <w:rsid w:val="00174625"/>
    <w:rsid w:val="00174F79"/>
    <w:rsid w:val="0017515D"/>
    <w:rsid w:val="0017559B"/>
    <w:rsid w:val="00175B2E"/>
    <w:rsid w:val="00175FC2"/>
    <w:rsid w:val="00176151"/>
    <w:rsid w:val="00176914"/>
    <w:rsid w:val="0017693F"/>
    <w:rsid w:val="001803BA"/>
    <w:rsid w:val="001805C6"/>
    <w:rsid w:val="0018199E"/>
    <w:rsid w:val="00182A3C"/>
    <w:rsid w:val="001831A0"/>
    <w:rsid w:val="00183C60"/>
    <w:rsid w:val="00183DE8"/>
    <w:rsid w:val="00185F10"/>
    <w:rsid w:val="0018656B"/>
    <w:rsid w:val="001875FD"/>
    <w:rsid w:val="00187C49"/>
    <w:rsid w:val="00190149"/>
    <w:rsid w:val="0019058C"/>
    <w:rsid w:val="001909D8"/>
    <w:rsid w:val="0019162B"/>
    <w:rsid w:val="001929BB"/>
    <w:rsid w:val="00192E4A"/>
    <w:rsid w:val="00194084"/>
    <w:rsid w:val="00195210"/>
    <w:rsid w:val="00195A1E"/>
    <w:rsid w:val="00195DBF"/>
    <w:rsid w:val="001A0C34"/>
    <w:rsid w:val="001A13BD"/>
    <w:rsid w:val="001A225F"/>
    <w:rsid w:val="001A22BF"/>
    <w:rsid w:val="001A22FE"/>
    <w:rsid w:val="001A2B76"/>
    <w:rsid w:val="001A53FC"/>
    <w:rsid w:val="001A574C"/>
    <w:rsid w:val="001A60BD"/>
    <w:rsid w:val="001A67CE"/>
    <w:rsid w:val="001B0653"/>
    <w:rsid w:val="001B0AF9"/>
    <w:rsid w:val="001B10D0"/>
    <w:rsid w:val="001B1B92"/>
    <w:rsid w:val="001B3A77"/>
    <w:rsid w:val="001B3CB4"/>
    <w:rsid w:val="001B442A"/>
    <w:rsid w:val="001B4A9E"/>
    <w:rsid w:val="001B5AA2"/>
    <w:rsid w:val="001B5BD3"/>
    <w:rsid w:val="001B6342"/>
    <w:rsid w:val="001B65AA"/>
    <w:rsid w:val="001B7611"/>
    <w:rsid w:val="001B79DE"/>
    <w:rsid w:val="001C0203"/>
    <w:rsid w:val="001C03E1"/>
    <w:rsid w:val="001C1251"/>
    <w:rsid w:val="001C1C0F"/>
    <w:rsid w:val="001C302D"/>
    <w:rsid w:val="001C30A2"/>
    <w:rsid w:val="001C30AC"/>
    <w:rsid w:val="001C3140"/>
    <w:rsid w:val="001C4AF8"/>
    <w:rsid w:val="001C4C7E"/>
    <w:rsid w:val="001C5BC1"/>
    <w:rsid w:val="001C6407"/>
    <w:rsid w:val="001D08D0"/>
    <w:rsid w:val="001D0F30"/>
    <w:rsid w:val="001D17BD"/>
    <w:rsid w:val="001D19C9"/>
    <w:rsid w:val="001D2D0D"/>
    <w:rsid w:val="001D318C"/>
    <w:rsid w:val="001D32E1"/>
    <w:rsid w:val="001D3E38"/>
    <w:rsid w:val="001D3EDD"/>
    <w:rsid w:val="001D4D61"/>
    <w:rsid w:val="001D75B1"/>
    <w:rsid w:val="001D7A6C"/>
    <w:rsid w:val="001D7E2B"/>
    <w:rsid w:val="001E1EE4"/>
    <w:rsid w:val="001E23F9"/>
    <w:rsid w:val="001E2456"/>
    <w:rsid w:val="001E34CC"/>
    <w:rsid w:val="001E4471"/>
    <w:rsid w:val="001E4E09"/>
    <w:rsid w:val="001E5291"/>
    <w:rsid w:val="001E55E4"/>
    <w:rsid w:val="001E6220"/>
    <w:rsid w:val="001E6C21"/>
    <w:rsid w:val="001F484F"/>
    <w:rsid w:val="001F4B70"/>
    <w:rsid w:val="001F6E66"/>
    <w:rsid w:val="0020019A"/>
    <w:rsid w:val="00201F49"/>
    <w:rsid w:val="00202534"/>
    <w:rsid w:val="00203531"/>
    <w:rsid w:val="00205897"/>
    <w:rsid w:val="00205F0F"/>
    <w:rsid w:val="002062B4"/>
    <w:rsid w:val="00206FA1"/>
    <w:rsid w:val="0020719C"/>
    <w:rsid w:val="002072C6"/>
    <w:rsid w:val="002076C6"/>
    <w:rsid w:val="002077EB"/>
    <w:rsid w:val="00212240"/>
    <w:rsid w:val="00212380"/>
    <w:rsid w:val="00212932"/>
    <w:rsid w:val="00213064"/>
    <w:rsid w:val="00213FF1"/>
    <w:rsid w:val="00214BA2"/>
    <w:rsid w:val="00216110"/>
    <w:rsid w:val="0021651E"/>
    <w:rsid w:val="00217148"/>
    <w:rsid w:val="00217340"/>
    <w:rsid w:val="002174CC"/>
    <w:rsid w:val="00217B52"/>
    <w:rsid w:val="00220773"/>
    <w:rsid w:val="0022240A"/>
    <w:rsid w:val="0022589C"/>
    <w:rsid w:val="00225CFF"/>
    <w:rsid w:val="00225FAD"/>
    <w:rsid w:val="00227003"/>
    <w:rsid w:val="00230079"/>
    <w:rsid w:val="00235387"/>
    <w:rsid w:val="00235C98"/>
    <w:rsid w:val="00235FA5"/>
    <w:rsid w:val="00236257"/>
    <w:rsid w:val="002368C6"/>
    <w:rsid w:val="00240C55"/>
    <w:rsid w:val="0024135E"/>
    <w:rsid w:val="00241AFB"/>
    <w:rsid w:val="00243F8A"/>
    <w:rsid w:val="0024639B"/>
    <w:rsid w:val="0024746D"/>
    <w:rsid w:val="00250462"/>
    <w:rsid w:val="00250E23"/>
    <w:rsid w:val="00251F77"/>
    <w:rsid w:val="00252287"/>
    <w:rsid w:val="00252290"/>
    <w:rsid w:val="00253E51"/>
    <w:rsid w:val="00254578"/>
    <w:rsid w:val="00254BA2"/>
    <w:rsid w:val="00254E78"/>
    <w:rsid w:val="002556DF"/>
    <w:rsid w:val="0025745D"/>
    <w:rsid w:val="00261677"/>
    <w:rsid w:val="00262756"/>
    <w:rsid w:val="002632B4"/>
    <w:rsid w:val="002632F7"/>
    <w:rsid w:val="00263862"/>
    <w:rsid w:val="00263B9C"/>
    <w:rsid w:val="00264085"/>
    <w:rsid w:val="002646BE"/>
    <w:rsid w:val="00265DBD"/>
    <w:rsid w:val="00266B57"/>
    <w:rsid w:val="00267197"/>
    <w:rsid w:val="00267724"/>
    <w:rsid w:val="0027390B"/>
    <w:rsid w:val="00273EFF"/>
    <w:rsid w:val="00274F55"/>
    <w:rsid w:val="002753F4"/>
    <w:rsid w:val="002764EC"/>
    <w:rsid w:val="0027676B"/>
    <w:rsid w:val="00276E29"/>
    <w:rsid w:val="0028039C"/>
    <w:rsid w:val="00281017"/>
    <w:rsid w:val="002820E0"/>
    <w:rsid w:val="00283061"/>
    <w:rsid w:val="00283B48"/>
    <w:rsid w:val="00285156"/>
    <w:rsid w:val="00287378"/>
    <w:rsid w:val="002875B2"/>
    <w:rsid w:val="002875E6"/>
    <w:rsid w:val="00287ED8"/>
    <w:rsid w:val="002900C1"/>
    <w:rsid w:val="0029205B"/>
    <w:rsid w:val="002922DF"/>
    <w:rsid w:val="00292D77"/>
    <w:rsid w:val="00292E2C"/>
    <w:rsid w:val="00293052"/>
    <w:rsid w:val="00293264"/>
    <w:rsid w:val="002935F2"/>
    <w:rsid w:val="0029383D"/>
    <w:rsid w:val="002941A4"/>
    <w:rsid w:val="002949F2"/>
    <w:rsid w:val="00295271"/>
    <w:rsid w:val="00295CF0"/>
    <w:rsid w:val="002970F3"/>
    <w:rsid w:val="00297229"/>
    <w:rsid w:val="002A0BE6"/>
    <w:rsid w:val="002A2432"/>
    <w:rsid w:val="002A2F1A"/>
    <w:rsid w:val="002A3FD1"/>
    <w:rsid w:val="002A494C"/>
    <w:rsid w:val="002A4A2C"/>
    <w:rsid w:val="002A5252"/>
    <w:rsid w:val="002A5862"/>
    <w:rsid w:val="002A5A69"/>
    <w:rsid w:val="002A60E4"/>
    <w:rsid w:val="002A650E"/>
    <w:rsid w:val="002A6652"/>
    <w:rsid w:val="002A69CB"/>
    <w:rsid w:val="002A6A34"/>
    <w:rsid w:val="002A7554"/>
    <w:rsid w:val="002A7BC7"/>
    <w:rsid w:val="002A7E7B"/>
    <w:rsid w:val="002B0163"/>
    <w:rsid w:val="002B08BF"/>
    <w:rsid w:val="002B12E7"/>
    <w:rsid w:val="002B18EB"/>
    <w:rsid w:val="002B1ACF"/>
    <w:rsid w:val="002B26EB"/>
    <w:rsid w:val="002B29B4"/>
    <w:rsid w:val="002B3A5F"/>
    <w:rsid w:val="002B3CC2"/>
    <w:rsid w:val="002B4C31"/>
    <w:rsid w:val="002B5157"/>
    <w:rsid w:val="002B57D0"/>
    <w:rsid w:val="002B79AC"/>
    <w:rsid w:val="002B7AE5"/>
    <w:rsid w:val="002C0175"/>
    <w:rsid w:val="002C1828"/>
    <w:rsid w:val="002C2C74"/>
    <w:rsid w:val="002C2FFC"/>
    <w:rsid w:val="002C3B28"/>
    <w:rsid w:val="002C68B9"/>
    <w:rsid w:val="002C7C57"/>
    <w:rsid w:val="002D0CDD"/>
    <w:rsid w:val="002D1AD3"/>
    <w:rsid w:val="002D22C4"/>
    <w:rsid w:val="002D4792"/>
    <w:rsid w:val="002D5788"/>
    <w:rsid w:val="002D5F57"/>
    <w:rsid w:val="002D66F8"/>
    <w:rsid w:val="002D7E77"/>
    <w:rsid w:val="002E1096"/>
    <w:rsid w:val="002E10BD"/>
    <w:rsid w:val="002E2440"/>
    <w:rsid w:val="002E3761"/>
    <w:rsid w:val="002E4E55"/>
    <w:rsid w:val="002E6747"/>
    <w:rsid w:val="002E6ACD"/>
    <w:rsid w:val="002E6BD1"/>
    <w:rsid w:val="002E7308"/>
    <w:rsid w:val="002E771D"/>
    <w:rsid w:val="002E7841"/>
    <w:rsid w:val="002F007B"/>
    <w:rsid w:val="002F0FD0"/>
    <w:rsid w:val="002F1A6D"/>
    <w:rsid w:val="002F21E7"/>
    <w:rsid w:val="002F2B82"/>
    <w:rsid w:val="002F388F"/>
    <w:rsid w:val="002F399E"/>
    <w:rsid w:val="002F54D8"/>
    <w:rsid w:val="002F6973"/>
    <w:rsid w:val="002F7C67"/>
    <w:rsid w:val="002F7C70"/>
    <w:rsid w:val="00300FF5"/>
    <w:rsid w:val="00302481"/>
    <w:rsid w:val="00303079"/>
    <w:rsid w:val="00303B88"/>
    <w:rsid w:val="00304532"/>
    <w:rsid w:val="0030543C"/>
    <w:rsid w:val="003054AB"/>
    <w:rsid w:val="00306257"/>
    <w:rsid w:val="00306838"/>
    <w:rsid w:val="00306954"/>
    <w:rsid w:val="00306A91"/>
    <w:rsid w:val="00306EB7"/>
    <w:rsid w:val="00307763"/>
    <w:rsid w:val="00307D53"/>
    <w:rsid w:val="00311167"/>
    <w:rsid w:val="003116B3"/>
    <w:rsid w:val="00312521"/>
    <w:rsid w:val="00312AAF"/>
    <w:rsid w:val="00313045"/>
    <w:rsid w:val="00313690"/>
    <w:rsid w:val="00313759"/>
    <w:rsid w:val="00313F76"/>
    <w:rsid w:val="00315DA2"/>
    <w:rsid w:val="003171FD"/>
    <w:rsid w:val="003203BF"/>
    <w:rsid w:val="00320610"/>
    <w:rsid w:val="00320A53"/>
    <w:rsid w:val="00322825"/>
    <w:rsid w:val="00322BD0"/>
    <w:rsid w:val="0032307C"/>
    <w:rsid w:val="003231E4"/>
    <w:rsid w:val="00323E69"/>
    <w:rsid w:val="00324B53"/>
    <w:rsid w:val="00325DB6"/>
    <w:rsid w:val="00325E7C"/>
    <w:rsid w:val="00326AD5"/>
    <w:rsid w:val="0032723B"/>
    <w:rsid w:val="00327A1B"/>
    <w:rsid w:val="00331991"/>
    <w:rsid w:val="00332073"/>
    <w:rsid w:val="0033226F"/>
    <w:rsid w:val="00333331"/>
    <w:rsid w:val="003337CD"/>
    <w:rsid w:val="00334603"/>
    <w:rsid w:val="00334754"/>
    <w:rsid w:val="00334A5F"/>
    <w:rsid w:val="00334FB4"/>
    <w:rsid w:val="0033570B"/>
    <w:rsid w:val="0033674F"/>
    <w:rsid w:val="003369EA"/>
    <w:rsid w:val="00341C8D"/>
    <w:rsid w:val="00342372"/>
    <w:rsid w:val="003438C8"/>
    <w:rsid w:val="00343B82"/>
    <w:rsid w:val="003444D5"/>
    <w:rsid w:val="0034566E"/>
    <w:rsid w:val="00346A65"/>
    <w:rsid w:val="003470A1"/>
    <w:rsid w:val="0035171E"/>
    <w:rsid w:val="00351B2D"/>
    <w:rsid w:val="00354278"/>
    <w:rsid w:val="0035584F"/>
    <w:rsid w:val="003558AF"/>
    <w:rsid w:val="00355E36"/>
    <w:rsid w:val="00357CEE"/>
    <w:rsid w:val="00360D82"/>
    <w:rsid w:val="0036163B"/>
    <w:rsid w:val="00361C1F"/>
    <w:rsid w:val="003628F5"/>
    <w:rsid w:val="00362F50"/>
    <w:rsid w:val="00363C3E"/>
    <w:rsid w:val="00364A5D"/>
    <w:rsid w:val="00364C78"/>
    <w:rsid w:val="00365560"/>
    <w:rsid w:val="00367559"/>
    <w:rsid w:val="00367C3D"/>
    <w:rsid w:val="003706C8"/>
    <w:rsid w:val="003710FA"/>
    <w:rsid w:val="00371C26"/>
    <w:rsid w:val="00371EAB"/>
    <w:rsid w:val="0037223A"/>
    <w:rsid w:val="003725DE"/>
    <w:rsid w:val="0037309C"/>
    <w:rsid w:val="00374219"/>
    <w:rsid w:val="00374453"/>
    <w:rsid w:val="00375B16"/>
    <w:rsid w:val="003762AB"/>
    <w:rsid w:val="003771AF"/>
    <w:rsid w:val="00377908"/>
    <w:rsid w:val="00377CCB"/>
    <w:rsid w:val="00380DBB"/>
    <w:rsid w:val="0038206A"/>
    <w:rsid w:val="003823F3"/>
    <w:rsid w:val="00383697"/>
    <w:rsid w:val="003841B5"/>
    <w:rsid w:val="0038574C"/>
    <w:rsid w:val="00385823"/>
    <w:rsid w:val="00386707"/>
    <w:rsid w:val="00387FA8"/>
    <w:rsid w:val="0039131B"/>
    <w:rsid w:val="0039250D"/>
    <w:rsid w:val="003926B0"/>
    <w:rsid w:val="003968E6"/>
    <w:rsid w:val="003979B9"/>
    <w:rsid w:val="00397A6C"/>
    <w:rsid w:val="003A0163"/>
    <w:rsid w:val="003A04BE"/>
    <w:rsid w:val="003A1DA9"/>
    <w:rsid w:val="003A2D0B"/>
    <w:rsid w:val="003A2E65"/>
    <w:rsid w:val="003A32D6"/>
    <w:rsid w:val="003A3570"/>
    <w:rsid w:val="003A41A4"/>
    <w:rsid w:val="003A457D"/>
    <w:rsid w:val="003A479A"/>
    <w:rsid w:val="003A7050"/>
    <w:rsid w:val="003B0426"/>
    <w:rsid w:val="003B159A"/>
    <w:rsid w:val="003B1899"/>
    <w:rsid w:val="003B1E9F"/>
    <w:rsid w:val="003B1EDE"/>
    <w:rsid w:val="003B1FD0"/>
    <w:rsid w:val="003B29B2"/>
    <w:rsid w:val="003B2E6C"/>
    <w:rsid w:val="003B364E"/>
    <w:rsid w:val="003B37CA"/>
    <w:rsid w:val="003B5547"/>
    <w:rsid w:val="003B5C7C"/>
    <w:rsid w:val="003B6561"/>
    <w:rsid w:val="003B6880"/>
    <w:rsid w:val="003B6A1A"/>
    <w:rsid w:val="003B6A49"/>
    <w:rsid w:val="003B6D37"/>
    <w:rsid w:val="003B7D29"/>
    <w:rsid w:val="003C0E6A"/>
    <w:rsid w:val="003C12C8"/>
    <w:rsid w:val="003C20E6"/>
    <w:rsid w:val="003C2122"/>
    <w:rsid w:val="003C3B71"/>
    <w:rsid w:val="003C402B"/>
    <w:rsid w:val="003C6C23"/>
    <w:rsid w:val="003C6C94"/>
    <w:rsid w:val="003C724F"/>
    <w:rsid w:val="003C7B32"/>
    <w:rsid w:val="003D002C"/>
    <w:rsid w:val="003D0033"/>
    <w:rsid w:val="003D045D"/>
    <w:rsid w:val="003D412C"/>
    <w:rsid w:val="003D5397"/>
    <w:rsid w:val="003D592A"/>
    <w:rsid w:val="003D5EE6"/>
    <w:rsid w:val="003D6068"/>
    <w:rsid w:val="003D626B"/>
    <w:rsid w:val="003D71A9"/>
    <w:rsid w:val="003D73BC"/>
    <w:rsid w:val="003E0479"/>
    <w:rsid w:val="003E1A94"/>
    <w:rsid w:val="003E1E7D"/>
    <w:rsid w:val="003E2C5B"/>
    <w:rsid w:val="003E3134"/>
    <w:rsid w:val="003E4847"/>
    <w:rsid w:val="003E5C0D"/>
    <w:rsid w:val="003E74F2"/>
    <w:rsid w:val="003E76B0"/>
    <w:rsid w:val="003F05AB"/>
    <w:rsid w:val="003F0E51"/>
    <w:rsid w:val="003F1017"/>
    <w:rsid w:val="003F1541"/>
    <w:rsid w:val="003F1893"/>
    <w:rsid w:val="003F2EC5"/>
    <w:rsid w:val="003F515D"/>
    <w:rsid w:val="003F56DB"/>
    <w:rsid w:val="003F59BD"/>
    <w:rsid w:val="003F615E"/>
    <w:rsid w:val="003F65D8"/>
    <w:rsid w:val="004009F1"/>
    <w:rsid w:val="00400B62"/>
    <w:rsid w:val="00400C22"/>
    <w:rsid w:val="00401078"/>
    <w:rsid w:val="004019E1"/>
    <w:rsid w:val="00402A42"/>
    <w:rsid w:val="00403299"/>
    <w:rsid w:val="00403615"/>
    <w:rsid w:val="00403770"/>
    <w:rsid w:val="00403E7B"/>
    <w:rsid w:val="00405520"/>
    <w:rsid w:val="0040563A"/>
    <w:rsid w:val="00405A0F"/>
    <w:rsid w:val="00406E8C"/>
    <w:rsid w:val="00407DB8"/>
    <w:rsid w:val="00407DEC"/>
    <w:rsid w:val="004105C6"/>
    <w:rsid w:val="00410CA1"/>
    <w:rsid w:val="00410FEE"/>
    <w:rsid w:val="00411344"/>
    <w:rsid w:val="00411B69"/>
    <w:rsid w:val="0041254B"/>
    <w:rsid w:val="00412A90"/>
    <w:rsid w:val="00412FB1"/>
    <w:rsid w:val="00414106"/>
    <w:rsid w:val="004149F1"/>
    <w:rsid w:val="00415EC0"/>
    <w:rsid w:val="004174CE"/>
    <w:rsid w:val="00417741"/>
    <w:rsid w:val="00417773"/>
    <w:rsid w:val="00420177"/>
    <w:rsid w:val="0042239A"/>
    <w:rsid w:val="00423747"/>
    <w:rsid w:val="00424253"/>
    <w:rsid w:val="00425AD4"/>
    <w:rsid w:val="00426606"/>
    <w:rsid w:val="00426A64"/>
    <w:rsid w:val="004316F9"/>
    <w:rsid w:val="00434DAA"/>
    <w:rsid w:val="004357F1"/>
    <w:rsid w:val="00435CDD"/>
    <w:rsid w:val="00436279"/>
    <w:rsid w:val="00436B96"/>
    <w:rsid w:val="00437184"/>
    <w:rsid w:val="0043722A"/>
    <w:rsid w:val="0043751C"/>
    <w:rsid w:val="00437D7D"/>
    <w:rsid w:val="0044044C"/>
    <w:rsid w:val="0044114B"/>
    <w:rsid w:val="0044127D"/>
    <w:rsid w:val="00441789"/>
    <w:rsid w:val="00441F6E"/>
    <w:rsid w:val="00441FBB"/>
    <w:rsid w:val="0044233F"/>
    <w:rsid w:val="004438DE"/>
    <w:rsid w:val="00443A6F"/>
    <w:rsid w:val="00443EAC"/>
    <w:rsid w:val="0044474C"/>
    <w:rsid w:val="0044519C"/>
    <w:rsid w:val="0044630C"/>
    <w:rsid w:val="00446504"/>
    <w:rsid w:val="00446582"/>
    <w:rsid w:val="00446681"/>
    <w:rsid w:val="00451876"/>
    <w:rsid w:val="00452460"/>
    <w:rsid w:val="004529AF"/>
    <w:rsid w:val="00452B81"/>
    <w:rsid w:val="00453B7F"/>
    <w:rsid w:val="0045445E"/>
    <w:rsid w:val="004548A1"/>
    <w:rsid w:val="00454E45"/>
    <w:rsid w:val="004553AB"/>
    <w:rsid w:val="00455B84"/>
    <w:rsid w:val="00455D83"/>
    <w:rsid w:val="00455EC7"/>
    <w:rsid w:val="00457408"/>
    <w:rsid w:val="00460F66"/>
    <w:rsid w:val="00463B0C"/>
    <w:rsid w:val="00464276"/>
    <w:rsid w:val="00464727"/>
    <w:rsid w:val="00464B59"/>
    <w:rsid w:val="004653A6"/>
    <w:rsid w:val="00467A22"/>
    <w:rsid w:val="00467B85"/>
    <w:rsid w:val="00472083"/>
    <w:rsid w:val="0047241D"/>
    <w:rsid w:val="00473C05"/>
    <w:rsid w:val="00473DD5"/>
    <w:rsid w:val="00473F4D"/>
    <w:rsid w:val="00474998"/>
    <w:rsid w:val="004751A6"/>
    <w:rsid w:val="004753C4"/>
    <w:rsid w:val="00475705"/>
    <w:rsid w:val="004765A4"/>
    <w:rsid w:val="004765CD"/>
    <w:rsid w:val="00476F2B"/>
    <w:rsid w:val="00477CDE"/>
    <w:rsid w:val="004812C9"/>
    <w:rsid w:val="00482EB2"/>
    <w:rsid w:val="00483B90"/>
    <w:rsid w:val="00486448"/>
    <w:rsid w:val="00486976"/>
    <w:rsid w:val="0048769A"/>
    <w:rsid w:val="004901E1"/>
    <w:rsid w:val="00490ED4"/>
    <w:rsid w:val="00491858"/>
    <w:rsid w:val="00491D27"/>
    <w:rsid w:val="00492F79"/>
    <w:rsid w:val="00494A30"/>
    <w:rsid w:val="0049538B"/>
    <w:rsid w:val="00496045"/>
    <w:rsid w:val="00496956"/>
    <w:rsid w:val="00496EB3"/>
    <w:rsid w:val="00497FDE"/>
    <w:rsid w:val="004A0E68"/>
    <w:rsid w:val="004A1110"/>
    <w:rsid w:val="004A163B"/>
    <w:rsid w:val="004A215F"/>
    <w:rsid w:val="004A2E9F"/>
    <w:rsid w:val="004A3454"/>
    <w:rsid w:val="004A40F4"/>
    <w:rsid w:val="004A47A7"/>
    <w:rsid w:val="004A6214"/>
    <w:rsid w:val="004A6DD4"/>
    <w:rsid w:val="004A6F93"/>
    <w:rsid w:val="004B10C6"/>
    <w:rsid w:val="004B15B3"/>
    <w:rsid w:val="004B2DE3"/>
    <w:rsid w:val="004B3202"/>
    <w:rsid w:val="004B5656"/>
    <w:rsid w:val="004B5B84"/>
    <w:rsid w:val="004B6056"/>
    <w:rsid w:val="004B6AF1"/>
    <w:rsid w:val="004B6AF9"/>
    <w:rsid w:val="004B70A2"/>
    <w:rsid w:val="004B7119"/>
    <w:rsid w:val="004C047B"/>
    <w:rsid w:val="004C1570"/>
    <w:rsid w:val="004C20D5"/>
    <w:rsid w:val="004C302D"/>
    <w:rsid w:val="004C51BC"/>
    <w:rsid w:val="004C6126"/>
    <w:rsid w:val="004C6272"/>
    <w:rsid w:val="004C698B"/>
    <w:rsid w:val="004D0C85"/>
    <w:rsid w:val="004D0EBD"/>
    <w:rsid w:val="004D2E69"/>
    <w:rsid w:val="004D3F2F"/>
    <w:rsid w:val="004D5458"/>
    <w:rsid w:val="004D5E96"/>
    <w:rsid w:val="004D605E"/>
    <w:rsid w:val="004D6D92"/>
    <w:rsid w:val="004D70A9"/>
    <w:rsid w:val="004D7470"/>
    <w:rsid w:val="004E026B"/>
    <w:rsid w:val="004E03B4"/>
    <w:rsid w:val="004E098A"/>
    <w:rsid w:val="004E1A1E"/>
    <w:rsid w:val="004E21A7"/>
    <w:rsid w:val="004E2F74"/>
    <w:rsid w:val="004E30F9"/>
    <w:rsid w:val="004E38DF"/>
    <w:rsid w:val="004E401F"/>
    <w:rsid w:val="004E42BE"/>
    <w:rsid w:val="004E4618"/>
    <w:rsid w:val="004E6484"/>
    <w:rsid w:val="004E79D4"/>
    <w:rsid w:val="004F030C"/>
    <w:rsid w:val="004F2732"/>
    <w:rsid w:val="004F4A35"/>
    <w:rsid w:val="004F56CC"/>
    <w:rsid w:val="004F58CD"/>
    <w:rsid w:val="004F5F5D"/>
    <w:rsid w:val="004F6E16"/>
    <w:rsid w:val="004F7763"/>
    <w:rsid w:val="00500E53"/>
    <w:rsid w:val="005010A3"/>
    <w:rsid w:val="00501AD8"/>
    <w:rsid w:val="00504EF8"/>
    <w:rsid w:val="00504F7C"/>
    <w:rsid w:val="00505153"/>
    <w:rsid w:val="0050583A"/>
    <w:rsid w:val="005062E3"/>
    <w:rsid w:val="00506A42"/>
    <w:rsid w:val="00506B6A"/>
    <w:rsid w:val="00506BB2"/>
    <w:rsid w:val="00506DAF"/>
    <w:rsid w:val="005070DD"/>
    <w:rsid w:val="00507751"/>
    <w:rsid w:val="005079F6"/>
    <w:rsid w:val="0051008E"/>
    <w:rsid w:val="00510FFA"/>
    <w:rsid w:val="005115C9"/>
    <w:rsid w:val="00514414"/>
    <w:rsid w:val="00514AD7"/>
    <w:rsid w:val="00517951"/>
    <w:rsid w:val="00520077"/>
    <w:rsid w:val="00520236"/>
    <w:rsid w:val="005208D0"/>
    <w:rsid w:val="00521547"/>
    <w:rsid w:val="005228AC"/>
    <w:rsid w:val="00522DF8"/>
    <w:rsid w:val="00523120"/>
    <w:rsid w:val="005237E5"/>
    <w:rsid w:val="00523F20"/>
    <w:rsid w:val="0052550E"/>
    <w:rsid w:val="00526A10"/>
    <w:rsid w:val="00530A9E"/>
    <w:rsid w:val="00531201"/>
    <w:rsid w:val="005313E3"/>
    <w:rsid w:val="00531CB7"/>
    <w:rsid w:val="00532019"/>
    <w:rsid w:val="00532132"/>
    <w:rsid w:val="00532387"/>
    <w:rsid w:val="00532CB2"/>
    <w:rsid w:val="0053457B"/>
    <w:rsid w:val="00534C9E"/>
    <w:rsid w:val="005365C3"/>
    <w:rsid w:val="0053754B"/>
    <w:rsid w:val="005377D0"/>
    <w:rsid w:val="00540447"/>
    <w:rsid w:val="005406F8"/>
    <w:rsid w:val="00542F77"/>
    <w:rsid w:val="00544CAB"/>
    <w:rsid w:val="005453A1"/>
    <w:rsid w:val="00545766"/>
    <w:rsid w:val="00546295"/>
    <w:rsid w:val="00546999"/>
    <w:rsid w:val="00546B96"/>
    <w:rsid w:val="00546BDE"/>
    <w:rsid w:val="0054747E"/>
    <w:rsid w:val="0054778F"/>
    <w:rsid w:val="00551A6A"/>
    <w:rsid w:val="00553F6E"/>
    <w:rsid w:val="00554633"/>
    <w:rsid w:val="0055467A"/>
    <w:rsid w:val="005548CC"/>
    <w:rsid w:val="00555F53"/>
    <w:rsid w:val="00557283"/>
    <w:rsid w:val="0056126A"/>
    <w:rsid w:val="00561C1F"/>
    <w:rsid w:val="00562EE9"/>
    <w:rsid w:val="00564641"/>
    <w:rsid w:val="00564EB6"/>
    <w:rsid w:val="005664CB"/>
    <w:rsid w:val="00566DEA"/>
    <w:rsid w:val="005676AE"/>
    <w:rsid w:val="005702D9"/>
    <w:rsid w:val="00570B4A"/>
    <w:rsid w:val="00570BB9"/>
    <w:rsid w:val="00571606"/>
    <w:rsid w:val="0057311C"/>
    <w:rsid w:val="00574B60"/>
    <w:rsid w:val="00575028"/>
    <w:rsid w:val="00575B7F"/>
    <w:rsid w:val="005764CE"/>
    <w:rsid w:val="00576C57"/>
    <w:rsid w:val="0057717B"/>
    <w:rsid w:val="0058008F"/>
    <w:rsid w:val="005800B6"/>
    <w:rsid w:val="00580AA3"/>
    <w:rsid w:val="00580BB4"/>
    <w:rsid w:val="00580F17"/>
    <w:rsid w:val="00581AAE"/>
    <w:rsid w:val="00581C05"/>
    <w:rsid w:val="0058240E"/>
    <w:rsid w:val="0058478C"/>
    <w:rsid w:val="00584BF6"/>
    <w:rsid w:val="00584C64"/>
    <w:rsid w:val="00585231"/>
    <w:rsid w:val="0058584C"/>
    <w:rsid w:val="00586A0A"/>
    <w:rsid w:val="0058798C"/>
    <w:rsid w:val="00590691"/>
    <w:rsid w:val="0059096B"/>
    <w:rsid w:val="0059135B"/>
    <w:rsid w:val="005917AE"/>
    <w:rsid w:val="00591928"/>
    <w:rsid w:val="00593590"/>
    <w:rsid w:val="00593C7E"/>
    <w:rsid w:val="00594BA1"/>
    <w:rsid w:val="005951F1"/>
    <w:rsid w:val="00595C86"/>
    <w:rsid w:val="00596615"/>
    <w:rsid w:val="0059676A"/>
    <w:rsid w:val="00596DBB"/>
    <w:rsid w:val="005A0287"/>
    <w:rsid w:val="005A02FB"/>
    <w:rsid w:val="005A1B5D"/>
    <w:rsid w:val="005A1BFF"/>
    <w:rsid w:val="005A1FB0"/>
    <w:rsid w:val="005A267C"/>
    <w:rsid w:val="005A3992"/>
    <w:rsid w:val="005A3DD8"/>
    <w:rsid w:val="005A445A"/>
    <w:rsid w:val="005A547F"/>
    <w:rsid w:val="005A57CD"/>
    <w:rsid w:val="005A5FB2"/>
    <w:rsid w:val="005A6424"/>
    <w:rsid w:val="005A651D"/>
    <w:rsid w:val="005A6782"/>
    <w:rsid w:val="005A6930"/>
    <w:rsid w:val="005A6F5E"/>
    <w:rsid w:val="005A71CC"/>
    <w:rsid w:val="005B07E7"/>
    <w:rsid w:val="005B0972"/>
    <w:rsid w:val="005B0EDA"/>
    <w:rsid w:val="005B2631"/>
    <w:rsid w:val="005B4CEF"/>
    <w:rsid w:val="005B545A"/>
    <w:rsid w:val="005B6CC0"/>
    <w:rsid w:val="005B746E"/>
    <w:rsid w:val="005B765B"/>
    <w:rsid w:val="005B7982"/>
    <w:rsid w:val="005C0003"/>
    <w:rsid w:val="005C11F3"/>
    <w:rsid w:val="005C1AD8"/>
    <w:rsid w:val="005C35FC"/>
    <w:rsid w:val="005C4240"/>
    <w:rsid w:val="005C4E47"/>
    <w:rsid w:val="005C4EE0"/>
    <w:rsid w:val="005C5DCB"/>
    <w:rsid w:val="005C613A"/>
    <w:rsid w:val="005C6586"/>
    <w:rsid w:val="005C7B95"/>
    <w:rsid w:val="005D1422"/>
    <w:rsid w:val="005D1A9F"/>
    <w:rsid w:val="005D3323"/>
    <w:rsid w:val="005D39E4"/>
    <w:rsid w:val="005D44DA"/>
    <w:rsid w:val="005D52B1"/>
    <w:rsid w:val="005D58F0"/>
    <w:rsid w:val="005D77AD"/>
    <w:rsid w:val="005D7B4A"/>
    <w:rsid w:val="005E0130"/>
    <w:rsid w:val="005E128E"/>
    <w:rsid w:val="005E1960"/>
    <w:rsid w:val="005E1D18"/>
    <w:rsid w:val="005E2C89"/>
    <w:rsid w:val="005E3B66"/>
    <w:rsid w:val="005E3D8B"/>
    <w:rsid w:val="005E51C2"/>
    <w:rsid w:val="005E7B52"/>
    <w:rsid w:val="005E7CC7"/>
    <w:rsid w:val="005F17C7"/>
    <w:rsid w:val="005F31B2"/>
    <w:rsid w:val="005F3AF6"/>
    <w:rsid w:val="005F4F2D"/>
    <w:rsid w:val="005F63CE"/>
    <w:rsid w:val="005F6672"/>
    <w:rsid w:val="005F6A35"/>
    <w:rsid w:val="005F6E4A"/>
    <w:rsid w:val="005F6F38"/>
    <w:rsid w:val="005F7A4B"/>
    <w:rsid w:val="005F7EC2"/>
    <w:rsid w:val="00600C6A"/>
    <w:rsid w:val="00601A19"/>
    <w:rsid w:val="00601EB5"/>
    <w:rsid w:val="00603896"/>
    <w:rsid w:val="00603C51"/>
    <w:rsid w:val="0060410A"/>
    <w:rsid w:val="00610019"/>
    <w:rsid w:val="00610AFB"/>
    <w:rsid w:val="006124E7"/>
    <w:rsid w:val="00613BEB"/>
    <w:rsid w:val="00613C7C"/>
    <w:rsid w:val="0061580E"/>
    <w:rsid w:val="006160B8"/>
    <w:rsid w:val="00616A34"/>
    <w:rsid w:val="00617B5B"/>
    <w:rsid w:val="0062125D"/>
    <w:rsid w:val="00623057"/>
    <w:rsid w:val="00624765"/>
    <w:rsid w:val="00626E01"/>
    <w:rsid w:val="006300A0"/>
    <w:rsid w:val="006326F7"/>
    <w:rsid w:val="006331A4"/>
    <w:rsid w:val="00636B6B"/>
    <w:rsid w:val="00636FBD"/>
    <w:rsid w:val="00640184"/>
    <w:rsid w:val="00640542"/>
    <w:rsid w:val="00640924"/>
    <w:rsid w:val="006410C5"/>
    <w:rsid w:val="00641422"/>
    <w:rsid w:val="006416F6"/>
    <w:rsid w:val="0064262C"/>
    <w:rsid w:val="00642902"/>
    <w:rsid w:val="00643E5E"/>
    <w:rsid w:val="00644322"/>
    <w:rsid w:val="00644DEA"/>
    <w:rsid w:val="00645959"/>
    <w:rsid w:val="00646415"/>
    <w:rsid w:val="00647AB4"/>
    <w:rsid w:val="006509DE"/>
    <w:rsid w:val="00650E42"/>
    <w:rsid w:val="00652435"/>
    <w:rsid w:val="006542CE"/>
    <w:rsid w:val="006546E1"/>
    <w:rsid w:val="0065508B"/>
    <w:rsid w:val="00656ABE"/>
    <w:rsid w:val="00657037"/>
    <w:rsid w:val="00660E6A"/>
    <w:rsid w:val="006611D0"/>
    <w:rsid w:val="006620D3"/>
    <w:rsid w:val="00662367"/>
    <w:rsid w:val="00662753"/>
    <w:rsid w:val="00663547"/>
    <w:rsid w:val="0066411D"/>
    <w:rsid w:val="0066413B"/>
    <w:rsid w:val="00665870"/>
    <w:rsid w:val="00665F75"/>
    <w:rsid w:val="006663F7"/>
    <w:rsid w:val="006667C8"/>
    <w:rsid w:val="006717B9"/>
    <w:rsid w:val="00672651"/>
    <w:rsid w:val="00673737"/>
    <w:rsid w:val="006760C3"/>
    <w:rsid w:val="00676EBE"/>
    <w:rsid w:val="00676FB6"/>
    <w:rsid w:val="006772DD"/>
    <w:rsid w:val="00680C40"/>
    <w:rsid w:val="00680FCC"/>
    <w:rsid w:val="0068104A"/>
    <w:rsid w:val="00682B56"/>
    <w:rsid w:val="00683ACE"/>
    <w:rsid w:val="0068413F"/>
    <w:rsid w:val="00684D55"/>
    <w:rsid w:val="0068557B"/>
    <w:rsid w:val="006859FF"/>
    <w:rsid w:val="006864A8"/>
    <w:rsid w:val="00686AF5"/>
    <w:rsid w:val="00687C7D"/>
    <w:rsid w:val="00687ECB"/>
    <w:rsid w:val="006926D3"/>
    <w:rsid w:val="00692CC6"/>
    <w:rsid w:val="00693213"/>
    <w:rsid w:val="00694D96"/>
    <w:rsid w:val="00694F92"/>
    <w:rsid w:val="00694FCE"/>
    <w:rsid w:val="00695B76"/>
    <w:rsid w:val="00695F29"/>
    <w:rsid w:val="006966A0"/>
    <w:rsid w:val="006A10DD"/>
    <w:rsid w:val="006A1ACE"/>
    <w:rsid w:val="006A300B"/>
    <w:rsid w:val="006B0247"/>
    <w:rsid w:val="006B411A"/>
    <w:rsid w:val="006B4A43"/>
    <w:rsid w:val="006B4FD3"/>
    <w:rsid w:val="006B641B"/>
    <w:rsid w:val="006B6459"/>
    <w:rsid w:val="006B6A0C"/>
    <w:rsid w:val="006B7D44"/>
    <w:rsid w:val="006C0520"/>
    <w:rsid w:val="006C30A8"/>
    <w:rsid w:val="006C381A"/>
    <w:rsid w:val="006C3AB5"/>
    <w:rsid w:val="006C3C3A"/>
    <w:rsid w:val="006C58C2"/>
    <w:rsid w:val="006C5E5F"/>
    <w:rsid w:val="006C6655"/>
    <w:rsid w:val="006C73B2"/>
    <w:rsid w:val="006D03C6"/>
    <w:rsid w:val="006D0472"/>
    <w:rsid w:val="006D08D4"/>
    <w:rsid w:val="006D0901"/>
    <w:rsid w:val="006D1FC0"/>
    <w:rsid w:val="006D26FA"/>
    <w:rsid w:val="006D387E"/>
    <w:rsid w:val="006D41FA"/>
    <w:rsid w:val="006D458E"/>
    <w:rsid w:val="006D5588"/>
    <w:rsid w:val="006D583A"/>
    <w:rsid w:val="006D6307"/>
    <w:rsid w:val="006D699F"/>
    <w:rsid w:val="006E0478"/>
    <w:rsid w:val="006E06B8"/>
    <w:rsid w:val="006E086B"/>
    <w:rsid w:val="006E0BE1"/>
    <w:rsid w:val="006E2B5E"/>
    <w:rsid w:val="006E334D"/>
    <w:rsid w:val="006E3EE5"/>
    <w:rsid w:val="006E4D66"/>
    <w:rsid w:val="006E4FF0"/>
    <w:rsid w:val="006E5915"/>
    <w:rsid w:val="006E5EE0"/>
    <w:rsid w:val="006E6882"/>
    <w:rsid w:val="006F0499"/>
    <w:rsid w:val="006F0C14"/>
    <w:rsid w:val="006F109B"/>
    <w:rsid w:val="006F12B1"/>
    <w:rsid w:val="006F3340"/>
    <w:rsid w:val="006F3B0A"/>
    <w:rsid w:val="006F3C46"/>
    <w:rsid w:val="006F3E23"/>
    <w:rsid w:val="006F5B90"/>
    <w:rsid w:val="006F616C"/>
    <w:rsid w:val="006F7226"/>
    <w:rsid w:val="00700EDA"/>
    <w:rsid w:val="00702B29"/>
    <w:rsid w:val="00703094"/>
    <w:rsid w:val="007032BD"/>
    <w:rsid w:val="00703A78"/>
    <w:rsid w:val="00704A05"/>
    <w:rsid w:val="00705598"/>
    <w:rsid w:val="007068AB"/>
    <w:rsid w:val="007113AF"/>
    <w:rsid w:val="0071240D"/>
    <w:rsid w:val="00712909"/>
    <w:rsid w:val="007131CC"/>
    <w:rsid w:val="00715AD4"/>
    <w:rsid w:val="007173FE"/>
    <w:rsid w:val="00717A8B"/>
    <w:rsid w:val="00721530"/>
    <w:rsid w:val="00722311"/>
    <w:rsid w:val="007229FA"/>
    <w:rsid w:val="007233EE"/>
    <w:rsid w:val="00723638"/>
    <w:rsid w:val="007237A3"/>
    <w:rsid w:val="00723A3F"/>
    <w:rsid w:val="00724D38"/>
    <w:rsid w:val="00725680"/>
    <w:rsid w:val="00725B8E"/>
    <w:rsid w:val="00726648"/>
    <w:rsid w:val="007266FA"/>
    <w:rsid w:val="00726F1B"/>
    <w:rsid w:val="00730FA8"/>
    <w:rsid w:val="00731634"/>
    <w:rsid w:val="00731799"/>
    <w:rsid w:val="00731B15"/>
    <w:rsid w:val="007335BD"/>
    <w:rsid w:val="00733D2D"/>
    <w:rsid w:val="00734357"/>
    <w:rsid w:val="00736602"/>
    <w:rsid w:val="00736CB7"/>
    <w:rsid w:val="0073719A"/>
    <w:rsid w:val="00737BC8"/>
    <w:rsid w:val="00740295"/>
    <w:rsid w:val="00740557"/>
    <w:rsid w:val="00740763"/>
    <w:rsid w:val="00741EE7"/>
    <w:rsid w:val="00741F41"/>
    <w:rsid w:val="007420A0"/>
    <w:rsid w:val="00743EB2"/>
    <w:rsid w:val="00746DFC"/>
    <w:rsid w:val="00746FCA"/>
    <w:rsid w:val="00750A96"/>
    <w:rsid w:val="00750E3F"/>
    <w:rsid w:val="007527EF"/>
    <w:rsid w:val="00752B37"/>
    <w:rsid w:val="00753BEA"/>
    <w:rsid w:val="00755BA3"/>
    <w:rsid w:val="00755F02"/>
    <w:rsid w:val="00756A5D"/>
    <w:rsid w:val="00757653"/>
    <w:rsid w:val="00757F74"/>
    <w:rsid w:val="00763AEF"/>
    <w:rsid w:val="007641FE"/>
    <w:rsid w:val="007647E5"/>
    <w:rsid w:val="007657C9"/>
    <w:rsid w:val="00766A21"/>
    <w:rsid w:val="00766E8B"/>
    <w:rsid w:val="007673B5"/>
    <w:rsid w:val="00767698"/>
    <w:rsid w:val="00767FC1"/>
    <w:rsid w:val="0077289D"/>
    <w:rsid w:val="007741BD"/>
    <w:rsid w:val="0077453B"/>
    <w:rsid w:val="007748CC"/>
    <w:rsid w:val="007756B4"/>
    <w:rsid w:val="00776050"/>
    <w:rsid w:val="00776906"/>
    <w:rsid w:val="00780C58"/>
    <w:rsid w:val="00780E5F"/>
    <w:rsid w:val="00781B74"/>
    <w:rsid w:val="00785870"/>
    <w:rsid w:val="00787402"/>
    <w:rsid w:val="00787972"/>
    <w:rsid w:val="00787C1E"/>
    <w:rsid w:val="007906FC"/>
    <w:rsid w:val="00790DA0"/>
    <w:rsid w:val="00791161"/>
    <w:rsid w:val="00791884"/>
    <w:rsid w:val="00792927"/>
    <w:rsid w:val="0079337F"/>
    <w:rsid w:val="0079372C"/>
    <w:rsid w:val="00793962"/>
    <w:rsid w:val="007939D5"/>
    <w:rsid w:val="00793A73"/>
    <w:rsid w:val="00793AAF"/>
    <w:rsid w:val="007957A0"/>
    <w:rsid w:val="0079660B"/>
    <w:rsid w:val="0079799A"/>
    <w:rsid w:val="00797A57"/>
    <w:rsid w:val="007A174B"/>
    <w:rsid w:val="007A1F74"/>
    <w:rsid w:val="007A442F"/>
    <w:rsid w:val="007A4A67"/>
    <w:rsid w:val="007A5133"/>
    <w:rsid w:val="007A522B"/>
    <w:rsid w:val="007A55EA"/>
    <w:rsid w:val="007A76B6"/>
    <w:rsid w:val="007B08C3"/>
    <w:rsid w:val="007B0EE6"/>
    <w:rsid w:val="007B1086"/>
    <w:rsid w:val="007B1096"/>
    <w:rsid w:val="007B2459"/>
    <w:rsid w:val="007B255E"/>
    <w:rsid w:val="007B2DCF"/>
    <w:rsid w:val="007B3DF7"/>
    <w:rsid w:val="007B401C"/>
    <w:rsid w:val="007B548D"/>
    <w:rsid w:val="007B64A0"/>
    <w:rsid w:val="007B7BCF"/>
    <w:rsid w:val="007B7E72"/>
    <w:rsid w:val="007C05E4"/>
    <w:rsid w:val="007C060E"/>
    <w:rsid w:val="007C0F1B"/>
    <w:rsid w:val="007C127F"/>
    <w:rsid w:val="007C154C"/>
    <w:rsid w:val="007C283A"/>
    <w:rsid w:val="007C2CD6"/>
    <w:rsid w:val="007C2EC7"/>
    <w:rsid w:val="007C358E"/>
    <w:rsid w:val="007C45BC"/>
    <w:rsid w:val="007C4EC7"/>
    <w:rsid w:val="007C699B"/>
    <w:rsid w:val="007C73C2"/>
    <w:rsid w:val="007D1406"/>
    <w:rsid w:val="007D1C5E"/>
    <w:rsid w:val="007D22CC"/>
    <w:rsid w:val="007D3BA9"/>
    <w:rsid w:val="007D44A4"/>
    <w:rsid w:val="007D4537"/>
    <w:rsid w:val="007D48C0"/>
    <w:rsid w:val="007D6C0B"/>
    <w:rsid w:val="007D6E81"/>
    <w:rsid w:val="007D761B"/>
    <w:rsid w:val="007E0CEE"/>
    <w:rsid w:val="007E127A"/>
    <w:rsid w:val="007E215E"/>
    <w:rsid w:val="007E26F4"/>
    <w:rsid w:val="007E2BE7"/>
    <w:rsid w:val="007E33D2"/>
    <w:rsid w:val="007E390F"/>
    <w:rsid w:val="007E3994"/>
    <w:rsid w:val="007E3F8F"/>
    <w:rsid w:val="007E4290"/>
    <w:rsid w:val="007E4663"/>
    <w:rsid w:val="007E488B"/>
    <w:rsid w:val="007E4E66"/>
    <w:rsid w:val="007E5034"/>
    <w:rsid w:val="007E6C19"/>
    <w:rsid w:val="007F014F"/>
    <w:rsid w:val="007F20FB"/>
    <w:rsid w:val="007F2D13"/>
    <w:rsid w:val="007F33FE"/>
    <w:rsid w:val="007F3923"/>
    <w:rsid w:val="007F3F29"/>
    <w:rsid w:val="007F5132"/>
    <w:rsid w:val="007F57B4"/>
    <w:rsid w:val="007F683A"/>
    <w:rsid w:val="007F6973"/>
    <w:rsid w:val="007F6DF2"/>
    <w:rsid w:val="007F75CA"/>
    <w:rsid w:val="008002C5"/>
    <w:rsid w:val="008005FC"/>
    <w:rsid w:val="008007B0"/>
    <w:rsid w:val="00800B62"/>
    <w:rsid w:val="00800D9B"/>
    <w:rsid w:val="008020BA"/>
    <w:rsid w:val="00803BF9"/>
    <w:rsid w:val="00803CCB"/>
    <w:rsid w:val="00803D28"/>
    <w:rsid w:val="008046FA"/>
    <w:rsid w:val="00806C63"/>
    <w:rsid w:val="00807365"/>
    <w:rsid w:val="008076FF"/>
    <w:rsid w:val="00810CBE"/>
    <w:rsid w:val="00814C58"/>
    <w:rsid w:val="00814FCA"/>
    <w:rsid w:val="0081550D"/>
    <w:rsid w:val="0081556C"/>
    <w:rsid w:val="00816ED9"/>
    <w:rsid w:val="00817572"/>
    <w:rsid w:val="00820886"/>
    <w:rsid w:val="00820CCC"/>
    <w:rsid w:val="00820D13"/>
    <w:rsid w:val="00821C1E"/>
    <w:rsid w:val="008224CC"/>
    <w:rsid w:val="0082377F"/>
    <w:rsid w:val="008240FB"/>
    <w:rsid w:val="008245FB"/>
    <w:rsid w:val="0082647F"/>
    <w:rsid w:val="008264F3"/>
    <w:rsid w:val="0082681B"/>
    <w:rsid w:val="0082769A"/>
    <w:rsid w:val="008276E9"/>
    <w:rsid w:val="00827BD0"/>
    <w:rsid w:val="00830206"/>
    <w:rsid w:val="00830AAF"/>
    <w:rsid w:val="008333A7"/>
    <w:rsid w:val="00834D29"/>
    <w:rsid w:val="00834DF0"/>
    <w:rsid w:val="00835692"/>
    <w:rsid w:val="00836760"/>
    <w:rsid w:val="00836902"/>
    <w:rsid w:val="00836C08"/>
    <w:rsid w:val="00836DA9"/>
    <w:rsid w:val="00837738"/>
    <w:rsid w:val="0084009F"/>
    <w:rsid w:val="00840107"/>
    <w:rsid w:val="00842684"/>
    <w:rsid w:val="008432A0"/>
    <w:rsid w:val="00844143"/>
    <w:rsid w:val="00844682"/>
    <w:rsid w:val="008447B1"/>
    <w:rsid w:val="008453E1"/>
    <w:rsid w:val="008460D8"/>
    <w:rsid w:val="0084720D"/>
    <w:rsid w:val="0084741D"/>
    <w:rsid w:val="008474A2"/>
    <w:rsid w:val="00847597"/>
    <w:rsid w:val="00847BEC"/>
    <w:rsid w:val="00850624"/>
    <w:rsid w:val="0085246B"/>
    <w:rsid w:val="00853462"/>
    <w:rsid w:val="0085357B"/>
    <w:rsid w:val="00854074"/>
    <w:rsid w:val="008546DE"/>
    <w:rsid w:val="008578CB"/>
    <w:rsid w:val="00857FE1"/>
    <w:rsid w:val="0086144D"/>
    <w:rsid w:val="00861644"/>
    <w:rsid w:val="00862BDB"/>
    <w:rsid w:val="0086329D"/>
    <w:rsid w:val="00863491"/>
    <w:rsid w:val="00863922"/>
    <w:rsid w:val="008646FE"/>
    <w:rsid w:val="00864DB2"/>
    <w:rsid w:val="00865B8E"/>
    <w:rsid w:val="0087028A"/>
    <w:rsid w:val="00870727"/>
    <w:rsid w:val="00870B06"/>
    <w:rsid w:val="00870E21"/>
    <w:rsid w:val="008723B0"/>
    <w:rsid w:val="00872CC6"/>
    <w:rsid w:val="00874170"/>
    <w:rsid w:val="008745C3"/>
    <w:rsid w:val="008756AF"/>
    <w:rsid w:val="00875D78"/>
    <w:rsid w:val="00877604"/>
    <w:rsid w:val="008807E1"/>
    <w:rsid w:val="00880CE9"/>
    <w:rsid w:val="00881978"/>
    <w:rsid w:val="0088309C"/>
    <w:rsid w:val="0088407E"/>
    <w:rsid w:val="008841A0"/>
    <w:rsid w:val="008857DD"/>
    <w:rsid w:val="00887A0F"/>
    <w:rsid w:val="00887BE4"/>
    <w:rsid w:val="008912A4"/>
    <w:rsid w:val="00892CE1"/>
    <w:rsid w:val="00892F2A"/>
    <w:rsid w:val="00893008"/>
    <w:rsid w:val="00895274"/>
    <w:rsid w:val="008963A3"/>
    <w:rsid w:val="008964FE"/>
    <w:rsid w:val="00897305"/>
    <w:rsid w:val="00897CF6"/>
    <w:rsid w:val="008A0759"/>
    <w:rsid w:val="008A1CE4"/>
    <w:rsid w:val="008A2855"/>
    <w:rsid w:val="008A29D5"/>
    <w:rsid w:val="008A2CDB"/>
    <w:rsid w:val="008A2FBA"/>
    <w:rsid w:val="008A4697"/>
    <w:rsid w:val="008A47E3"/>
    <w:rsid w:val="008A4CCE"/>
    <w:rsid w:val="008A5D0C"/>
    <w:rsid w:val="008B129D"/>
    <w:rsid w:val="008B183B"/>
    <w:rsid w:val="008B1C43"/>
    <w:rsid w:val="008B1EF8"/>
    <w:rsid w:val="008B29D4"/>
    <w:rsid w:val="008B2D98"/>
    <w:rsid w:val="008B4581"/>
    <w:rsid w:val="008B46E4"/>
    <w:rsid w:val="008B4FAF"/>
    <w:rsid w:val="008B52A3"/>
    <w:rsid w:val="008B5E29"/>
    <w:rsid w:val="008B624B"/>
    <w:rsid w:val="008B7650"/>
    <w:rsid w:val="008B766C"/>
    <w:rsid w:val="008C048A"/>
    <w:rsid w:val="008C13F4"/>
    <w:rsid w:val="008C152B"/>
    <w:rsid w:val="008C1600"/>
    <w:rsid w:val="008C1BB4"/>
    <w:rsid w:val="008C2ECC"/>
    <w:rsid w:val="008C2F3D"/>
    <w:rsid w:val="008C32A4"/>
    <w:rsid w:val="008C4745"/>
    <w:rsid w:val="008C5054"/>
    <w:rsid w:val="008C6757"/>
    <w:rsid w:val="008C6918"/>
    <w:rsid w:val="008C7922"/>
    <w:rsid w:val="008C7927"/>
    <w:rsid w:val="008D083F"/>
    <w:rsid w:val="008D0C44"/>
    <w:rsid w:val="008D132B"/>
    <w:rsid w:val="008D3AE5"/>
    <w:rsid w:val="008D40C0"/>
    <w:rsid w:val="008D4954"/>
    <w:rsid w:val="008D4BDE"/>
    <w:rsid w:val="008D518E"/>
    <w:rsid w:val="008D5B3E"/>
    <w:rsid w:val="008D6EA0"/>
    <w:rsid w:val="008D72DF"/>
    <w:rsid w:val="008E0067"/>
    <w:rsid w:val="008E078B"/>
    <w:rsid w:val="008E13D4"/>
    <w:rsid w:val="008E14A3"/>
    <w:rsid w:val="008E3C1B"/>
    <w:rsid w:val="008E41D2"/>
    <w:rsid w:val="008E4476"/>
    <w:rsid w:val="008F006C"/>
    <w:rsid w:val="008F2B8C"/>
    <w:rsid w:val="008F3C55"/>
    <w:rsid w:val="008F48C8"/>
    <w:rsid w:val="008F4CE0"/>
    <w:rsid w:val="008F7616"/>
    <w:rsid w:val="009018F0"/>
    <w:rsid w:val="00901C46"/>
    <w:rsid w:val="00901FA1"/>
    <w:rsid w:val="00903AAE"/>
    <w:rsid w:val="00903B4A"/>
    <w:rsid w:val="00903D81"/>
    <w:rsid w:val="009050A5"/>
    <w:rsid w:val="009054E2"/>
    <w:rsid w:val="00905C71"/>
    <w:rsid w:val="00910572"/>
    <w:rsid w:val="00910E79"/>
    <w:rsid w:val="0091146C"/>
    <w:rsid w:val="00911490"/>
    <w:rsid w:val="00911BED"/>
    <w:rsid w:val="0091224A"/>
    <w:rsid w:val="00912572"/>
    <w:rsid w:val="0091568F"/>
    <w:rsid w:val="00916CBC"/>
    <w:rsid w:val="00917B06"/>
    <w:rsid w:val="00917C3E"/>
    <w:rsid w:val="00917CE4"/>
    <w:rsid w:val="00922F05"/>
    <w:rsid w:val="00922FD5"/>
    <w:rsid w:val="00923C04"/>
    <w:rsid w:val="00923E8E"/>
    <w:rsid w:val="00924E5F"/>
    <w:rsid w:val="009276B9"/>
    <w:rsid w:val="0092793D"/>
    <w:rsid w:val="00930D46"/>
    <w:rsid w:val="00930FBB"/>
    <w:rsid w:val="0093105A"/>
    <w:rsid w:val="0093131C"/>
    <w:rsid w:val="0093134D"/>
    <w:rsid w:val="00931A32"/>
    <w:rsid w:val="00931BAD"/>
    <w:rsid w:val="00933DCD"/>
    <w:rsid w:val="00934894"/>
    <w:rsid w:val="00934C9F"/>
    <w:rsid w:val="0093545D"/>
    <w:rsid w:val="00935750"/>
    <w:rsid w:val="00936BFE"/>
    <w:rsid w:val="009379CF"/>
    <w:rsid w:val="00937B7C"/>
    <w:rsid w:val="00940B42"/>
    <w:rsid w:val="00940E78"/>
    <w:rsid w:val="0094103E"/>
    <w:rsid w:val="00941384"/>
    <w:rsid w:val="00941FFD"/>
    <w:rsid w:val="0094293E"/>
    <w:rsid w:val="00943050"/>
    <w:rsid w:val="00944C14"/>
    <w:rsid w:val="00944FA8"/>
    <w:rsid w:val="009469E2"/>
    <w:rsid w:val="009475F6"/>
    <w:rsid w:val="009475F7"/>
    <w:rsid w:val="00950036"/>
    <w:rsid w:val="00950C8C"/>
    <w:rsid w:val="009515A6"/>
    <w:rsid w:val="00951D1B"/>
    <w:rsid w:val="00952D05"/>
    <w:rsid w:val="00953893"/>
    <w:rsid w:val="00956DC8"/>
    <w:rsid w:val="00957E37"/>
    <w:rsid w:val="0096044A"/>
    <w:rsid w:val="009608A8"/>
    <w:rsid w:val="00961F29"/>
    <w:rsid w:val="00963712"/>
    <w:rsid w:val="00963EDC"/>
    <w:rsid w:val="00963FB9"/>
    <w:rsid w:val="0096484E"/>
    <w:rsid w:val="0096490C"/>
    <w:rsid w:val="00966984"/>
    <w:rsid w:val="00966C05"/>
    <w:rsid w:val="009674DC"/>
    <w:rsid w:val="00967E6B"/>
    <w:rsid w:val="00970081"/>
    <w:rsid w:val="00971458"/>
    <w:rsid w:val="00971C77"/>
    <w:rsid w:val="00972DD9"/>
    <w:rsid w:val="00972F9A"/>
    <w:rsid w:val="0097449F"/>
    <w:rsid w:val="00975C64"/>
    <w:rsid w:val="009770AC"/>
    <w:rsid w:val="009773E7"/>
    <w:rsid w:val="00977B49"/>
    <w:rsid w:val="00977E99"/>
    <w:rsid w:val="0098038D"/>
    <w:rsid w:val="00981887"/>
    <w:rsid w:val="009836F1"/>
    <w:rsid w:val="00984986"/>
    <w:rsid w:val="0098526D"/>
    <w:rsid w:val="00985591"/>
    <w:rsid w:val="00985BA9"/>
    <w:rsid w:val="00986196"/>
    <w:rsid w:val="00991494"/>
    <w:rsid w:val="009915B7"/>
    <w:rsid w:val="009918C2"/>
    <w:rsid w:val="00991B62"/>
    <w:rsid w:val="0099302D"/>
    <w:rsid w:val="009959D7"/>
    <w:rsid w:val="00996A8E"/>
    <w:rsid w:val="009973F1"/>
    <w:rsid w:val="00997418"/>
    <w:rsid w:val="00997CC6"/>
    <w:rsid w:val="00997FFE"/>
    <w:rsid w:val="009A0BA2"/>
    <w:rsid w:val="009A1276"/>
    <w:rsid w:val="009A2522"/>
    <w:rsid w:val="009A3B03"/>
    <w:rsid w:val="009A4CEE"/>
    <w:rsid w:val="009A6691"/>
    <w:rsid w:val="009B085B"/>
    <w:rsid w:val="009B0D46"/>
    <w:rsid w:val="009B162C"/>
    <w:rsid w:val="009B16B2"/>
    <w:rsid w:val="009B1F0D"/>
    <w:rsid w:val="009B251E"/>
    <w:rsid w:val="009B2A04"/>
    <w:rsid w:val="009B2CC9"/>
    <w:rsid w:val="009B3132"/>
    <w:rsid w:val="009B40B4"/>
    <w:rsid w:val="009B4DAB"/>
    <w:rsid w:val="009B5A0B"/>
    <w:rsid w:val="009B5CAC"/>
    <w:rsid w:val="009B5D5F"/>
    <w:rsid w:val="009B74D4"/>
    <w:rsid w:val="009B7C59"/>
    <w:rsid w:val="009B7FD8"/>
    <w:rsid w:val="009C04A9"/>
    <w:rsid w:val="009C1F77"/>
    <w:rsid w:val="009C2ADE"/>
    <w:rsid w:val="009C3C20"/>
    <w:rsid w:val="009C6D71"/>
    <w:rsid w:val="009C75D2"/>
    <w:rsid w:val="009D0EFA"/>
    <w:rsid w:val="009D2796"/>
    <w:rsid w:val="009D3C30"/>
    <w:rsid w:val="009D3E07"/>
    <w:rsid w:val="009D433D"/>
    <w:rsid w:val="009D5410"/>
    <w:rsid w:val="009D5521"/>
    <w:rsid w:val="009D583E"/>
    <w:rsid w:val="009D5C3A"/>
    <w:rsid w:val="009D6467"/>
    <w:rsid w:val="009D7A0F"/>
    <w:rsid w:val="009E1994"/>
    <w:rsid w:val="009E21DA"/>
    <w:rsid w:val="009E3A1E"/>
    <w:rsid w:val="009E4D0C"/>
    <w:rsid w:val="009E524D"/>
    <w:rsid w:val="009E526E"/>
    <w:rsid w:val="009E55D5"/>
    <w:rsid w:val="009E56FC"/>
    <w:rsid w:val="009E6617"/>
    <w:rsid w:val="009E7A0C"/>
    <w:rsid w:val="009F1CDC"/>
    <w:rsid w:val="009F4C2F"/>
    <w:rsid w:val="009F5726"/>
    <w:rsid w:val="009F67F3"/>
    <w:rsid w:val="009F68A1"/>
    <w:rsid w:val="009F70D6"/>
    <w:rsid w:val="00A00309"/>
    <w:rsid w:val="00A0062C"/>
    <w:rsid w:val="00A01813"/>
    <w:rsid w:val="00A023D8"/>
    <w:rsid w:val="00A02509"/>
    <w:rsid w:val="00A02CB9"/>
    <w:rsid w:val="00A02F74"/>
    <w:rsid w:val="00A03548"/>
    <w:rsid w:val="00A03CEE"/>
    <w:rsid w:val="00A04FA5"/>
    <w:rsid w:val="00A05EC7"/>
    <w:rsid w:val="00A061C0"/>
    <w:rsid w:val="00A0641B"/>
    <w:rsid w:val="00A069EE"/>
    <w:rsid w:val="00A06C00"/>
    <w:rsid w:val="00A06C51"/>
    <w:rsid w:val="00A07042"/>
    <w:rsid w:val="00A070C9"/>
    <w:rsid w:val="00A07514"/>
    <w:rsid w:val="00A111F9"/>
    <w:rsid w:val="00A11542"/>
    <w:rsid w:val="00A117B1"/>
    <w:rsid w:val="00A11AAA"/>
    <w:rsid w:val="00A12DFA"/>
    <w:rsid w:val="00A13810"/>
    <w:rsid w:val="00A14A67"/>
    <w:rsid w:val="00A14D55"/>
    <w:rsid w:val="00A1517B"/>
    <w:rsid w:val="00A152E9"/>
    <w:rsid w:val="00A15741"/>
    <w:rsid w:val="00A15A58"/>
    <w:rsid w:val="00A201C5"/>
    <w:rsid w:val="00A20430"/>
    <w:rsid w:val="00A2071B"/>
    <w:rsid w:val="00A21207"/>
    <w:rsid w:val="00A21F6A"/>
    <w:rsid w:val="00A22B63"/>
    <w:rsid w:val="00A23004"/>
    <w:rsid w:val="00A240FC"/>
    <w:rsid w:val="00A251F4"/>
    <w:rsid w:val="00A25748"/>
    <w:rsid w:val="00A25AB8"/>
    <w:rsid w:val="00A25FB6"/>
    <w:rsid w:val="00A26411"/>
    <w:rsid w:val="00A2692A"/>
    <w:rsid w:val="00A274E7"/>
    <w:rsid w:val="00A278F5"/>
    <w:rsid w:val="00A279E1"/>
    <w:rsid w:val="00A301B3"/>
    <w:rsid w:val="00A30681"/>
    <w:rsid w:val="00A30F94"/>
    <w:rsid w:val="00A314B6"/>
    <w:rsid w:val="00A32ED5"/>
    <w:rsid w:val="00A32EE7"/>
    <w:rsid w:val="00A3408D"/>
    <w:rsid w:val="00A34B78"/>
    <w:rsid w:val="00A34BEE"/>
    <w:rsid w:val="00A41570"/>
    <w:rsid w:val="00A415BB"/>
    <w:rsid w:val="00A417DE"/>
    <w:rsid w:val="00A41EF5"/>
    <w:rsid w:val="00A45204"/>
    <w:rsid w:val="00A4571C"/>
    <w:rsid w:val="00A4787B"/>
    <w:rsid w:val="00A47F64"/>
    <w:rsid w:val="00A5153E"/>
    <w:rsid w:val="00A52951"/>
    <w:rsid w:val="00A53055"/>
    <w:rsid w:val="00A54494"/>
    <w:rsid w:val="00A55226"/>
    <w:rsid w:val="00A55F94"/>
    <w:rsid w:val="00A56B4A"/>
    <w:rsid w:val="00A57048"/>
    <w:rsid w:val="00A57073"/>
    <w:rsid w:val="00A5722B"/>
    <w:rsid w:val="00A57EFC"/>
    <w:rsid w:val="00A61155"/>
    <w:rsid w:val="00A6122B"/>
    <w:rsid w:val="00A62C7C"/>
    <w:rsid w:val="00A63EE2"/>
    <w:rsid w:val="00A64898"/>
    <w:rsid w:val="00A6750C"/>
    <w:rsid w:val="00A677A5"/>
    <w:rsid w:val="00A67EBF"/>
    <w:rsid w:val="00A70A92"/>
    <w:rsid w:val="00A70B0B"/>
    <w:rsid w:val="00A70F62"/>
    <w:rsid w:val="00A7134C"/>
    <w:rsid w:val="00A71E80"/>
    <w:rsid w:val="00A71FF5"/>
    <w:rsid w:val="00A7273C"/>
    <w:rsid w:val="00A734B2"/>
    <w:rsid w:val="00A737CD"/>
    <w:rsid w:val="00A75097"/>
    <w:rsid w:val="00A75634"/>
    <w:rsid w:val="00A770D9"/>
    <w:rsid w:val="00A77959"/>
    <w:rsid w:val="00A801C2"/>
    <w:rsid w:val="00A80728"/>
    <w:rsid w:val="00A80A46"/>
    <w:rsid w:val="00A812C7"/>
    <w:rsid w:val="00A81904"/>
    <w:rsid w:val="00A83110"/>
    <w:rsid w:val="00A83A36"/>
    <w:rsid w:val="00A84D36"/>
    <w:rsid w:val="00A859B4"/>
    <w:rsid w:val="00A86686"/>
    <w:rsid w:val="00A86AF1"/>
    <w:rsid w:val="00A91BBF"/>
    <w:rsid w:val="00A91D4F"/>
    <w:rsid w:val="00A92710"/>
    <w:rsid w:val="00A92D86"/>
    <w:rsid w:val="00A950B0"/>
    <w:rsid w:val="00A9595D"/>
    <w:rsid w:val="00A96764"/>
    <w:rsid w:val="00A96CC5"/>
    <w:rsid w:val="00A97B55"/>
    <w:rsid w:val="00A97D3C"/>
    <w:rsid w:val="00AA06C8"/>
    <w:rsid w:val="00AA0940"/>
    <w:rsid w:val="00AA0C29"/>
    <w:rsid w:val="00AA0E55"/>
    <w:rsid w:val="00AA0F73"/>
    <w:rsid w:val="00AA164C"/>
    <w:rsid w:val="00AA22C3"/>
    <w:rsid w:val="00AA253F"/>
    <w:rsid w:val="00AA30CC"/>
    <w:rsid w:val="00AA3F7B"/>
    <w:rsid w:val="00AA44DF"/>
    <w:rsid w:val="00AA4F47"/>
    <w:rsid w:val="00AA5290"/>
    <w:rsid w:val="00AA6518"/>
    <w:rsid w:val="00AA6BEE"/>
    <w:rsid w:val="00AA7310"/>
    <w:rsid w:val="00AA7634"/>
    <w:rsid w:val="00AB0805"/>
    <w:rsid w:val="00AB0ADA"/>
    <w:rsid w:val="00AB0C84"/>
    <w:rsid w:val="00AB0D18"/>
    <w:rsid w:val="00AB1D36"/>
    <w:rsid w:val="00AB1E76"/>
    <w:rsid w:val="00AB5E5F"/>
    <w:rsid w:val="00AB5ECA"/>
    <w:rsid w:val="00AB6813"/>
    <w:rsid w:val="00AB697E"/>
    <w:rsid w:val="00AB71A9"/>
    <w:rsid w:val="00AC03DD"/>
    <w:rsid w:val="00AC1B6A"/>
    <w:rsid w:val="00AC1F72"/>
    <w:rsid w:val="00AC26E4"/>
    <w:rsid w:val="00AC26FF"/>
    <w:rsid w:val="00AC32A8"/>
    <w:rsid w:val="00AC3887"/>
    <w:rsid w:val="00AC3DB1"/>
    <w:rsid w:val="00AC5AD0"/>
    <w:rsid w:val="00AC5BD9"/>
    <w:rsid w:val="00AC5BF2"/>
    <w:rsid w:val="00AC6AE5"/>
    <w:rsid w:val="00AC7620"/>
    <w:rsid w:val="00AC7AE3"/>
    <w:rsid w:val="00AD05B8"/>
    <w:rsid w:val="00AD2110"/>
    <w:rsid w:val="00AD2924"/>
    <w:rsid w:val="00AD297B"/>
    <w:rsid w:val="00AD29C8"/>
    <w:rsid w:val="00AD2BDF"/>
    <w:rsid w:val="00AD5656"/>
    <w:rsid w:val="00AD6B3F"/>
    <w:rsid w:val="00AD7210"/>
    <w:rsid w:val="00AE0AD2"/>
    <w:rsid w:val="00AE0B67"/>
    <w:rsid w:val="00AE1ACE"/>
    <w:rsid w:val="00AE1D01"/>
    <w:rsid w:val="00AE38A1"/>
    <w:rsid w:val="00AE6459"/>
    <w:rsid w:val="00AE7AE9"/>
    <w:rsid w:val="00AE7E55"/>
    <w:rsid w:val="00AF0D2E"/>
    <w:rsid w:val="00AF0DBF"/>
    <w:rsid w:val="00AF2231"/>
    <w:rsid w:val="00AF25A9"/>
    <w:rsid w:val="00AF2FC6"/>
    <w:rsid w:val="00AF464F"/>
    <w:rsid w:val="00AF4B5E"/>
    <w:rsid w:val="00AF5866"/>
    <w:rsid w:val="00B0001B"/>
    <w:rsid w:val="00B00481"/>
    <w:rsid w:val="00B0076E"/>
    <w:rsid w:val="00B00CEF"/>
    <w:rsid w:val="00B03FBB"/>
    <w:rsid w:val="00B05C74"/>
    <w:rsid w:val="00B07DA1"/>
    <w:rsid w:val="00B11056"/>
    <w:rsid w:val="00B11FB1"/>
    <w:rsid w:val="00B137F1"/>
    <w:rsid w:val="00B13893"/>
    <w:rsid w:val="00B13B62"/>
    <w:rsid w:val="00B1401B"/>
    <w:rsid w:val="00B1411D"/>
    <w:rsid w:val="00B145E0"/>
    <w:rsid w:val="00B14612"/>
    <w:rsid w:val="00B15EBD"/>
    <w:rsid w:val="00B16398"/>
    <w:rsid w:val="00B16822"/>
    <w:rsid w:val="00B175A7"/>
    <w:rsid w:val="00B17609"/>
    <w:rsid w:val="00B200D8"/>
    <w:rsid w:val="00B20241"/>
    <w:rsid w:val="00B20DA0"/>
    <w:rsid w:val="00B2255B"/>
    <w:rsid w:val="00B242BD"/>
    <w:rsid w:val="00B24B63"/>
    <w:rsid w:val="00B24DF7"/>
    <w:rsid w:val="00B25020"/>
    <w:rsid w:val="00B25873"/>
    <w:rsid w:val="00B26F14"/>
    <w:rsid w:val="00B27BA1"/>
    <w:rsid w:val="00B27FA7"/>
    <w:rsid w:val="00B30E76"/>
    <w:rsid w:val="00B31031"/>
    <w:rsid w:val="00B3106F"/>
    <w:rsid w:val="00B3129F"/>
    <w:rsid w:val="00B32E0F"/>
    <w:rsid w:val="00B330CC"/>
    <w:rsid w:val="00B33114"/>
    <w:rsid w:val="00B3359B"/>
    <w:rsid w:val="00B335E2"/>
    <w:rsid w:val="00B337B6"/>
    <w:rsid w:val="00B33D20"/>
    <w:rsid w:val="00B3468A"/>
    <w:rsid w:val="00B347D3"/>
    <w:rsid w:val="00B34A0A"/>
    <w:rsid w:val="00B34FF5"/>
    <w:rsid w:val="00B35BAB"/>
    <w:rsid w:val="00B37F2B"/>
    <w:rsid w:val="00B40CFD"/>
    <w:rsid w:val="00B40E67"/>
    <w:rsid w:val="00B412C3"/>
    <w:rsid w:val="00B4178A"/>
    <w:rsid w:val="00B41CE3"/>
    <w:rsid w:val="00B42723"/>
    <w:rsid w:val="00B4279C"/>
    <w:rsid w:val="00B44C1E"/>
    <w:rsid w:val="00B45C32"/>
    <w:rsid w:val="00B46610"/>
    <w:rsid w:val="00B46B8E"/>
    <w:rsid w:val="00B46BD6"/>
    <w:rsid w:val="00B4761C"/>
    <w:rsid w:val="00B502ED"/>
    <w:rsid w:val="00B51659"/>
    <w:rsid w:val="00B528AF"/>
    <w:rsid w:val="00B52D07"/>
    <w:rsid w:val="00B53463"/>
    <w:rsid w:val="00B54370"/>
    <w:rsid w:val="00B553BC"/>
    <w:rsid w:val="00B5603E"/>
    <w:rsid w:val="00B5645E"/>
    <w:rsid w:val="00B5738F"/>
    <w:rsid w:val="00B61584"/>
    <w:rsid w:val="00B620CE"/>
    <w:rsid w:val="00B62746"/>
    <w:rsid w:val="00B62B89"/>
    <w:rsid w:val="00B62E98"/>
    <w:rsid w:val="00B636EC"/>
    <w:rsid w:val="00B6442F"/>
    <w:rsid w:val="00B65133"/>
    <w:rsid w:val="00B659AE"/>
    <w:rsid w:val="00B65E0B"/>
    <w:rsid w:val="00B67744"/>
    <w:rsid w:val="00B67A61"/>
    <w:rsid w:val="00B70BB6"/>
    <w:rsid w:val="00B712DE"/>
    <w:rsid w:val="00B72411"/>
    <w:rsid w:val="00B72522"/>
    <w:rsid w:val="00B72EF5"/>
    <w:rsid w:val="00B7527D"/>
    <w:rsid w:val="00B75384"/>
    <w:rsid w:val="00B75EB2"/>
    <w:rsid w:val="00B7756B"/>
    <w:rsid w:val="00B7767F"/>
    <w:rsid w:val="00B77804"/>
    <w:rsid w:val="00B80490"/>
    <w:rsid w:val="00B80EDD"/>
    <w:rsid w:val="00B81307"/>
    <w:rsid w:val="00B81BA0"/>
    <w:rsid w:val="00B82808"/>
    <w:rsid w:val="00B82EB6"/>
    <w:rsid w:val="00B842A1"/>
    <w:rsid w:val="00B845AB"/>
    <w:rsid w:val="00B86E25"/>
    <w:rsid w:val="00B90D1A"/>
    <w:rsid w:val="00B9161E"/>
    <w:rsid w:val="00B91DEB"/>
    <w:rsid w:val="00B92486"/>
    <w:rsid w:val="00B9270D"/>
    <w:rsid w:val="00B92B1C"/>
    <w:rsid w:val="00B92E3B"/>
    <w:rsid w:val="00B93672"/>
    <w:rsid w:val="00B93686"/>
    <w:rsid w:val="00B94431"/>
    <w:rsid w:val="00B95471"/>
    <w:rsid w:val="00B9549E"/>
    <w:rsid w:val="00B961C5"/>
    <w:rsid w:val="00B9654A"/>
    <w:rsid w:val="00B9693F"/>
    <w:rsid w:val="00B971D2"/>
    <w:rsid w:val="00B97E4E"/>
    <w:rsid w:val="00BA0511"/>
    <w:rsid w:val="00BA0D51"/>
    <w:rsid w:val="00BA1C94"/>
    <w:rsid w:val="00BA201D"/>
    <w:rsid w:val="00BA258A"/>
    <w:rsid w:val="00BA2AB9"/>
    <w:rsid w:val="00BA2B71"/>
    <w:rsid w:val="00BA3849"/>
    <w:rsid w:val="00BA4B18"/>
    <w:rsid w:val="00BA6353"/>
    <w:rsid w:val="00BA735C"/>
    <w:rsid w:val="00BB0DDD"/>
    <w:rsid w:val="00BB1016"/>
    <w:rsid w:val="00BB2206"/>
    <w:rsid w:val="00BB6FB9"/>
    <w:rsid w:val="00BB710B"/>
    <w:rsid w:val="00BC03D0"/>
    <w:rsid w:val="00BC0961"/>
    <w:rsid w:val="00BC0F7A"/>
    <w:rsid w:val="00BC14EA"/>
    <w:rsid w:val="00BC1938"/>
    <w:rsid w:val="00BC23FE"/>
    <w:rsid w:val="00BC365B"/>
    <w:rsid w:val="00BC485C"/>
    <w:rsid w:val="00BC4A59"/>
    <w:rsid w:val="00BC7E67"/>
    <w:rsid w:val="00BD0958"/>
    <w:rsid w:val="00BD1339"/>
    <w:rsid w:val="00BD13F8"/>
    <w:rsid w:val="00BD1FA3"/>
    <w:rsid w:val="00BD20CA"/>
    <w:rsid w:val="00BD29FE"/>
    <w:rsid w:val="00BD3073"/>
    <w:rsid w:val="00BD4174"/>
    <w:rsid w:val="00BD4543"/>
    <w:rsid w:val="00BD477B"/>
    <w:rsid w:val="00BD594C"/>
    <w:rsid w:val="00BD5E10"/>
    <w:rsid w:val="00BD7137"/>
    <w:rsid w:val="00BE0120"/>
    <w:rsid w:val="00BE04BD"/>
    <w:rsid w:val="00BE0C0D"/>
    <w:rsid w:val="00BE109F"/>
    <w:rsid w:val="00BE14E3"/>
    <w:rsid w:val="00BE269A"/>
    <w:rsid w:val="00BE332E"/>
    <w:rsid w:val="00BE3C2D"/>
    <w:rsid w:val="00BE406F"/>
    <w:rsid w:val="00BE40F9"/>
    <w:rsid w:val="00BE534B"/>
    <w:rsid w:val="00BE6A14"/>
    <w:rsid w:val="00BE7B75"/>
    <w:rsid w:val="00BE7EFB"/>
    <w:rsid w:val="00BF0302"/>
    <w:rsid w:val="00BF0864"/>
    <w:rsid w:val="00BF19C4"/>
    <w:rsid w:val="00BF354C"/>
    <w:rsid w:val="00BF3B22"/>
    <w:rsid w:val="00BF3D4C"/>
    <w:rsid w:val="00BF4736"/>
    <w:rsid w:val="00BF4BD3"/>
    <w:rsid w:val="00BF50C8"/>
    <w:rsid w:val="00BF58A6"/>
    <w:rsid w:val="00BF598D"/>
    <w:rsid w:val="00BF698A"/>
    <w:rsid w:val="00BF69FD"/>
    <w:rsid w:val="00BF6A78"/>
    <w:rsid w:val="00BF6D21"/>
    <w:rsid w:val="00BF76F2"/>
    <w:rsid w:val="00BF7A70"/>
    <w:rsid w:val="00C00149"/>
    <w:rsid w:val="00C0254B"/>
    <w:rsid w:val="00C02564"/>
    <w:rsid w:val="00C025E6"/>
    <w:rsid w:val="00C02F1B"/>
    <w:rsid w:val="00C04319"/>
    <w:rsid w:val="00C0623D"/>
    <w:rsid w:val="00C07850"/>
    <w:rsid w:val="00C07AF1"/>
    <w:rsid w:val="00C10CE8"/>
    <w:rsid w:val="00C11C25"/>
    <w:rsid w:val="00C11C9F"/>
    <w:rsid w:val="00C12015"/>
    <w:rsid w:val="00C12477"/>
    <w:rsid w:val="00C134A5"/>
    <w:rsid w:val="00C13AE1"/>
    <w:rsid w:val="00C14E04"/>
    <w:rsid w:val="00C1552F"/>
    <w:rsid w:val="00C15AEF"/>
    <w:rsid w:val="00C16156"/>
    <w:rsid w:val="00C16BE3"/>
    <w:rsid w:val="00C17155"/>
    <w:rsid w:val="00C177FA"/>
    <w:rsid w:val="00C211EB"/>
    <w:rsid w:val="00C21BB2"/>
    <w:rsid w:val="00C2203F"/>
    <w:rsid w:val="00C239A7"/>
    <w:rsid w:val="00C24651"/>
    <w:rsid w:val="00C24B3E"/>
    <w:rsid w:val="00C24C78"/>
    <w:rsid w:val="00C24F1F"/>
    <w:rsid w:val="00C2504E"/>
    <w:rsid w:val="00C25E91"/>
    <w:rsid w:val="00C25F5A"/>
    <w:rsid w:val="00C27BD4"/>
    <w:rsid w:val="00C27D33"/>
    <w:rsid w:val="00C304D5"/>
    <w:rsid w:val="00C3055D"/>
    <w:rsid w:val="00C31710"/>
    <w:rsid w:val="00C32338"/>
    <w:rsid w:val="00C3239F"/>
    <w:rsid w:val="00C32610"/>
    <w:rsid w:val="00C328D5"/>
    <w:rsid w:val="00C33C4F"/>
    <w:rsid w:val="00C3462B"/>
    <w:rsid w:val="00C36150"/>
    <w:rsid w:val="00C365BC"/>
    <w:rsid w:val="00C37351"/>
    <w:rsid w:val="00C40902"/>
    <w:rsid w:val="00C4248C"/>
    <w:rsid w:val="00C42FCB"/>
    <w:rsid w:val="00C4376D"/>
    <w:rsid w:val="00C4394D"/>
    <w:rsid w:val="00C4583D"/>
    <w:rsid w:val="00C511A2"/>
    <w:rsid w:val="00C5129F"/>
    <w:rsid w:val="00C51D39"/>
    <w:rsid w:val="00C522B9"/>
    <w:rsid w:val="00C5287B"/>
    <w:rsid w:val="00C54BF4"/>
    <w:rsid w:val="00C54C7B"/>
    <w:rsid w:val="00C557D1"/>
    <w:rsid w:val="00C55C4A"/>
    <w:rsid w:val="00C5677E"/>
    <w:rsid w:val="00C574CE"/>
    <w:rsid w:val="00C57A41"/>
    <w:rsid w:val="00C602CA"/>
    <w:rsid w:val="00C604A2"/>
    <w:rsid w:val="00C60571"/>
    <w:rsid w:val="00C6104C"/>
    <w:rsid w:val="00C61291"/>
    <w:rsid w:val="00C61867"/>
    <w:rsid w:val="00C61963"/>
    <w:rsid w:val="00C62515"/>
    <w:rsid w:val="00C62619"/>
    <w:rsid w:val="00C631E2"/>
    <w:rsid w:val="00C63562"/>
    <w:rsid w:val="00C639C5"/>
    <w:rsid w:val="00C6455B"/>
    <w:rsid w:val="00C64735"/>
    <w:rsid w:val="00C64E86"/>
    <w:rsid w:val="00C65083"/>
    <w:rsid w:val="00C66542"/>
    <w:rsid w:val="00C66675"/>
    <w:rsid w:val="00C66895"/>
    <w:rsid w:val="00C67086"/>
    <w:rsid w:val="00C67569"/>
    <w:rsid w:val="00C67BB1"/>
    <w:rsid w:val="00C706D5"/>
    <w:rsid w:val="00C706E8"/>
    <w:rsid w:val="00C70755"/>
    <w:rsid w:val="00C71D2F"/>
    <w:rsid w:val="00C7274D"/>
    <w:rsid w:val="00C72CC8"/>
    <w:rsid w:val="00C7398D"/>
    <w:rsid w:val="00C76B87"/>
    <w:rsid w:val="00C76C7A"/>
    <w:rsid w:val="00C770F7"/>
    <w:rsid w:val="00C805FA"/>
    <w:rsid w:val="00C80CE9"/>
    <w:rsid w:val="00C810BF"/>
    <w:rsid w:val="00C81EAB"/>
    <w:rsid w:val="00C829E0"/>
    <w:rsid w:val="00C830BE"/>
    <w:rsid w:val="00C851A3"/>
    <w:rsid w:val="00C8544D"/>
    <w:rsid w:val="00C8688C"/>
    <w:rsid w:val="00C86D76"/>
    <w:rsid w:val="00C86E45"/>
    <w:rsid w:val="00C877CA"/>
    <w:rsid w:val="00C911BD"/>
    <w:rsid w:val="00C91564"/>
    <w:rsid w:val="00C92B6B"/>
    <w:rsid w:val="00C92E1E"/>
    <w:rsid w:val="00C93B0E"/>
    <w:rsid w:val="00C93E0F"/>
    <w:rsid w:val="00C94764"/>
    <w:rsid w:val="00C94B6B"/>
    <w:rsid w:val="00C9544C"/>
    <w:rsid w:val="00C969E2"/>
    <w:rsid w:val="00C973A3"/>
    <w:rsid w:val="00CA1F5C"/>
    <w:rsid w:val="00CA23E8"/>
    <w:rsid w:val="00CA2DB2"/>
    <w:rsid w:val="00CA473E"/>
    <w:rsid w:val="00CA4DEF"/>
    <w:rsid w:val="00CA641A"/>
    <w:rsid w:val="00CB0411"/>
    <w:rsid w:val="00CB126A"/>
    <w:rsid w:val="00CB12EF"/>
    <w:rsid w:val="00CB1E71"/>
    <w:rsid w:val="00CB249D"/>
    <w:rsid w:val="00CB4D2D"/>
    <w:rsid w:val="00CB52B7"/>
    <w:rsid w:val="00CB5304"/>
    <w:rsid w:val="00CB5C93"/>
    <w:rsid w:val="00CB6279"/>
    <w:rsid w:val="00CB707B"/>
    <w:rsid w:val="00CB73CF"/>
    <w:rsid w:val="00CC2732"/>
    <w:rsid w:val="00CC293D"/>
    <w:rsid w:val="00CC2D9E"/>
    <w:rsid w:val="00CC2F87"/>
    <w:rsid w:val="00CC3BB5"/>
    <w:rsid w:val="00CC6669"/>
    <w:rsid w:val="00CC6A7A"/>
    <w:rsid w:val="00CC7CF1"/>
    <w:rsid w:val="00CD0C02"/>
    <w:rsid w:val="00CD0C08"/>
    <w:rsid w:val="00CD11BC"/>
    <w:rsid w:val="00CD13CF"/>
    <w:rsid w:val="00CD3AE0"/>
    <w:rsid w:val="00CD4903"/>
    <w:rsid w:val="00CD4C6B"/>
    <w:rsid w:val="00CD4DD3"/>
    <w:rsid w:val="00CD6A9A"/>
    <w:rsid w:val="00CD7493"/>
    <w:rsid w:val="00CD7551"/>
    <w:rsid w:val="00CD77E4"/>
    <w:rsid w:val="00CD7FA1"/>
    <w:rsid w:val="00CE038A"/>
    <w:rsid w:val="00CE0B86"/>
    <w:rsid w:val="00CE2784"/>
    <w:rsid w:val="00CE3BCB"/>
    <w:rsid w:val="00CE4D9E"/>
    <w:rsid w:val="00CE4FF3"/>
    <w:rsid w:val="00CE53C4"/>
    <w:rsid w:val="00CE5923"/>
    <w:rsid w:val="00CE5A95"/>
    <w:rsid w:val="00CE5E48"/>
    <w:rsid w:val="00CE6CEE"/>
    <w:rsid w:val="00CF0403"/>
    <w:rsid w:val="00CF05C4"/>
    <w:rsid w:val="00CF081C"/>
    <w:rsid w:val="00CF0A7B"/>
    <w:rsid w:val="00CF1F3F"/>
    <w:rsid w:val="00CF2014"/>
    <w:rsid w:val="00CF2607"/>
    <w:rsid w:val="00CF28EC"/>
    <w:rsid w:val="00CF2F67"/>
    <w:rsid w:val="00CF53A9"/>
    <w:rsid w:val="00CF583E"/>
    <w:rsid w:val="00CF6713"/>
    <w:rsid w:val="00CF6CB6"/>
    <w:rsid w:val="00CF73D0"/>
    <w:rsid w:val="00CF7460"/>
    <w:rsid w:val="00D00AD1"/>
    <w:rsid w:val="00D01297"/>
    <w:rsid w:val="00D01560"/>
    <w:rsid w:val="00D0179F"/>
    <w:rsid w:val="00D021D5"/>
    <w:rsid w:val="00D030B8"/>
    <w:rsid w:val="00D03822"/>
    <w:rsid w:val="00D04716"/>
    <w:rsid w:val="00D06E42"/>
    <w:rsid w:val="00D06F54"/>
    <w:rsid w:val="00D11CB5"/>
    <w:rsid w:val="00D123DF"/>
    <w:rsid w:val="00D12DAB"/>
    <w:rsid w:val="00D13501"/>
    <w:rsid w:val="00D14969"/>
    <w:rsid w:val="00D15918"/>
    <w:rsid w:val="00D16CCE"/>
    <w:rsid w:val="00D17808"/>
    <w:rsid w:val="00D2027F"/>
    <w:rsid w:val="00D20E64"/>
    <w:rsid w:val="00D20E99"/>
    <w:rsid w:val="00D229C1"/>
    <w:rsid w:val="00D26B5D"/>
    <w:rsid w:val="00D30521"/>
    <w:rsid w:val="00D306A2"/>
    <w:rsid w:val="00D30752"/>
    <w:rsid w:val="00D31637"/>
    <w:rsid w:val="00D32820"/>
    <w:rsid w:val="00D3319D"/>
    <w:rsid w:val="00D34328"/>
    <w:rsid w:val="00D34574"/>
    <w:rsid w:val="00D346DC"/>
    <w:rsid w:val="00D34B66"/>
    <w:rsid w:val="00D35317"/>
    <w:rsid w:val="00D35CA7"/>
    <w:rsid w:val="00D36769"/>
    <w:rsid w:val="00D36779"/>
    <w:rsid w:val="00D369BA"/>
    <w:rsid w:val="00D36B94"/>
    <w:rsid w:val="00D374B3"/>
    <w:rsid w:val="00D37E97"/>
    <w:rsid w:val="00D37F84"/>
    <w:rsid w:val="00D403D8"/>
    <w:rsid w:val="00D413B4"/>
    <w:rsid w:val="00D414E3"/>
    <w:rsid w:val="00D41AD8"/>
    <w:rsid w:val="00D420AE"/>
    <w:rsid w:val="00D42682"/>
    <w:rsid w:val="00D430B1"/>
    <w:rsid w:val="00D432E6"/>
    <w:rsid w:val="00D434EE"/>
    <w:rsid w:val="00D437EE"/>
    <w:rsid w:val="00D43DFC"/>
    <w:rsid w:val="00D44363"/>
    <w:rsid w:val="00D46133"/>
    <w:rsid w:val="00D47F0B"/>
    <w:rsid w:val="00D50118"/>
    <w:rsid w:val="00D5066C"/>
    <w:rsid w:val="00D50A1F"/>
    <w:rsid w:val="00D5176B"/>
    <w:rsid w:val="00D537D4"/>
    <w:rsid w:val="00D55A0F"/>
    <w:rsid w:val="00D55C5B"/>
    <w:rsid w:val="00D564B6"/>
    <w:rsid w:val="00D56E7D"/>
    <w:rsid w:val="00D5727D"/>
    <w:rsid w:val="00D6060D"/>
    <w:rsid w:val="00D61386"/>
    <w:rsid w:val="00D62F0E"/>
    <w:rsid w:val="00D63E6E"/>
    <w:rsid w:val="00D64294"/>
    <w:rsid w:val="00D64E85"/>
    <w:rsid w:val="00D65A5B"/>
    <w:rsid w:val="00D65F31"/>
    <w:rsid w:val="00D6617E"/>
    <w:rsid w:val="00D6775B"/>
    <w:rsid w:val="00D6778A"/>
    <w:rsid w:val="00D67F7C"/>
    <w:rsid w:val="00D71110"/>
    <w:rsid w:val="00D712EE"/>
    <w:rsid w:val="00D71BB2"/>
    <w:rsid w:val="00D72B62"/>
    <w:rsid w:val="00D73094"/>
    <w:rsid w:val="00D749F9"/>
    <w:rsid w:val="00D75578"/>
    <w:rsid w:val="00D75D89"/>
    <w:rsid w:val="00D81BB6"/>
    <w:rsid w:val="00D82489"/>
    <w:rsid w:val="00D82587"/>
    <w:rsid w:val="00D833C9"/>
    <w:rsid w:val="00D83955"/>
    <w:rsid w:val="00D84E5A"/>
    <w:rsid w:val="00D86318"/>
    <w:rsid w:val="00D86641"/>
    <w:rsid w:val="00D86D5F"/>
    <w:rsid w:val="00D86E29"/>
    <w:rsid w:val="00D872CF"/>
    <w:rsid w:val="00D8745B"/>
    <w:rsid w:val="00D901EA"/>
    <w:rsid w:val="00D90692"/>
    <w:rsid w:val="00D90FB6"/>
    <w:rsid w:val="00D91D2F"/>
    <w:rsid w:val="00D93B58"/>
    <w:rsid w:val="00D93B9B"/>
    <w:rsid w:val="00D94412"/>
    <w:rsid w:val="00D94619"/>
    <w:rsid w:val="00D95976"/>
    <w:rsid w:val="00D95E79"/>
    <w:rsid w:val="00D9683F"/>
    <w:rsid w:val="00D979DF"/>
    <w:rsid w:val="00D97D2F"/>
    <w:rsid w:val="00DA0353"/>
    <w:rsid w:val="00DA0FA1"/>
    <w:rsid w:val="00DA12C7"/>
    <w:rsid w:val="00DA1355"/>
    <w:rsid w:val="00DA2484"/>
    <w:rsid w:val="00DA32A0"/>
    <w:rsid w:val="00DA3A33"/>
    <w:rsid w:val="00DA3EC9"/>
    <w:rsid w:val="00DA3F33"/>
    <w:rsid w:val="00DA66CF"/>
    <w:rsid w:val="00DA71D2"/>
    <w:rsid w:val="00DB0601"/>
    <w:rsid w:val="00DB13B6"/>
    <w:rsid w:val="00DB1A13"/>
    <w:rsid w:val="00DB28C5"/>
    <w:rsid w:val="00DB294D"/>
    <w:rsid w:val="00DB39D6"/>
    <w:rsid w:val="00DB3CE4"/>
    <w:rsid w:val="00DB439B"/>
    <w:rsid w:val="00DB5D2D"/>
    <w:rsid w:val="00DB61B2"/>
    <w:rsid w:val="00DB64B3"/>
    <w:rsid w:val="00DB775A"/>
    <w:rsid w:val="00DC0347"/>
    <w:rsid w:val="00DC102A"/>
    <w:rsid w:val="00DC17F8"/>
    <w:rsid w:val="00DC1A7C"/>
    <w:rsid w:val="00DC2BBF"/>
    <w:rsid w:val="00DC31B6"/>
    <w:rsid w:val="00DC3389"/>
    <w:rsid w:val="00DC3BDC"/>
    <w:rsid w:val="00DC4212"/>
    <w:rsid w:val="00DC58C1"/>
    <w:rsid w:val="00DC60FB"/>
    <w:rsid w:val="00DC6E77"/>
    <w:rsid w:val="00DC758A"/>
    <w:rsid w:val="00DC7973"/>
    <w:rsid w:val="00DD047B"/>
    <w:rsid w:val="00DD124F"/>
    <w:rsid w:val="00DD2063"/>
    <w:rsid w:val="00DD28DB"/>
    <w:rsid w:val="00DD3972"/>
    <w:rsid w:val="00DD4505"/>
    <w:rsid w:val="00DD4D25"/>
    <w:rsid w:val="00DD56EB"/>
    <w:rsid w:val="00DE0F3A"/>
    <w:rsid w:val="00DE0FF5"/>
    <w:rsid w:val="00DE13E4"/>
    <w:rsid w:val="00DE15B0"/>
    <w:rsid w:val="00DE2C3E"/>
    <w:rsid w:val="00DE2C6E"/>
    <w:rsid w:val="00DE2D75"/>
    <w:rsid w:val="00DE300D"/>
    <w:rsid w:val="00DE34CF"/>
    <w:rsid w:val="00DE3DC9"/>
    <w:rsid w:val="00DE46C7"/>
    <w:rsid w:val="00DE6C2F"/>
    <w:rsid w:val="00DE7572"/>
    <w:rsid w:val="00DE7757"/>
    <w:rsid w:val="00DF2014"/>
    <w:rsid w:val="00DF4312"/>
    <w:rsid w:val="00DF48AE"/>
    <w:rsid w:val="00DF525C"/>
    <w:rsid w:val="00DF5845"/>
    <w:rsid w:val="00DF625F"/>
    <w:rsid w:val="00DF69F7"/>
    <w:rsid w:val="00DF6C54"/>
    <w:rsid w:val="00DF77F3"/>
    <w:rsid w:val="00DF7CE2"/>
    <w:rsid w:val="00E00620"/>
    <w:rsid w:val="00E00F6A"/>
    <w:rsid w:val="00E0106F"/>
    <w:rsid w:val="00E03249"/>
    <w:rsid w:val="00E04A69"/>
    <w:rsid w:val="00E0544E"/>
    <w:rsid w:val="00E0624C"/>
    <w:rsid w:val="00E06650"/>
    <w:rsid w:val="00E069C0"/>
    <w:rsid w:val="00E06AB9"/>
    <w:rsid w:val="00E06C27"/>
    <w:rsid w:val="00E07B3D"/>
    <w:rsid w:val="00E10377"/>
    <w:rsid w:val="00E131AE"/>
    <w:rsid w:val="00E14547"/>
    <w:rsid w:val="00E15723"/>
    <w:rsid w:val="00E1629B"/>
    <w:rsid w:val="00E17E9C"/>
    <w:rsid w:val="00E2040C"/>
    <w:rsid w:val="00E20E08"/>
    <w:rsid w:val="00E20EC5"/>
    <w:rsid w:val="00E22133"/>
    <w:rsid w:val="00E22971"/>
    <w:rsid w:val="00E234CC"/>
    <w:rsid w:val="00E2451A"/>
    <w:rsid w:val="00E25DB3"/>
    <w:rsid w:val="00E276C3"/>
    <w:rsid w:val="00E27A83"/>
    <w:rsid w:val="00E31324"/>
    <w:rsid w:val="00E32F19"/>
    <w:rsid w:val="00E332BC"/>
    <w:rsid w:val="00E3356D"/>
    <w:rsid w:val="00E33A74"/>
    <w:rsid w:val="00E340B4"/>
    <w:rsid w:val="00E34830"/>
    <w:rsid w:val="00E34CB1"/>
    <w:rsid w:val="00E36A89"/>
    <w:rsid w:val="00E3702E"/>
    <w:rsid w:val="00E37223"/>
    <w:rsid w:val="00E3731D"/>
    <w:rsid w:val="00E3736C"/>
    <w:rsid w:val="00E401A5"/>
    <w:rsid w:val="00E40382"/>
    <w:rsid w:val="00E403ED"/>
    <w:rsid w:val="00E415A8"/>
    <w:rsid w:val="00E417D8"/>
    <w:rsid w:val="00E424F7"/>
    <w:rsid w:val="00E42BA1"/>
    <w:rsid w:val="00E43372"/>
    <w:rsid w:val="00E4369B"/>
    <w:rsid w:val="00E43A89"/>
    <w:rsid w:val="00E43ECE"/>
    <w:rsid w:val="00E4517C"/>
    <w:rsid w:val="00E45229"/>
    <w:rsid w:val="00E45582"/>
    <w:rsid w:val="00E46A86"/>
    <w:rsid w:val="00E46EFD"/>
    <w:rsid w:val="00E472D9"/>
    <w:rsid w:val="00E51C5C"/>
    <w:rsid w:val="00E51C7B"/>
    <w:rsid w:val="00E51F43"/>
    <w:rsid w:val="00E52198"/>
    <w:rsid w:val="00E52C2F"/>
    <w:rsid w:val="00E53838"/>
    <w:rsid w:val="00E53C87"/>
    <w:rsid w:val="00E54435"/>
    <w:rsid w:val="00E55F5E"/>
    <w:rsid w:val="00E55FE2"/>
    <w:rsid w:val="00E566A8"/>
    <w:rsid w:val="00E56E81"/>
    <w:rsid w:val="00E60180"/>
    <w:rsid w:val="00E613A3"/>
    <w:rsid w:val="00E626DC"/>
    <w:rsid w:val="00E62AFD"/>
    <w:rsid w:val="00E63539"/>
    <w:rsid w:val="00E662D8"/>
    <w:rsid w:val="00E6642C"/>
    <w:rsid w:val="00E66746"/>
    <w:rsid w:val="00E6731F"/>
    <w:rsid w:val="00E677F1"/>
    <w:rsid w:val="00E70079"/>
    <w:rsid w:val="00E704AB"/>
    <w:rsid w:val="00E705E0"/>
    <w:rsid w:val="00E707A1"/>
    <w:rsid w:val="00E707DE"/>
    <w:rsid w:val="00E70B6D"/>
    <w:rsid w:val="00E717E4"/>
    <w:rsid w:val="00E71F2F"/>
    <w:rsid w:val="00E72228"/>
    <w:rsid w:val="00E726FB"/>
    <w:rsid w:val="00E739F1"/>
    <w:rsid w:val="00E73D1B"/>
    <w:rsid w:val="00E73EDC"/>
    <w:rsid w:val="00E7483F"/>
    <w:rsid w:val="00E74996"/>
    <w:rsid w:val="00E74C96"/>
    <w:rsid w:val="00E7505C"/>
    <w:rsid w:val="00E763C5"/>
    <w:rsid w:val="00E76629"/>
    <w:rsid w:val="00E769A7"/>
    <w:rsid w:val="00E7753C"/>
    <w:rsid w:val="00E777DE"/>
    <w:rsid w:val="00E77D0E"/>
    <w:rsid w:val="00E77E72"/>
    <w:rsid w:val="00E8031B"/>
    <w:rsid w:val="00E8130A"/>
    <w:rsid w:val="00E81701"/>
    <w:rsid w:val="00E81BA9"/>
    <w:rsid w:val="00E82650"/>
    <w:rsid w:val="00E82869"/>
    <w:rsid w:val="00E83A3C"/>
    <w:rsid w:val="00E84607"/>
    <w:rsid w:val="00E85354"/>
    <w:rsid w:val="00E855F0"/>
    <w:rsid w:val="00E905EC"/>
    <w:rsid w:val="00E90872"/>
    <w:rsid w:val="00E910AB"/>
    <w:rsid w:val="00E9120D"/>
    <w:rsid w:val="00E91DD6"/>
    <w:rsid w:val="00E91EAB"/>
    <w:rsid w:val="00E9273E"/>
    <w:rsid w:val="00E94EF9"/>
    <w:rsid w:val="00E95603"/>
    <w:rsid w:val="00E95623"/>
    <w:rsid w:val="00E95657"/>
    <w:rsid w:val="00EA0F7B"/>
    <w:rsid w:val="00EA14BD"/>
    <w:rsid w:val="00EA1E0D"/>
    <w:rsid w:val="00EA22FE"/>
    <w:rsid w:val="00EA2EC9"/>
    <w:rsid w:val="00EA3153"/>
    <w:rsid w:val="00EA3F72"/>
    <w:rsid w:val="00EA44A2"/>
    <w:rsid w:val="00EA532C"/>
    <w:rsid w:val="00EA58C9"/>
    <w:rsid w:val="00EA5F60"/>
    <w:rsid w:val="00EA713F"/>
    <w:rsid w:val="00EB268E"/>
    <w:rsid w:val="00EB6B22"/>
    <w:rsid w:val="00EB7EE6"/>
    <w:rsid w:val="00EC0ECA"/>
    <w:rsid w:val="00EC0FCE"/>
    <w:rsid w:val="00EC1AEC"/>
    <w:rsid w:val="00EC1C43"/>
    <w:rsid w:val="00EC2599"/>
    <w:rsid w:val="00EC3217"/>
    <w:rsid w:val="00EC520F"/>
    <w:rsid w:val="00EC5308"/>
    <w:rsid w:val="00EC5A9F"/>
    <w:rsid w:val="00EC5D64"/>
    <w:rsid w:val="00EC62ED"/>
    <w:rsid w:val="00ED00DF"/>
    <w:rsid w:val="00ED1309"/>
    <w:rsid w:val="00ED264D"/>
    <w:rsid w:val="00ED2DF2"/>
    <w:rsid w:val="00ED55E5"/>
    <w:rsid w:val="00ED61AF"/>
    <w:rsid w:val="00ED6F75"/>
    <w:rsid w:val="00EE0208"/>
    <w:rsid w:val="00EE0579"/>
    <w:rsid w:val="00EE0BAD"/>
    <w:rsid w:val="00EE0BB0"/>
    <w:rsid w:val="00EE1B52"/>
    <w:rsid w:val="00EE23A7"/>
    <w:rsid w:val="00EE35A9"/>
    <w:rsid w:val="00EE4D27"/>
    <w:rsid w:val="00EE5FC7"/>
    <w:rsid w:val="00EE74BE"/>
    <w:rsid w:val="00EE768B"/>
    <w:rsid w:val="00EE7B14"/>
    <w:rsid w:val="00EE7D81"/>
    <w:rsid w:val="00EF0642"/>
    <w:rsid w:val="00EF0A12"/>
    <w:rsid w:val="00EF160B"/>
    <w:rsid w:val="00EF2895"/>
    <w:rsid w:val="00EF318E"/>
    <w:rsid w:val="00EF3256"/>
    <w:rsid w:val="00EF333F"/>
    <w:rsid w:val="00EF3B94"/>
    <w:rsid w:val="00EF3BED"/>
    <w:rsid w:val="00EF631A"/>
    <w:rsid w:val="00EF6BA2"/>
    <w:rsid w:val="00EF71A8"/>
    <w:rsid w:val="00EF7BED"/>
    <w:rsid w:val="00F00FC0"/>
    <w:rsid w:val="00F00FF0"/>
    <w:rsid w:val="00F03382"/>
    <w:rsid w:val="00F036AA"/>
    <w:rsid w:val="00F036F6"/>
    <w:rsid w:val="00F03C1C"/>
    <w:rsid w:val="00F04EE8"/>
    <w:rsid w:val="00F0580F"/>
    <w:rsid w:val="00F0588D"/>
    <w:rsid w:val="00F062E7"/>
    <w:rsid w:val="00F06BD5"/>
    <w:rsid w:val="00F079FB"/>
    <w:rsid w:val="00F07D22"/>
    <w:rsid w:val="00F07FC3"/>
    <w:rsid w:val="00F11065"/>
    <w:rsid w:val="00F13715"/>
    <w:rsid w:val="00F1448B"/>
    <w:rsid w:val="00F14DAF"/>
    <w:rsid w:val="00F17A8C"/>
    <w:rsid w:val="00F2099A"/>
    <w:rsid w:val="00F20CB0"/>
    <w:rsid w:val="00F2137C"/>
    <w:rsid w:val="00F222AA"/>
    <w:rsid w:val="00F22350"/>
    <w:rsid w:val="00F23508"/>
    <w:rsid w:val="00F246C7"/>
    <w:rsid w:val="00F25257"/>
    <w:rsid w:val="00F252B7"/>
    <w:rsid w:val="00F25ED0"/>
    <w:rsid w:val="00F274EA"/>
    <w:rsid w:val="00F27C36"/>
    <w:rsid w:val="00F30893"/>
    <w:rsid w:val="00F31D32"/>
    <w:rsid w:val="00F32618"/>
    <w:rsid w:val="00F32D29"/>
    <w:rsid w:val="00F33449"/>
    <w:rsid w:val="00F33DC4"/>
    <w:rsid w:val="00F33FE2"/>
    <w:rsid w:val="00F34491"/>
    <w:rsid w:val="00F3587D"/>
    <w:rsid w:val="00F35FBA"/>
    <w:rsid w:val="00F376E2"/>
    <w:rsid w:val="00F37EB9"/>
    <w:rsid w:val="00F40EE4"/>
    <w:rsid w:val="00F4191C"/>
    <w:rsid w:val="00F41C2B"/>
    <w:rsid w:val="00F42C1C"/>
    <w:rsid w:val="00F42CA5"/>
    <w:rsid w:val="00F432F8"/>
    <w:rsid w:val="00F43874"/>
    <w:rsid w:val="00F43A47"/>
    <w:rsid w:val="00F43ED1"/>
    <w:rsid w:val="00F46550"/>
    <w:rsid w:val="00F46E07"/>
    <w:rsid w:val="00F501C8"/>
    <w:rsid w:val="00F508D7"/>
    <w:rsid w:val="00F50AFD"/>
    <w:rsid w:val="00F50CF7"/>
    <w:rsid w:val="00F5109B"/>
    <w:rsid w:val="00F51407"/>
    <w:rsid w:val="00F51E76"/>
    <w:rsid w:val="00F53396"/>
    <w:rsid w:val="00F5401B"/>
    <w:rsid w:val="00F5499D"/>
    <w:rsid w:val="00F57947"/>
    <w:rsid w:val="00F60BE3"/>
    <w:rsid w:val="00F6149D"/>
    <w:rsid w:val="00F615F1"/>
    <w:rsid w:val="00F61A77"/>
    <w:rsid w:val="00F637D2"/>
    <w:rsid w:val="00F638F7"/>
    <w:rsid w:val="00F646BE"/>
    <w:rsid w:val="00F656F4"/>
    <w:rsid w:val="00F661F3"/>
    <w:rsid w:val="00F66B12"/>
    <w:rsid w:val="00F74155"/>
    <w:rsid w:val="00F74275"/>
    <w:rsid w:val="00F743AC"/>
    <w:rsid w:val="00F75127"/>
    <w:rsid w:val="00F760A6"/>
    <w:rsid w:val="00F76980"/>
    <w:rsid w:val="00F7725C"/>
    <w:rsid w:val="00F81077"/>
    <w:rsid w:val="00F819BC"/>
    <w:rsid w:val="00F826F9"/>
    <w:rsid w:val="00F82978"/>
    <w:rsid w:val="00F82F10"/>
    <w:rsid w:val="00F82FB3"/>
    <w:rsid w:val="00F8334D"/>
    <w:rsid w:val="00F83366"/>
    <w:rsid w:val="00F8386E"/>
    <w:rsid w:val="00F83992"/>
    <w:rsid w:val="00F83A95"/>
    <w:rsid w:val="00F84196"/>
    <w:rsid w:val="00F842DC"/>
    <w:rsid w:val="00F85A1C"/>
    <w:rsid w:val="00F86132"/>
    <w:rsid w:val="00F864BD"/>
    <w:rsid w:val="00F872B1"/>
    <w:rsid w:val="00F874BF"/>
    <w:rsid w:val="00F876A9"/>
    <w:rsid w:val="00F90890"/>
    <w:rsid w:val="00F93A94"/>
    <w:rsid w:val="00F943A2"/>
    <w:rsid w:val="00F952D0"/>
    <w:rsid w:val="00F953E7"/>
    <w:rsid w:val="00F95E01"/>
    <w:rsid w:val="00F964CB"/>
    <w:rsid w:val="00F96894"/>
    <w:rsid w:val="00FA0AC5"/>
    <w:rsid w:val="00FA1B9A"/>
    <w:rsid w:val="00FA2639"/>
    <w:rsid w:val="00FA2C1E"/>
    <w:rsid w:val="00FA3FB7"/>
    <w:rsid w:val="00FA4009"/>
    <w:rsid w:val="00FA5C2A"/>
    <w:rsid w:val="00FA657B"/>
    <w:rsid w:val="00FA6B19"/>
    <w:rsid w:val="00FA77A7"/>
    <w:rsid w:val="00FA7AF2"/>
    <w:rsid w:val="00FB158E"/>
    <w:rsid w:val="00FB1911"/>
    <w:rsid w:val="00FB258C"/>
    <w:rsid w:val="00FB402A"/>
    <w:rsid w:val="00FB5542"/>
    <w:rsid w:val="00FB594F"/>
    <w:rsid w:val="00FB5F91"/>
    <w:rsid w:val="00FB765D"/>
    <w:rsid w:val="00FB784A"/>
    <w:rsid w:val="00FC2BB5"/>
    <w:rsid w:val="00FC2D91"/>
    <w:rsid w:val="00FC31C1"/>
    <w:rsid w:val="00FC3B4F"/>
    <w:rsid w:val="00FC541A"/>
    <w:rsid w:val="00FC54BD"/>
    <w:rsid w:val="00FC6DCA"/>
    <w:rsid w:val="00FC72EE"/>
    <w:rsid w:val="00FC7334"/>
    <w:rsid w:val="00FD0164"/>
    <w:rsid w:val="00FD158C"/>
    <w:rsid w:val="00FD474E"/>
    <w:rsid w:val="00FD4C0D"/>
    <w:rsid w:val="00FD568A"/>
    <w:rsid w:val="00FD5756"/>
    <w:rsid w:val="00FD6A48"/>
    <w:rsid w:val="00FD79BB"/>
    <w:rsid w:val="00FE07BE"/>
    <w:rsid w:val="00FE0B13"/>
    <w:rsid w:val="00FE1E6A"/>
    <w:rsid w:val="00FE4557"/>
    <w:rsid w:val="00FE6538"/>
    <w:rsid w:val="00FE7B58"/>
    <w:rsid w:val="00FF02EE"/>
    <w:rsid w:val="00FF0E75"/>
    <w:rsid w:val="00FF1088"/>
    <w:rsid w:val="00FF15E0"/>
    <w:rsid w:val="00FF1BF6"/>
    <w:rsid w:val="00FF3256"/>
    <w:rsid w:val="00FF39D7"/>
    <w:rsid w:val="00FF40EF"/>
    <w:rsid w:val="00FF6231"/>
    <w:rsid w:val="00FF626B"/>
    <w:rsid w:val="00FF66F1"/>
    <w:rsid w:val="00FF6D77"/>
    <w:rsid w:val="00FF79A2"/>
    <w:rsid w:val="0D93EDBA"/>
    <w:rsid w:val="3C0C9750"/>
    <w:rsid w:val="7444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b8ba9"/>
    </o:shapedefaults>
    <o:shapelayout v:ext="edit">
      <o:idmap v:ext="edit" data="1"/>
    </o:shapelayout>
  </w:shapeDefaults>
  <w:decimalSymbol w:val=","/>
  <w:listSeparator w:val=";"/>
  <w14:docId w14:val="134267F7"/>
  <w15:docId w15:val="{160C72E4-43D9-4D1D-A4D9-AA52362E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spacing w:before="240" w:after="60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4A2"/>
    <w:rPr>
      <w:sz w:val="24"/>
      <w:szCs w:val="24"/>
    </w:rPr>
  </w:style>
  <w:style w:type="paragraph" w:styleId="Ttulo1">
    <w:name w:val="heading 1"/>
    <w:aliases w:val="título 1,título 11,título 12,título 13,título 111,título 14,título 112,título 15,Titulo 1,Heading A,Heading1,H1-Heading 1,1,h1,Header 1,l1,Legal Line 1,head 1,list 1,heading 1,II+,I,H1,Head 1 (Chapter heading),Heading No. L1,Heading A1,Test,h11"/>
    <w:basedOn w:val="Normal"/>
    <w:next w:val="Normal"/>
    <w:link w:val="Ttulo1Car"/>
    <w:uiPriority w:val="9"/>
    <w:qFormat/>
    <w:pPr>
      <w:keepNext/>
      <w:outlineLvl w:val="0"/>
    </w:pPr>
    <w:rPr>
      <w:rFonts w:cs="Arial"/>
      <w:b/>
      <w:bCs/>
      <w:color w:val="0B8BA9"/>
      <w:kern w:val="32"/>
      <w:sz w:val="32"/>
      <w:szCs w:val="32"/>
      <w:u w:val="single"/>
    </w:rPr>
  </w:style>
  <w:style w:type="paragraph" w:styleId="Ttulo2">
    <w:name w:val="heading 2"/>
    <w:aliases w:val="título 2,título 21,título 22,título 23,título 24,título 25,Titulo 2,21,h2,A.B.C.,heading 2,2,A,A Head,Header 2,l2,Heading2,H2-Heading 2,Header2,22,heading2,list2,H2,list 2,23,24,25,211,221,231,241,26,212,222,232,242,251,2111,2211,2311,2411,27,H"/>
    <w:basedOn w:val="Normal"/>
    <w:next w:val="Normal"/>
    <w:link w:val="Ttulo2Car"/>
    <w:qFormat/>
    <w:pPr>
      <w:keepNext/>
      <w:outlineLvl w:val="1"/>
    </w:pPr>
    <w:rPr>
      <w:rFonts w:cs="Arial"/>
      <w:b/>
      <w:bCs/>
      <w:iCs/>
      <w:color w:val="0B8BA9"/>
      <w:sz w:val="28"/>
      <w:szCs w:val="28"/>
      <w:u w:val="single"/>
    </w:rPr>
  </w:style>
  <w:style w:type="paragraph" w:styleId="Ttulo3">
    <w:name w:val="heading 3"/>
    <w:aliases w:val="título 3,título 31,título 32,título 33,título 34,Bold Head,bh,H3-Heading 3,l3.3,l3,h3,3,subhead,1.,TF-Overskrift 3,B Head,Prophead 3,HHHeading,Heading 31,Heading 32,Heading 33,Heading 34,Heading 35,Heading 36,Minor,Project 3,Proposa,Tas"/>
    <w:basedOn w:val="Normal"/>
    <w:next w:val="Normal"/>
    <w:link w:val="Ttulo3Car"/>
    <w:qFormat/>
    <w:pPr>
      <w:keepNext/>
      <w:outlineLvl w:val="2"/>
    </w:pPr>
    <w:rPr>
      <w:rFonts w:cs="Arial"/>
      <w:b/>
      <w:color w:val="0B8BA9"/>
      <w:szCs w:val="26"/>
      <w:u w:val="single"/>
    </w:rPr>
  </w:style>
  <w:style w:type="paragraph" w:styleId="Ttulo4">
    <w:name w:val="heading 4"/>
    <w:aliases w:val="h4,a.,H4,Level 2 - a,Sub-Minor,Project table,Propos,Bullet 11,Bullet 12,Bullet 13,Bullet 14,Bullet 15,Bullet 16,bullet,bl,bb,(Shift Ctrl 4),Titre 41,t4.T4,4heading,4,I4,l4,heading4,I41,41,l41,heading41,b,Bullet Point,Título INDICE,ITT t4,rh1,rh"/>
    <w:basedOn w:val="Normal"/>
    <w:next w:val="Normal"/>
    <w:link w:val="Ttulo4Car"/>
    <w:qFormat/>
    <w:pPr>
      <w:keepNext/>
      <w:outlineLvl w:val="3"/>
    </w:pPr>
    <w:rPr>
      <w:b/>
      <w:bCs/>
      <w:szCs w:val="28"/>
      <w:u w:val="single"/>
    </w:rPr>
  </w:style>
  <w:style w:type="paragraph" w:styleId="Ttulo5">
    <w:name w:val="heading 5"/>
    <w:aliases w:val="h5,5,Second Subheading,dash,ds,dd,H5,Al margen,Level 3 - i,Título5_Excalibur,Sub-sub-sub-paragraaf,l5,I5,Numbered Sub-list,Table label,hm,mh2,Module heading 2,Head 5,list 5,Block Label,ToolsHeading 5,T5,H5-Heading 5,heading5,Contract 4th Leve"/>
    <w:basedOn w:val="Normal"/>
    <w:next w:val="Normal"/>
    <w:link w:val="Ttulo5Car"/>
    <w:qFormat/>
    <w:pPr>
      <w:outlineLvl w:val="4"/>
    </w:pPr>
    <w:rPr>
      <w:bCs/>
      <w:iCs/>
      <w:szCs w:val="26"/>
      <w:u w:val="single"/>
    </w:rPr>
  </w:style>
  <w:style w:type="paragraph" w:styleId="Ttulo6">
    <w:name w:val="heading 6"/>
    <w:aliases w:val="Ref Heading 3,rh3,H6,Ref Heading 31,rh31,H61,h6,Third Subheading,ToolsHeading 6,Margin Note,Contract 5th Level,sub-dash,sd,DTSÜberschrift 6,DTS‹berschrift 6,Subdash,Legal Level 1.,PA Appendix,Título 0,DO NOT USE_h6,ITT t6,Bullet list,Bullet lis"/>
    <w:basedOn w:val="Normal"/>
    <w:next w:val="Normal"/>
    <w:link w:val="Ttulo6Car"/>
    <w:qFormat/>
    <w:pPr>
      <w:outlineLvl w:val="5"/>
    </w:pPr>
    <w:rPr>
      <w:bCs/>
      <w:i/>
      <w:szCs w:val="22"/>
    </w:rPr>
  </w:style>
  <w:style w:type="paragraph" w:styleId="Ttulo7">
    <w:name w:val="heading 7"/>
    <w:aliases w:val="ITT t7,PA Appendix Major,7,req3,heading 7,Legal Level 1.1.,letter list,lettered list,letter list1,lettered list1,letter list2,lettered list2,letter list11,lettered list11,letter list3,lettered list3,letter list12,lettered list12,letter list21,s"/>
    <w:basedOn w:val="Normal"/>
    <w:next w:val="Normal"/>
    <w:link w:val="Ttulo7Car"/>
    <w:qFormat/>
    <w:pPr>
      <w:outlineLvl w:val="6"/>
    </w:pPr>
  </w:style>
  <w:style w:type="paragraph" w:styleId="Ttulo8">
    <w:name w:val="heading 8"/>
    <w:aliases w:val="(Appendici),Legal Level 1.1.1.,(table no.),tt,- DI -8,ctp,Caption text (page-wide),Center Bold,h8,table Body Text,8,FigureTitle,Condition,requirement,req2,req,Heading 8 (do not use),l8,T8,a-2,Legal Level 1.1.1.1,Appendix Minor,Subpara 5,action"/>
    <w:basedOn w:val="Normal"/>
    <w:next w:val="Normal"/>
    <w:link w:val="Ttulo8Car"/>
    <w:qFormat/>
    <w:pPr>
      <w:outlineLvl w:val="7"/>
    </w:pPr>
    <w:rPr>
      <w:i/>
      <w:iCs/>
    </w:rPr>
  </w:style>
  <w:style w:type="paragraph" w:styleId="Ttulo9">
    <w:name w:val="heading 9"/>
    <w:aliases w:val="(appendix), (appendix),App1,App Heading,(Bibliografia),Contract 8th level,Titre 10,Legal Level 1.1.1.1.,(figure no.),- DI -9,Appendix,ctc,Caption text (column-wide),ft,h9,RFP Reference,PIM 9,9,TableTitle,Cond'l Reqt.,rb,req bullet,req1,T9,z,F"/>
    <w:basedOn w:val="Normal"/>
    <w:next w:val="Normal"/>
    <w:link w:val="Ttulo9Car"/>
    <w:qFormat/>
    <w:pPr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 calidad,h,encabezado,Stds,Cover Page,ho,header odd,Encabezado 2,SV,Encabezado1,anexo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aliases w:val="pie de página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Mapadeldocumento">
    <w:name w:val="Document Map"/>
    <w:basedOn w:val="Normal"/>
    <w:link w:val="MapadeldocumentoCar"/>
    <w:pPr>
      <w:shd w:val="clear" w:color="auto" w:fill="000080"/>
    </w:pPr>
    <w:rPr>
      <w:rFonts w:ascii="Tahoma" w:hAnsi="Tahoma" w:cs="Tahoma"/>
    </w:rPr>
  </w:style>
  <w:style w:type="paragraph" w:styleId="TDC1">
    <w:name w:val="toc 1"/>
    <w:basedOn w:val="Normal"/>
    <w:next w:val="Normal"/>
    <w:link w:val="TDC1Car"/>
    <w:autoRedefine/>
    <w:uiPriority w:val="39"/>
    <w:qFormat/>
    <w:rsid w:val="00506BB2"/>
    <w:pPr>
      <w:tabs>
        <w:tab w:val="left" w:pos="1200"/>
        <w:tab w:val="right" w:leader="dot" w:pos="9344"/>
      </w:tabs>
      <w:spacing w:before="120" w:after="120"/>
      <w:ind w:left="709" w:hanging="567"/>
    </w:pPr>
    <w:rPr>
      <w:rFonts w:ascii="Arial Narrow" w:hAnsi="Arial Narrow"/>
      <w:b/>
      <w:bCs/>
      <w:caps/>
      <w:noProof/>
      <w:color w:val="003A62"/>
      <w:sz w:val="22"/>
      <w:szCs w:val="22"/>
      <w:lang w:val="fr-FR"/>
    </w:rPr>
  </w:style>
  <w:style w:type="paragraph" w:styleId="TDC2">
    <w:name w:val="toc 2"/>
    <w:basedOn w:val="Normal"/>
    <w:next w:val="Normal"/>
    <w:link w:val="TDC2Car"/>
    <w:autoRedefine/>
    <w:uiPriority w:val="39"/>
    <w:qFormat/>
    <w:rsid w:val="00266B57"/>
    <w:pPr>
      <w:tabs>
        <w:tab w:val="left" w:pos="993"/>
        <w:tab w:val="right" w:leader="dot" w:pos="9344"/>
      </w:tabs>
      <w:ind w:left="993" w:hanging="567"/>
    </w:pPr>
    <w:rPr>
      <w:rFonts w:ascii="Calibri Light" w:hAnsi="Calibri Light"/>
      <w:b/>
      <w:smallCaps/>
      <w:noProof/>
      <w:color w:val="244061" w:themeColor="accent1" w:themeShade="80"/>
    </w:rPr>
  </w:style>
  <w:style w:type="paragraph" w:styleId="TDC3">
    <w:name w:val="toc 3"/>
    <w:basedOn w:val="Normal"/>
    <w:next w:val="Normal"/>
    <w:autoRedefine/>
    <w:uiPriority w:val="39"/>
    <w:qFormat/>
    <w:rsid w:val="00266B57"/>
    <w:pPr>
      <w:widowControl w:val="0"/>
      <w:tabs>
        <w:tab w:val="left" w:pos="960"/>
        <w:tab w:val="right" w:leader="dot" w:pos="9344"/>
      </w:tabs>
      <w:spacing w:before="120" w:after="120"/>
      <w:ind w:left="1560" w:hanging="850"/>
    </w:pPr>
    <w:rPr>
      <w:rFonts w:asciiTheme="majorHAnsi" w:hAnsiTheme="majorHAnsi" w:cstheme="majorHAnsi"/>
      <w:b/>
      <w:bCs/>
      <w:iCs/>
      <w:color w:val="1F497D" w:themeColor="text2"/>
      <w:sz w:val="28"/>
      <w:szCs w:val="28"/>
      <w:lang w:eastAsia="en-US"/>
    </w:rPr>
  </w:style>
  <w:style w:type="paragraph" w:styleId="TDC4">
    <w:name w:val="toc 4"/>
    <w:basedOn w:val="Normal"/>
    <w:next w:val="Normal"/>
    <w:autoRedefine/>
    <w:uiPriority w:val="39"/>
    <w:pPr>
      <w:ind w:left="720"/>
    </w:pPr>
    <w:rPr>
      <w:szCs w:val="21"/>
    </w:rPr>
  </w:style>
  <w:style w:type="paragraph" w:styleId="TDC5">
    <w:name w:val="toc 5"/>
    <w:basedOn w:val="Normal"/>
    <w:next w:val="Normal"/>
    <w:autoRedefine/>
    <w:uiPriority w:val="39"/>
    <w:pPr>
      <w:ind w:left="960"/>
    </w:pPr>
    <w:rPr>
      <w:szCs w:val="21"/>
    </w:rPr>
  </w:style>
  <w:style w:type="paragraph" w:styleId="TDC6">
    <w:name w:val="toc 6"/>
    <w:basedOn w:val="Normal"/>
    <w:next w:val="Normal"/>
    <w:autoRedefine/>
    <w:uiPriority w:val="39"/>
    <w:pPr>
      <w:ind w:left="1200"/>
    </w:pPr>
    <w:rPr>
      <w:szCs w:val="21"/>
    </w:rPr>
  </w:style>
  <w:style w:type="paragraph" w:styleId="TDC7">
    <w:name w:val="toc 7"/>
    <w:basedOn w:val="Normal"/>
    <w:next w:val="Normal"/>
    <w:autoRedefine/>
    <w:uiPriority w:val="39"/>
    <w:pPr>
      <w:ind w:left="1440"/>
    </w:pPr>
    <w:rPr>
      <w:szCs w:val="21"/>
    </w:rPr>
  </w:style>
  <w:style w:type="paragraph" w:styleId="TDC8">
    <w:name w:val="toc 8"/>
    <w:basedOn w:val="Normal"/>
    <w:next w:val="Normal"/>
    <w:autoRedefine/>
    <w:uiPriority w:val="39"/>
    <w:pPr>
      <w:ind w:left="1680"/>
    </w:pPr>
    <w:rPr>
      <w:szCs w:val="21"/>
    </w:rPr>
  </w:style>
  <w:style w:type="paragraph" w:styleId="TDC9">
    <w:name w:val="toc 9"/>
    <w:basedOn w:val="Normal"/>
    <w:next w:val="Normal"/>
    <w:autoRedefine/>
    <w:uiPriority w:val="39"/>
    <w:pPr>
      <w:ind w:left="192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ndice1">
    <w:name w:val="index 1"/>
    <w:basedOn w:val="Normal"/>
    <w:next w:val="Normal"/>
    <w:autoRedefine/>
    <w:pPr>
      <w:ind w:left="240" w:hanging="240"/>
    </w:pPr>
  </w:style>
  <w:style w:type="paragraph" w:styleId="Ttulodendice">
    <w:name w:val="index heading"/>
    <w:basedOn w:val="Normal"/>
    <w:next w:val="ndice1"/>
    <w:rPr>
      <w:rFonts w:cs="Arial"/>
      <w:b/>
      <w:bCs/>
      <w:sz w:val="28"/>
      <w:u w:val="single"/>
    </w:r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independiente">
    <w:name w:val="Body Text"/>
    <w:basedOn w:val="Normal"/>
    <w:link w:val="TextoindependienteCar"/>
    <w:rPr>
      <w:b/>
      <w:bCs/>
    </w:rPr>
  </w:style>
  <w:style w:type="paragraph" w:styleId="Sangradetextonormal">
    <w:name w:val="Body Text Indent"/>
    <w:basedOn w:val="Normal"/>
    <w:link w:val="SangradetextonormalCar"/>
    <w:pPr>
      <w:spacing w:line="360" w:lineRule="auto"/>
      <w:ind w:firstLine="1080"/>
    </w:pPr>
  </w:style>
  <w:style w:type="paragraph" w:styleId="Sangra2detindependiente">
    <w:name w:val="Body Text Indent 2"/>
    <w:basedOn w:val="Normal"/>
    <w:link w:val="Sangra2detindependienteCar"/>
    <w:pPr>
      <w:spacing w:line="360" w:lineRule="auto"/>
      <w:ind w:firstLine="900"/>
    </w:pPr>
  </w:style>
  <w:style w:type="paragraph" w:styleId="Sangra3detindependiente">
    <w:name w:val="Body Text Indent 3"/>
    <w:basedOn w:val="Normal"/>
    <w:link w:val="Sangra3detindependienteCar"/>
    <w:pPr>
      <w:spacing w:line="360" w:lineRule="auto"/>
      <w:ind w:firstLine="1077"/>
    </w:pPr>
  </w:style>
  <w:style w:type="paragraph" w:styleId="Textoindependiente2">
    <w:name w:val="Body Text 2"/>
    <w:basedOn w:val="Normal"/>
    <w:link w:val="Textoindependiente2Car"/>
    <w:pPr>
      <w:ind w:right="-1"/>
      <w:jc w:val="center"/>
    </w:pPr>
    <w:rPr>
      <w:b/>
      <w:color w:val="0B8AA8"/>
      <w:kern w:val="28"/>
      <w:sz w:val="20"/>
    </w:rPr>
  </w:style>
  <w:style w:type="paragraph" w:styleId="Textoindependiente3">
    <w:name w:val="Body Text 3"/>
    <w:basedOn w:val="Normal"/>
    <w:link w:val="Textoindependiente3Car"/>
    <w:pPr>
      <w:tabs>
        <w:tab w:val="left" w:pos="5111"/>
      </w:tabs>
      <w:jc w:val="center"/>
    </w:pPr>
    <w:rPr>
      <w:rFonts w:ascii="Arial Narrow" w:hAnsi="Arial Narrow"/>
      <w:b/>
      <w:caps/>
      <w:color w:val="0B8AA8"/>
      <w:kern w:val="28"/>
      <w:sz w:val="3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color w:val="000000"/>
    </w:rPr>
  </w:style>
  <w:style w:type="character" w:styleId="Textoennegrita">
    <w:name w:val="Strong"/>
    <w:uiPriority w:val="22"/>
    <w:qFormat/>
    <w:rPr>
      <w:b/>
      <w:bCs/>
    </w:rPr>
  </w:style>
  <w:style w:type="paragraph" w:styleId="Ttulo">
    <w:name w:val="Title"/>
    <w:basedOn w:val="Normal"/>
    <w:link w:val="TtuloCar"/>
    <w:qFormat/>
    <w:pPr>
      <w:spacing w:before="120"/>
      <w:jc w:val="center"/>
    </w:pPr>
    <w:rPr>
      <w:rFonts w:ascii="Arial" w:hAnsi="Arial"/>
      <w:b/>
      <w:sz w:val="28"/>
      <w:szCs w:val="20"/>
    </w:rPr>
  </w:style>
  <w:style w:type="character" w:styleId="Nmerodepgina">
    <w:name w:val="page number"/>
    <w:basedOn w:val="Fuentedeprrafopredeter"/>
  </w:style>
  <w:style w:type="paragraph" w:styleId="Textodeglobo">
    <w:name w:val="Balloon Text"/>
    <w:basedOn w:val="Normal"/>
    <w:link w:val="TextodegloboCar"/>
    <w:rsid w:val="0029383D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3231E4"/>
    <w:rPr>
      <w:rFonts w:ascii="Georgia" w:hAnsi="Georgia"/>
      <w:b/>
      <w:bCs/>
      <w:sz w:val="24"/>
      <w:szCs w:val="24"/>
    </w:rPr>
  </w:style>
  <w:style w:type="paragraph" w:styleId="Prrafodelista">
    <w:name w:val="List Paragraph"/>
    <w:basedOn w:val="Normal"/>
    <w:uiPriority w:val="34"/>
    <w:qFormat/>
    <w:rsid w:val="00695B76"/>
    <w:pPr>
      <w:ind w:left="708"/>
    </w:pPr>
  </w:style>
  <w:style w:type="character" w:customStyle="1" w:styleId="EncabezadoCar">
    <w:name w:val="Encabezado Car"/>
    <w:aliases w:val="Encabezado calidad Car,h Car,encabezado Car,Stds Car,Cover Page Car,ho Car,header odd Car,Encabezado 2 Car,SV Car,Encabezado1 Car,anexo Car"/>
    <w:link w:val="Encabezado"/>
    <w:uiPriority w:val="99"/>
    <w:rsid w:val="00AC5BD9"/>
    <w:rPr>
      <w:rFonts w:ascii="Georgia" w:hAnsi="Georgia"/>
      <w:sz w:val="24"/>
      <w:szCs w:val="24"/>
    </w:rPr>
  </w:style>
  <w:style w:type="paragraph" w:customStyle="1" w:styleId="Textotabla">
    <w:name w:val="Texto tabla"/>
    <w:basedOn w:val="Normal"/>
    <w:rsid w:val="006E3EE5"/>
    <w:pPr>
      <w:spacing w:before="20" w:after="20"/>
    </w:pPr>
    <w:rPr>
      <w:rFonts w:ascii="Arial" w:hAnsi="Arial"/>
      <w:sz w:val="22"/>
    </w:rPr>
  </w:style>
  <w:style w:type="paragraph" w:customStyle="1" w:styleId="NivelLista1">
    <w:name w:val="NivelLista1"/>
    <w:basedOn w:val="Normal"/>
    <w:rsid w:val="006E3EE5"/>
    <w:pPr>
      <w:tabs>
        <w:tab w:val="num" w:pos="360"/>
      </w:tabs>
      <w:spacing w:after="120"/>
      <w:ind w:left="360" w:hanging="360"/>
    </w:pPr>
    <w:rPr>
      <w:rFonts w:ascii="Verdana" w:hAnsi="Verdana"/>
      <w:sz w:val="22"/>
      <w:szCs w:val="20"/>
    </w:rPr>
  </w:style>
  <w:style w:type="character" w:customStyle="1" w:styleId="Ttulo4Car">
    <w:name w:val="Título 4 Car"/>
    <w:aliases w:val="h4 Car,a. Car,H4 Car,Level 2 - a Car,Sub-Minor Car,Project table Car,Propos Car,Bullet 11 Car,Bullet 12 Car,Bullet 13 Car,Bullet 14 Car,Bullet 15 Car,Bullet 16 Car,bullet Car,bl Car,bb Car,(Shift Ctrl 4) Car,Titre 41 Car,t4.T4 Car,4 Car"/>
    <w:link w:val="Ttulo4"/>
    <w:rsid w:val="006E3EE5"/>
    <w:rPr>
      <w:rFonts w:ascii="Georgia" w:hAnsi="Georgia"/>
      <w:b/>
      <w:bCs/>
      <w:sz w:val="24"/>
      <w:szCs w:val="28"/>
      <w:u w:val="single"/>
    </w:rPr>
  </w:style>
  <w:style w:type="paragraph" w:customStyle="1" w:styleId="Prrafo">
    <w:name w:val="Párrafo"/>
    <w:basedOn w:val="Normal"/>
    <w:link w:val="PrrafoCar"/>
    <w:rsid w:val="006E3EE5"/>
    <w:pPr>
      <w:spacing w:after="480" w:line="288" w:lineRule="auto"/>
    </w:pPr>
    <w:rPr>
      <w:rFonts w:ascii="AvantGarde Bk BT" w:hAnsi="AvantGarde Bk BT"/>
      <w:sz w:val="22"/>
      <w:szCs w:val="20"/>
      <w:lang w:val="es-ES_tradnl"/>
    </w:rPr>
  </w:style>
  <w:style w:type="paragraph" w:customStyle="1" w:styleId="ContinuarTtulo1">
    <w:name w:val="Continuar Título 1"/>
    <w:basedOn w:val="Normal"/>
    <w:link w:val="ContinuarTtulo1Car"/>
    <w:rsid w:val="00D46133"/>
    <w:pPr>
      <w:spacing w:line="360" w:lineRule="auto"/>
      <w:ind w:left="431" w:firstLine="284"/>
    </w:pPr>
    <w:rPr>
      <w:rFonts w:ascii="Arial" w:hAnsi="Arial"/>
      <w:snapToGrid w:val="0"/>
      <w:sz w:val="22"/>
      <w:szCs w:val="20"/>
      <w:lang w:val="es-ES_tradnl"/>
    </w:rPr>
  </w:style>
  <w:style w:type="character" w:customStyle="1" w:styleId="ContinuarTtulo1Car">
    <w:name w:val="Continuar Título 1 Car"/>
    <w:link w:val="ContinuarTtulo1"/>
    <w:rsid w:val="00D46133"/>
    <w:rPr>
      <w:rFonts w:ascii="Arial" w:hAnsi="Arial"/>
      <w:snapToGrid w:val="0"/>
      <w:sz w:val="22"/>
      <w:lang w:val="es-ES_tradnl"/>
    </w:rPr>
  </w:style>
  <w:style w:type="paragraph" w:customStyle="1" w:styleId="ContinuarTtulo2">
    <w:name w:val="Continuar Título 2"/>
    <w:basedOn w:val="Normal"/>
    <w:rsid w:val="0009392F"/>
    <w:pPr>
      <w:spacing w:line="360" w:lineRule="auto"/>
      <w:ind w:left="680" w:firstLine="284"/>
    </w:pPr>
    <w:rPr>
      <w:rFonts w:ascii="Arial" w:hAnsi="Arial"/>
      <w:snapToGrid w:val="0"/>
      <w:sz w:val="22"/>
      <w:szCs w:val="20"/>
      <w:lang w:val="es-ES_tradnl"/>
    </w:rPr>
  </w:style>
  <w:style w:type="table" w:styleId="Tablaconcuadrcula">
    <w:name w:val="Table Grid"/>
    <w:basedOn w:val="Tablanormal"/>
    <w:rsid w:val="002F7C67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gra3detindependienteCar">
    <w:name w:val="Sangría 3 de t. independiente Car"/>
    <w:link w:val="Sangra3detindependiente"/>
    <w:rsid w:val="006542CE"/>
    <w:rPr>
      <w:rFonts w:ascii="Georgia" w:hAnsi="Georgia"/>
      <w:sz w:val="24"/>
      <w:szCs w:val="24"/>
    </w:rPr>
  </w:style>
  <w:style w:type="character" w:styleId="nfasis">
    <w:name w:val="Emphasis"/>
    <w:qFormat/>
    <w:rsid w:val="00B61584"/>
    <w:rPr>
      <w:i/>
      <w:iCs/>
    </w:rPr>
  </w:style>
  <w:style w:type="character" w:customStyle="1" w:styleId="Ttulo3Car">
    <w:name w:val="Título 3 Car"/>
    <w:aliases w:val="título 3 Car,título 31 Car,título 32 Car,título 33 Car,título 34 Car,Bold Head Car,bh Car,H3-Heading 3 Car,l3.3 Car,l3 Car,h3 Car,3 Car,subhead Car,1. Car,TF-Overskrift 3 Car,B Head Car,Prophead 3 Car,HHHeading Car,Heading 31 Car,Minor Car"/>
    <w:link w:val="Ttulo3"/>
    <w:rsid w:val="002632B4"/>
    <w:rPr>
      <w:rFonts w:ascii="Georgia" w:hAnsi="Georgia" w:cs="Arial"/>
      <w:b/>
      <w:color w:val="0B8BA9"/>
      <w:sz w:val="24"/>
      <w:szCs w:val="26"/>
      <w:u w:val="single"/>
    </w:rPr>
  </w:style>
  <w:style w:type="character" w:customStyle="1" w:styleId="SangradetextonormalCar">
    <w:name w:val="Sangría de texto normal Car"/>
    <w:link w:val="Sangradetextonormal"/>
    <w:rsid w:val="001A67CE"/>
    <w:rPr>
      <w:rFonts w:ascii="Georgia" w:hAnsi="Georgia"/>
      <w:sz w:val="24"/>
      <w:szCs w:val="24"/>
    </w:rPr>
  </w:style>
  <w:style w:type="paragraph" w:customStyle="1" w:styleId="Default">
    <w:name w:val="Default"/>
    <w:rsid w:val="00285156"/>
    <w:pPr>
      <w:autoSpaceDE w:val="0"/>
      <w:autoSpaceDN w:val="0"/>
      <w:adjustRightInd w:val="0"/>
    </w:pPr>
    <w:rPr>
      <w:rFonts w:ascii="Univers LT Std 45 Light" w:hAnsi="Univers LT Std 45 Light" w:cs="Univers LT Std 45 Light"/>
      <w:color w:val="000000"/>
      <w:sz w:val="24"/>
      <w:szCs w:val="24"/>
    </w:rPr>
  </w:style>
  <w:style w:type="character" w:customStyle="1" w:styleId="A10">
    <w:name w:val="A1"/>
    <w:uiPriority w:val="99"/>
    <w:rsid w:val="00285156"/>
    <w:rPr>
      <w:rFonts w:cs="Univers LT Std 45 Light"/>
      <w:color w:val="221E1F"/>
      <w:sz w:val="17"/>
      <w:szCs w:val="17"/>
    </w:rPr>
  </w:style>
  <w:style w:type="character" w:customStyle="1" w:styleId="A100">
    <w:name w:val="A10"/>
    <w:uiPriority w:val="99"/>
    <w:rsid w:val="0024135E"/>
    <w:rPr>
      <w:rFonts w:cs="ITC Stone Sans Std Medium"/>
      <w:color w:val="221E1F"/>
      <w:sz w:val="15"/>
      <w:szCs w:val="15"/>
    </w:rPr>
  </w:style>
  <w:style w:type="character" w:customStyle="1" w:styleId="hps">
    <w:name w:val="hps"/>
    <w:rsid w:val="0058798C"/>
  </w:style>
  <w:style w:type="paragraph" w:customStyle="1" w:styleId="SP172033">
    <w:name w:val="SP172033"/>
    <w:basedOn w:val="Default"/>
    <w:next w:val="Default"/>
    <w:uiPriority w:val="99"/>
    <w:rsid w:val="00DA0353"/>
    <w:rPr>
      <w:rFonts w:ascii="Univers" w:hAnsi="Univers" w:cs="Times New Roman"/>
      <w:color w:val="auto"/>
    </w:rPr>
  </w:style>
  <w:style w:type="character" w:customStyle="1" w:styleId="SC143366">
    <w:name w:val="SC143366"/>
    <w:uiPriority w:val="99"/>
    <w:rsid w:val="00DA0353"/>
    <w:rPr>
      <w:rFonts w:cs="Univers"/>
      <w:color w:val="000000"/>
      <w:sz w:val="18"/>
      <w:szCs w:val="18"/>
    </w:rPr>
  </w:style>
  <w:style w:type="character" w:customStyle="1" w:styleId="SC143428">
    <w:name w:val="SC143428"/>
    <w:uiPriority w:val="99"/>
    <w:rsid w:val="00DA0353"/>
    <w:rPr>
      <w:rFonts w:cs="Univers"/>
      <w:color w:val="000000"/>
      <w:sz w:val="10"/>
      <w:szCs w:val="10"/>
    </w:rPr>
  </w:style>
  <w:style w:type="paragraph" w:customStyle="1" w:styleId="SP159745">
    <w:name w:val="SP159745"/>
    <w:basedOn w:val="Default"/>
    <w:next w:val="Default"/>
    <w:uiPriority w:val="99"/>
    <w:rsid w:val="0010567B"/>
    <w:rPr>
      <w:rFonts w:ascii="OIGBE N+ Univers" w:hAnsi="OIGBE N+ Univers" w:cs="Times New Roman"/>
      <w:color w:val="auto"/>
    </w:rPr>
  </w:style>
  <w:style w:type="paragraph" w:customStyle="1" w:styleId="SP159800">
    <w:name w:val="SP159800"/>
    <w:basedOn w:val="Default"/>
    <w:next w:val="Default"/>
    <w:uiPriority w:val="99"/>
    <w:rsid w:val="0010567B"/>
    <w:rPr>
      <w:rFonts w:ascii="OIGBE N+ Univers" w:hAnsi="OIGBE N+ Univers" w:cs="Times New Roman"/>
      <w:color w:val="auto"/>
    </w:rPr>
  </w:style>
  <w:style w:type="character" w:customStyle="1" w:styleId="SC65544">
    <w:name w:val="SC65544"/>
    <w:uiPriority w:val="99"/>
    <w:rsid w:val="0010567B"/>
    <w:rPr>
      <w:rFonts w:cs="OIGBE N+ Univers"/>
      <w:color w:val="000000"/>
      <w:sz w:val="17"/>
      <w:szCs w:val="17"/>
    </w:rPr>
  </w:style>
  <w:style w:type="character" w:customStyle="1" w:styleId="SC65563">
    <w:name w:val="SC65563"/>
    <w:uiPriority w:val="99"/>
    <w:rsid w:val="0010567B"/>
    <w:rPr>
      <w:rFonts w:cs="OIGBE N+ Univers"/>
      <w:color w:val="000000"/>
      <w:sz w:val="10"/>
      <w:szCs w:val="10"/>
    </w:rPr>
  </w:style>
  <w:style w:type="paragraph" w:customStyle="1" w:styleId="SP184321">
    <w:name w:val="SP184321"/>
    <w:basedOn w:val="Default"/>
    <w:next w:val="Default"/>
    <w:uiPriority w:val="99"/>
    <w:rsid w:val="00227003"/>
    <w:rPr>
      <w:rFonts w:ascii="Univers" w:hAnsi="Univers" w:cs="Times New Roman"/>
      <w:color w:val="auto"/>
    </w:rPr>
  </w:style>
  <w:style w:type="paragraph" w:customStyle="1" w:styleId="SP184378">
    <w:name w:val="SP184378"/>
    <w:basedOn w:val="Default"/>
    <w:next w:val="Default"/>
    <w:uiPriority w:val="99"/>
    <w:rsid w:val="00227003"/>
    <w:rPr>
      <w:rFonts w:ascii="Univers" w:hAnsi="Univers" w:cs="Times New Roman"/>
      <w:color w:val="auto"/>
    </w:rPr>
  </w:style>
  <w:style w:type="character" w:customStyle="1" w:styleId="SC217098">
    <w:name w:val="SC217098"/>
    <w:uiPriority w:val="99"/>
    <w:rsid w:val="00227003"/>
    <w:rPr>
      <w:rFonts w:cs="Univers"/>
      <w:color w:val="000000"/>
      <w:sz w:val="16"/>
      <w:szCs w:val="16"/>
    </w:rPr>
  </w:style>
  <w:style w:type="character" w:customStyle="1" w:styleId="SC217189">
    <w:name w:val="SC217189"/>
    <w:uiPriority w:val="99"/>
    <w:rsid w:val="00C10CE8"/>
    <w:rPr>
      <w:rFonts w:cs="Univers"/>
      <w:color w:val="000000"/>
      <w:sz w:val="18"/>
      <w:szCs w:val="18"/>
    </w:rPr>
  </w:style>
  <w:style w:type="paragraph" w:customStyle="1" w:styleId="SP315393">
    <w:name w:val="SP315393"/>
    <w:basedOn w:val="Default"/>
    <w:next w:val="Default"/>
    <w:uiPriority w:val="99"/>
    <w:rsid w:val="0044127D"/>
    <w:rPr>
      <w:rFonts w:ascii="CMJKP F+ Univers" w:hAnsi="CMJKP F+ Univers" w:cs="Times New Roman"/>
      <w:color w:val="auto"/>
    </w:rPr>
  </w:style>
  <w:style w:type="paragraph" w:customStyle="1" w:styleId="SP315444">
    <w:name w:val="SP315444"/>
    <w:basedOn w:val="Default"/>
    <w:next w:val="Default"/>
    <w:uiPriority w:val="99"/>
    <w:rsid w:val="0044127D"/>
    <w:rPr>
      <w:rFonts w:ascii="CMJKP F+ Univers" w:hAnsi="CMJKP F+ Univers" w:cs="Times New Roman"/>
      <w:color w:val="auto"/>
    </w:rPr>
  </w:style>
  <w:style w:type="character" w:customStyle="1" w:styleId="SC114717">
    <w:name w:val="SC114717"/>
    <w:uiPriority w:val="99"/>
    <w:rsid w:val="0044127D"/>
    <w:rPr>
      <w:rFonts w:cs="CMJKP F+ Univers"/>
      <w:color w:val="000000"/>
      <w:sz w:val="18"/>
      <w:szCs w:val="18"/>
    </w:rPr>
  </w:style>
  <w:style w:type="character" w:customStyle="1" w:styleId="SC114720">
    <w:name w:val="SC114720"/>
    <w:uiPriority w:val="99"/>
    <w:rsid w:val="0044127D"/>
    <w:rPr>
      <w:rFonts w:ascii="CMJKO E+ Univers" w:hAnsi="CMJKO E+ Univers" w:cs="CMJKO E+ Univers"/>
      <w:color w:val="000000"/>
      <w:sz w:val="10"/>
      <w:szCs w:val="10"/>
    </w:rPr>
  </w:style>
  <w:style w:type="paragraph" w:customStyle="1" w:styleId="SP184371">
    <w:name w:val="SP184371"/>
    <w:basedOn w:val="Default"/>
    <w:next w:val="Default"/>
    <w:uiPriority w:val="99"/>
    <w:rsid w:val="002F21E7"/>
    <w:rPr>
      <w:rFonts w:ascii="INDDJ F+ Univers" w:hAnsi="INDDJ F+ Univers" w:cs="Times New Roman"/>
      <w:color w:val="auto"/>
    </w:rPr>
  </w:style>
  <w:style w:type="character" w:customStyle="1" w:styleId="SC204812">
    <w:name w:val="SC204812"/>
    <w:uiPriority w:val="99"/>
    <w:rsid w:val="002F21E7"/>
    <w:rPr>
      <w:rFonts w:cs="INDDJ F+ Univers"/>
      <w:color w:val="000000"/>
      <w:sz w:val="18"/>
      <w:szCs w:val="18"/>
    </w:rPr>
  </w:style>
  <w:style w:type="character" w:customStyle="1" w:styleId="SC204819">
    <w:name w:val="SC204819"/>
    <w:uiPriority w:val="99"/>
    <w:rsid w:val="002F21E7"/>
    <w:rPr>
      <w:rFonts w:cs="INDDJ F+ Univers"/>
      <w:color w:val="000000"/>
      <w:sz w:val="10"/>
      <w:szCs w:val="10"/>
    </w:rPr>
  </w:style>
  <w:style w:type="paragraph" w:customStyle="1" w:styleId="SP253953">
    <w:name w:val="SP253953"/>
    <w:basedOn w:val="Default"/>
    <w:next w:val="Default"/>
    <w:uiPriority w:val="99"/>
    <w:rsid w:val="0044233F"/>
    <w:rPr>
      <w:rFonts w:ascii="Univers" w:hAnsi="Univers" w:cs="Times New Roman"/>
      <w:color w:val="auto"/>
    </w:rPr>
  </w:style>
  <w:style w:type="paragraph" w:customStyle="1" w:styleId="SP254006">
    <w:name w:val="SP254006"/>
    <w:basedOn w:val="Default"/>
    <w:next w:val="Default"/>
    <w:uiPriority w:val="99"/>
    <w:rsid w:val="0044233F"/>
    <w:rPr>
      <w:rFonts w:ascii="Univers" w:hAnsi="Univers" w:cs="Times New Roman"/>
      <w:color w:val="auto"/>
    </w:rPr>
  </w:style>
  <w:style w:type="character" w:customStyle="1" w:styleId="SC192518">
    <w:name w:val="SC192518"/>
    <w:uiPriority w:val="99"/>
    <w:rsid w:val="0044233F"/>
    <w:rPr>
      <w:rFonts w:cs="Univers"/>
      <w:color w:val="000000"/>
      <w:sz w:val="18"/>
      <w:szCs w:val="18"/>
    </w:rPr>
  </w:style>
  <w:style w:type="character" w:customStyle="1" w:styleId="SC192575">
    <w:name w:val="SC192575"/>
    <w:uiPriority w:val="99"/>
    <w:rsid w:val="0044233F"/>
    <w:rPr>
      <w:rFonts w:cs="Univers"/>
      <w:color w:val="000000"/>
      <w:sz w:val="10"/>
      <w:szCs w:val="10"/>
    </w:rPr>
  </w:style>
  <w:style w:type="paragraph" w:customStyle="1" w:styleId="SP253957">
    <w:name w:val="SP253957"/>
    <w:basedOn w:val="Default"/>
    <w:next w:val="Default"/>
    <w:uiPriority w:val="99"/>
    <w:rsid w:val="00FD0164"/>
    <w:rPr>
      <w:rFonts w:ascii="Univers" w:hAnsi="Univers" w:cs="Times New Roman"/>
      <w:color w:val="auto"/>
    </w:rPr>
  </w:style>
  <w:style w:type="character" w:customStyle="1" w:styleId="highlight1">
    <w:name w:val="highlight1"/>
    <w:rsid w:val="00252290"/>
    <w:rPr>
      <w:b/>
      <w:bCs/>
      <w:i/>
      <w:iCs/>
      <w:color w:val="E00000"/>
    </w:rPr>
  </w:style>
  <w:style w:type="paragraph" w:customStyle="1" w:styleId="Listaconsangra">
    <w:name w:val="Lista con sangría"/>
    <w:basedOn w:val="Textoindependiente"/>
    <w:rsid w:val="00940E78"/>
    <w:pPr>
      <w:numPr>
        <w:numId w:val="1"/>
      </w:numPr>
      <w:spacing w:before="60" w:after="120" w:line="360" w:lineRule="auto"/>
    </w:pPr>
    <w:rPr>
      <w:rFonts w:ascii="Verdana" w:hAnsi="Verdana"/>
      <w:b w:val="0"/>
      <w:bCs w:val="0"/>
      <w:sz w:val="22"/>
      <w:szCs w:val="20"/>
      <w:lang w:eastAsia="ja-JP"/>
    </w:rPr>
  </w:style>
  <w:style w:type="character" w:styleId="nfasisintenso">
    <w:name w:val="Intense Emphasis"/>
    <w:uiPriority w:val="21"/>
    <w:qFormat/>
    <w:rsid w:val="00C706E8"/>
    <w:rPr>
      <w:b/>
      <w:bCs/>
      <w:i/>
      <w:iCs/>
      <w:color w:val="4F81BD"/>
    </w:rPr>
  </w:style>
  <w:style w:type="character" w:customStyle="1" w:styleId="atn">
    <w:name w:val="atn"/>
    <w:rsid w:val="00192E4A"/>
  </w:style>
  <w:style w:type="character" w:customStyle="1" w:styleId="Ttulo6Car">
    <w:name w:val="Título 6 Car"/>
    <w:aliases w:val="Ref Heading 3 Car,rh3 Car,H6 Car,Ref Heading 31 Car,rh31 Car,H61 Car,h6 Car,Third Subheading Car,ToolsHeading 6 Car,Margin Note Car,Contract 5th Level Car,sub-dash Car,sd Car,DTSÜberschrift 6 Car,DTS‹berschrift 6 Car,Subdash Car,ITT t6 Car"/>
    <w:link w:val="Ttulo6"/>
    <w:rsid w:val="009475F6"/>
    <w:rPr>
      <w:rFonts w:ascii="Georgia" w:hAnsi="Georgia"/>
      <w:bCs/>
      <w:i/>
      <w:sz w:val="24"/>
      <w:szCs w:val="22"/>
    </w:rPr>
  </w:style>
  <w:style w:type="paragraph" w:customStyle="1" w:styleId="txt">
    <w:name w:val="txt"/>
    <w:basedOn w:val="Normal"/>
    <w:rsid w:val="0010041D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character" w:customStyle="1" w:styleId="titu1">
    <w:name w:val="titu1"/>
    <w:rsid w:val="0010041D"/>
    <w:rPr>
      <w:rFonts w:ascii="Arial" w:hAnsi="Arial" w:cs="Arial" w:hint="default"/>
      <w:b/>
      <w:bCs/>
      <w:strike w:val="0"/>
      <w:dstrike w:val="0"/>
      <w:color w:val="FFCC00"/>
      <w:sz w:val="18"/>
      <w:szCs w:val="18"/>
      <w:u w:val="none"/>
      <w:effect w:val="none"/>
    </w:rPr>
  </w:style>
  <w:style w:type="paragraph" w:customStyle="1" w:styleId="EstiloTtulo211ptSinCursiva">
    <w:name w:val="Estilo Título 2 + 11 pt Sin Cursiva"/>
    <w:basedOn w:val="Ttulo2"/>
    <w:rsid w:val="00073496"/>
    <w:pPr>
      <w:numPr>
        <w:ilvl w:val="1"/>
        <w:numId w:val="2"/>
      </w:numPr>
      <w:tabs>
        <w:tab w:val="left" w:pos="1134"/>
        <w:tab w:val="left" w:pos="1701"/>
        <w:tab w:val="left" w:pos="2268"/>
        <w:tab w:val="left" w:pos="2835"/>
      </w:tabs>
      <w:suppressAutoHyphens/>
      <w:spacing w:before="120" w:after="180" w:line="300" w:lineRule="auto"/>
    </w:pPr>
    <w:rPr>
      <w:rFonts w:ascii="Arial Negrita" w:hAnsi="Arial Negrita"/>
      <w:iCs w:val="0"/>
      <w:color w:val="auto"/>
      <w:sz w:val="22"/>
      <w:szCs w:val="22"/>
      <w:u w:val="none"/>
      <w:lang w:eastAsia="es-UY"/>
    </w:rPr>
  </w:style>
  <w:style w:type="paragraph" w:customStyle="1" w:styleId="EstiloEstiloTtulo1SubrayadoArialNegrita">
    <w:name w:val="Estilo Estilo Título 1 + Subrayado + Arial Negrita"/>
    <w:basedOn w:val="Normal"/>
    <w:rsid w:val="00073496"/>
    <w:pPr>
      <w:keepNext/>
      <w:numPr>
        <w:numId w:val="2"/>
      </w:numPr>
      <w:tabs>
        <w:tab w:val="left" w:pos="1134"/>
        <w:tab w:val="left" w:pos="1701"/>
        <w:tab w:val="left" w:pos="2268"/>
        <w:tab w:val="left" w:pos="2835"/>
      </w:tabs>
      <w:suppressAutoHyphens/>
      <w:spacing w:before="120" w:after="180" w:line="300" w:lineRule="auto"/>
      <w:outlineLvl w:val="0"/>
    </w:pPr>
    <w:rPr>
      <w:rFonts w:ascii="Arial Negrita" w:hAnsi="Arial Negrita" w:cs="Arial"/>
      <w:b/>
      <w:bCs/>
      <w:kern w:val="32"/>
      <w:sz w:val="28"/>
      <w:szCs w:val="28"/>
      <w:u w:val="single"/>
      <w:lang w:eastAsia="es-UY"/>
    </w:rPr>
  </w:style>
  <w:style w:type="paragraph" w:styleId="Subttulo">
    <w:name w:val="Subtitle"/>
    <w:basedOn w:val="Normal"/>
    <w:link w:val="SubttuloCar"/>
    <w:qFormat/>
    <w:rsid w:val="00917B06"/>
    <w:pPr>
      <w:jc w:val="center"/>
      <w:outlineLvl w:val="1"/>
    </w:pPr>
    <w:rPr>
      <w:rFonts w:ascii="Arial" w:hAnsi="Arial" w:cs="Arial"/>
    </w:rPr>
  </w:style>
  <w:style w:type="character" w:customStyle="1" w:styleId="SubttuloCar">
    <w:name w:val="Subtítulo Car"/>
    <w:link w:val="Subttulo"/>
    <w:rsid w:val="00917B06"/>
    <w:rPr>
      <w:rFonts w:ascii="Arial" w:hAnsi="Arial" w:cs="Arial"/>
      <w:sz w:val="24"/>
      <w:szCs w:val="24"/>
    </w:rPr>
  </w:style>
  <w:style w:type="character" w:customStyle="1" w:styleId="Ttulo1Car">
    <w:name w:val="Título 1 Car"/>
    <w:aliases w:val="título 1 Car,título 11 Car,título 12 Car,título 13 Car,título 111 Car,título 14 Car,título 112 Car,título 15 Car,Titulo 1 Car,Heading A Car,Heading1 Car,H1-Heading 1 Car,1 Car,h1 Car,Header 1 Car,l1 Car,Legal Line 1 Car,head 1 Car,II+ Car"/>
    <w:link w:val="Ttulo1"/>
    <w:uiPriority w:val="9"/>
    <w:locked/>
    <w:rsid w:val="00C25F5A"/>
    <w:rPr>
      <w:rFonts w:ascii="Georgia" w:hAnsi="Georgia" w:cs="Arial"/>
      <w:b/>
      <w:bCs/>
      <w:color w:val="0B8BA9"/>
      <w:kern w:val="32"/>
      <w:sz w:val="32"/>
      <w:szCs w:val="32"/>
      <w:u w:val="single"/>
    </w:rPr>
  </w:style>
  <w:style w:type="character" w:customStyle="1" w:styleId="Ttulo2Car">
    <w:name w:val="Título 2 Car"/>
    <w:aliases w:val="título 2 Car,título 21 Car,título 22 Car,título 23 Car,título 24 Car,título 25 Car,Titulo 2 Car,21 Car,h2 Car,A.B.C. Car,heading 2 Car,2 Car,A Car,A Head Car,Header 2 Car,l2 Car,Heading2 Car,H2-Heading 2 Car,Header2 Car,22 Car,heading2 Car"/>
    <w:link w:val="Ttulo2"/>
    <w:rsid w:val="009050A5"/>
    <w:rPr>
      <w:rFonts w:ascii="Georgia" w:hAnsi="Georgia" w:cs="Arial"/>
      <w:b/>
      <w:bCs/>
      <w:iCs/>
      <w:color w:val="0B8BA9"/>
      <w:sz w:val="28"/>
      <w:szCs w:val="28"/>
      <w:u w:val="single"/>
    </w:rPr>
  </w:style>
  <w:style w:type="character" w:customStyle="1" w:styleId="PiedepginaCar">
    <w:name w:val="Pie de página Car"/>
    <w:aliases w:val="pie de página Car"/>
    <w:link w:val="Piedepgina"/>
    <w:uiPriority w:val="99"/>
    <w:rsid w:val="00467B85"/>
    <w:rPr>
      <w:rFonts w:ascii="Georgia" w:hAnsi="Georgia"/>
      <w:sz w:val="24"/>
      <w:szCs w:val="24"/>
    </w:rPr>
  </w:style>
  <w:style w:type="character" w:customStyle="1" w:styleId="Ttulo5Car">
    <w:name w:val="Título 5 Car"/>
    <w:aliases w:val="h5 Car,5 Car,Second Subheading Car,dash Car,ds Car,dd Car,H5 Car,Al margen Car,Level 3 - i Car,Título5_Excalibur Car,Sub-sub-sub-paragraaf Car,l5 Car,I5 Car,Numbered Sub-list Car,Table label Car,hm Car,mh2 Car,Module heading 2 Car,T5 Car"/>
    <w:link w:val="Ttulo5"/>
    <w:rsid w:val="00723638"/>
    <w:rPr>
      <w:rFonts w:ascii="Georgia" w:hAnsi="Georgia"/>
      <w:bCs/>
      <w:iCs/>
      <w:sz w:val="24"/>
      <w:szCs w:val="26"/>
      <w:u w:val="single"/>
    </w:rPr>
  </w:style>
  <w:style w:type="character" w:customStyle="1" w:styleId="Ttulo7Car">
    <w:name w:val="Título 7 Car"/>
    <w:aliases w:val="ITT t7 Car,PA Appendix Major Car,7 Car,req3 Car,heading 7 Car,Legal Level 1.1. Car,letter list Car,lettered list Car,letter list1 Car,lettered list1 Car,letter list2 Car,lettered list2 Car,letter list11 Car,lettered list11 Car,s Car"/>
    <w:link w:val="Ttulo7"/>
    <w:rsid w:val="00723638"/>
    <w:rPr>
      <w:sz w:val="24"/>
      <w:szCs w:val="24"/>
    </w:rPr>
  </w:style>
  <w:style w:type="character" w:customStyle="1" w:styleId="Ttulo8Car">
    <w:name w:val="Título 8 Car"/>
    <w:aliases w:val="(Appendici) Car,Legal Level 1.1.1. Car,(table no.) Car,tt Car,- DI -8 Car,ctp Car,Caption text (page-wide) Car,Center Bold Car,h8 Car,table Body Text Car,8 Car,FigureTitle Car,Condition Car,requirement Car,req2 Car,req Car,l8 Car,T8 Car"/>
    <w:link w:val="Ttulo8"/>
    <w:rsid w:val="00723638"/>
    <w:rPr>
      <w:i/>
      <w:iCs/>
      <w:sz w:val="24"/>
      <w:szCs w:val="24"/>
    </w:rPr>
  </w:style>
  <w:style w:type="character" w:customStyle="1" w:styleId="Ttulo9Car">
    <w:name w:val="Título 9 Car"/>
    <w:aliases w:val="(appendix) Car, (appendix) Car,App1 Car,App Heading Car,(Bibliografia) Car,Contract 8th level Car,Titre 10 Car,Legal Level 1.1.1.1. Car,(figure no.) Car,- DI -9 Car,Appendix Car,ctc Car,Caption text (column-wide) Car,ft Car,h9 Car,PIM 9 Car"/>
    <w:link w:val="Ttulo9"/>
    <w:rsid w:val="00723638"/>
    <w:rPr>
      <w:rFonts w:ascii="Arial" w:hAnsi="Arial" w:cs="Arial"/>
      <w:sz w:val="22"/>
      <w:szCs w:val="22"/>
    </w:rPr>
  </w:style>
  <w:style w:type="character" w:customStyle="1" w:styleId="MapadeldocumentoCar">
    <w:name w:val="Mapa del documento Car"/>
    <w:link w:val="Mapadeldocumento"/>
    <w:rsid w:val="00723638"/>
    <w:rPr>
      <w:rFonts w:ascii="Tahoma" w:hAnsi="Tahoma" w:cs="Tahoma"/>
      <w:sz w:val="24"/>
      <w:szCs w:val="24"/>
      <w:shd w:val="clear" w:color="auto" w:fill="000080"/>
    </w:rPr>
  </w:style>
  <w:style w:type="character" w:customStyle="1" w:styleId="Sangra2detindependienteCar">
    <w:name w:val="Sangría 2 de t. independiente Car"/>
    <w:link w:val="Sangra2detindependiente"/>
    <w:rsid w:val="00723638"/>
    <w:rPr>
      <w:rFonts w:ascii="Georgia" w:hAnsi="Georgia"/>
      <w:sz w:val="24"/>
      <w:szCs w:val="24"/>
    </w:rPr>
  </w:style>
  <w:style w:type="character" w:customStyle="1" w:styleId="Textoindependiente2Car">
    <w:name w:val="Texto independiente 2 Car"/>
    <w:link w:val="Textoindependiente2"/>
    <w:rsid w:val="00723638"/>
    <w:rPr>
      <w:rFonts w:ascii="Georgia" w:hAnsi="Georgia"/>
      <w:b/>
      <w:color w:val="0B8AA8"/>
      <w:kern w:val="28"/>
      <w:szCs w:val="24"/>
    </w:rPr>
  </w:style>
  <w:style w:type="character" w:customStyle="1" w:styleId="Textoindependiente3Car">
    <w:name w:val="Texto independiente 3 Car"/>
    <w:link w:val="Textoindependiente3"/>
    <w:rsid w:val="00723638"/>
    <w:rPr>
      <w:rFonts w:ascii="Arial Narrow" w:hAnsi="Arial Narrow"/>
      <w:b/>
      <w:caps/>
      <w:color w:val="0B8AA8"/>
      <w:kern w:val="28"/>
      <w:sz w:val="36"/>
      <w:szCs w:val="24"/>
    </w:rPr>
  </w:style>
  <w:style w:type="character" w:customStyle="1" w:styleId="TtuloCar">
    <w:name w:val="Título Car"/>
    <w:link w:val="Ttulo"/>
    <w:rsid w:val="00723638"/>
    <w:rPr>
      <w:rFonts w:ascii="Arial" w:hAnsi="Arial"/>
      <w:b/>
      <w:sz w:val="28"/>
    </w:rPr>
  </w:style>
  <w:style w:type="paragraph" w:customStyle="1" w:styleId="parrafo">
    <w:name w:val="parrafo"/>
    <w:basedOn w:val="Normal"/>
    <w:rsid w:val="00723638"/>
    <w:pPr>
      <w:overflowPunct w:val="0"/>
      <w:autoSpaceDE w:val="0"/>
      <w:autoSpaceDN w:val="0"/>
      <w:adjustRightInd w:val="0"/>
      <w:spacing w:after="120"/>
      <w:ind w:left="-142"/>
      <w:textAlignment w:val="baseline"/>
    </w:pPr>
    <w:rPr>
      <w:sz w:val="20"/>
      <w:szCs w:val="20"/>
      <w:lang w:val="es-ES_tradnl"/>
    </w:rPr>
  </w:style>
  <w:style w:type="character" w:styleId="Hipervnculovisitado">
    <w:name w:val="FollowedHyperlink"/>
    <w:uiPriority w:val="99"/>
    <w:rsid w:val="00723638"/>
    <w:rPr>
      <w:color w:val="800080"/>
      <w:u w:val="single"/>
    </w:rPr>
  </w:style>
  <w:style w:type="paragraph" w:customStyle="1" w:styleId="Bullet1">
    <w:name w:val="Bullet 1"/>
    <w:basedOn w:val="Normal"/>
    <w:rsid w:val="00723638"/>
    <w:pPr>
      <w:tabs>
        <w:tab w:val="left" w:pos="357"/>
        <w:tab w:val="num" w:pos="1080"/>
      </w:tabs>
      <w:spacing w:before="120"/>
      <w:ind w:left="1080" w:hanging="360"/>
    </w:pPr>
    <w:rPr>
      <w:rFonts w:ascii="Arial" w:hAnsi="Arial"/>
      <w:sz w:val="22"/>
      <w:szCs w:val="20"/>
    </w:rPr>
  </w:style>
  <w:style w:type="paragraph" w:customStyle="1" w:styleId="EnumeraCar">
    <w:name w:val="Enumera Car"/>
    <w:basedOn w:val="Normal"/>
    <w:rsid w:val="00723638"/>
    <w:pPr>
      <w:tabs>
        <w:tab w:val="left" w:pos="2160"/>
      </w:tabs>
      <w:overflowPunct w:val="0"/>
      <w:autoSpaceDE w:val="0"/>
      <w:autoSpaceDN w:val="0"/>
      <w:adjustRightInd w:val="0"/>
      <w:ind w:left="2160" w:hanging="360"/>
      <w:textAlignment w:val="baseline"/>
    </w:pPr>
    <w:rPr>
      <w:rFonts w:ascii="Arial" w:hAnsi="Arial"/>
      <w:spacing w:val="-5"/>
    </w:rPr>
  </w:style>
  <w:style w:type="character" w:customStyle="1" w:styleId="titulo-pequeo-propuesta">
    <w:name w:val="titulo-pequeño-propuesta"/>
    <w:rsid w:val="00723638"/>
  </w:style>
  <w:style w:type="paragraph" w:styleId="Textosinformato">
    <w:name w:val="Plain Text"/>
    <w:basedOn w:val="Normal"/>
    <w:link w:val="TextosinformatoCar"/>
    <w:rsid w:val="00723638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rsid w:val="00723638"/>
    <w:rPr>
      <w:rFonts w:ascii="Courier New" w:hAnsi="Courier New" w:cs="Courier New"/>
    </w:rPr>
  </w:style>
  <w:style w:type="paragraph" w:customStyle="1" w:styleId="CM1">
    <w:name w:val="CM1"/>
    <w:basedOn w:val="Default"/>
    <w:next w:val="Default"/>
    <w:rsid w:val="00723638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rsid w:val="00723638"/>
    <w:pPr>
      <w:widowControl w:val="0"/>
      <w:spacing w:after="273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rsid w:val="00723638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rsid w:val="00723638"/>
    <w:pPr>
      <w:widowControl w:val="0"/>
      <w:spacing w:after="877"/>
    </w:pPr>
    <w:rPr>
      <w:rFonts w:ascii="Times New Roman" w:hAnsi="Times New Roman" w:cs="Times New Roman"/>
      <w:color w:val="auto"/>
    </w:rPr>
  </w:style>
  <w:style w:type="paragraph" w:customStyle="1" w:styleId="CM3">
    <w:name w:val="CM3"/>
    <w:basedOn w:val="Default"/>
    <w:next w:val="Default"/>
    <w:rsid w:val="00723638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rsid w:val="00723638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rsid w:val="00723638"/>
    <w:pPr>
      <w:widowControl w:val="0"/>
      <w:spacing w:after="55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rsid w:val="00723638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rsid w:val="00723638"/>
    <w:pPr>
      <w:widowControl w:val="0"/>
      <w:spacing w:after="463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rsid w:val="00723638"/>
    <w:pPr>
      <w:widowControl w:val="0"/>
      <w:spacing w:after="333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rsid w:val="00723638"/>
    <w:pPr>
      <w:widowControl w:val="0"/>
      <w:spacing w:after="518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rsid w:val="00723638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rsid w:val="00723638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8">
    <w:name w:val="CM8"/>
    <w:basedOn w:val="Default"/>
    <w:next w:val="Default"/>
    <w:rsid w:val="00723638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rsid w:val="00723638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rsid w:val="00723638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14">
    <w:name w:val="CM14"/>
    <w:basedOn w:val="Default"/>
    <w:next w:val="Default"/>
    <w:rsid w:val="00723638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rsid w:val="00723638"/>
    <w:pPr>
      <w:widowControl w:val="0"/>
      <w:spacing w:after="440"/>
    </w:pPr>
    <w:rPr>
      <w:rFonts w:ascii="Arial" w:hAnsi="Arial" w:cs="Times New Roman"/>
      <w:color w:val="auto"/>
    </w:rPr>
  </w:style>
  <w:style w:type="paragraph" w:customStyle="1" w:styleId="CM58">
    <w:name w:val="CM58"/>
    <w:basedOn w:val="Default"/>
    <w:next w:val="Default"/>
    <w:rsid w:val="00723638"/>
    <w:pPr>
      <w:widowControl w:val="0"/>
      <w:spacing w:after="255"/>
    </w:pPr>
    <w:rPr>
      <w:rFonts w:ascii="Times New Roman" w:hAnsi="Times New Roman" w:cs="Times New Roman"/>
      <w:color w:val="auto"/>
    </w:rPr>
  </w:style>
  <w:style w:type="paragraph" w:customStyle="1" w:styleId="CM60">
    <w:name w:val="CM60"/>
    <w:basedOn w:val="Default"/>
    <w:next w:val="Default"/>
    <w:rsid w:val="00723638"/>
    <w:pPr>
      <w:widowControl w:val="0"/>
      <w:spacing w:after="323"/>
    </w:pPr>
    <w:rPr>
      <w:rFonts w:ascii="Times New Roman" w:hAnsi="Times New Roman" w:cs="Times New Roman"/>
      <w:color w:val="auto"/>
    </w:rPr>
  </w:style>
  <w:style w:type="paragraph" w:customStyle="1" w:styleId="CM62">
    <w:name w:val="CM62"/>
    <w:basedOn w:val="Default"/>
    <w:next w:val="Default"/>
    <w:rsid w:val="00723638"/>
    <w:pPr>
      <w:widowControl w:val="0"/>
      <w:spacing w:after="403"/>
    </w:pPr>
    <w:rPr>
      <w:rFonts w:ascii="Times New Roman" w:hAnsi="Times New Roman" w:cs="Times New Roman"/>
      <w:color w:val="auto"/>
    </w:rPr>
  </w:style>
  <w:style w:type="paragraph" w:customStyle="1" w:styleId="CM12">
    <w:name w:val="CM12"/>
    <w:basedOn w:val="Default"/>
    <w:next w:val="Default"/>
    <w:rsid w:val="00723638"/>
    <w:pPr>
      <w:widowControl w:val="0"/>
      <w:spacing w:line="331" w:lineRule="atLeast"/>
    </w:pPr>
    <w:rPr>
      <w:rFonts w:ascii="Times New Roman" w:hAnsi="Times New Roman" w:cs="Times New Roman"/>
      <w:color w:val="auto"/>
    </w:rPr>
  </w:style>
  <w:style w:type="paragraph" w:customStyle="1" w:styleId="CM69">
    <w:name w:val="CM69"/>
    <w:basedOn w:val="Default"/>
    <w:next w:val="Default"/>
    <w:rsid w:val="00723638"/>
    <w:pPr>
      <w:widowControl w:val="0"/>
      <w:spacing w:after="337"/>
    </w:pPr>
    <w:rPr>
      <w:rFonts w:ascii="Times New Roman" w:hAnsi="Times New Roman" w:cs="Times New Roman"/>
      <w:color w:val="auto"/>
    </w:rPr>
  </w:style>
  <w:style w:type="paragraph" w:customStyle="1" w:styleId="CM71">
    <w:name w:val="CM71"/>
    <w:basedOn w:val="Default"/>
    <w:next w:val="Default"/>
    <w:rsid w:val="00723638"/>
    <w:pPr>
      <w:widowControl w:val="0"/>
      <w:spacing w:after="185"/>
    </w:pPr>
    <w:rPr>
      <w:rFonts w:ascii="Times New Roman" w:hAnsi="Times New Roman" w:cs="Times New Roman"/>
      <w:color w:val="auto"/>
    </w:rPr>
  </w:style>
  <w:style w:type="paragraph" w:customStyle="1" w:styleId="CM72">
    <w:name w:val="CM72"/>
    <w:basedOn w:val="Default"/>
    <w:next w:val="Default"/>
    <w:rsid w:val="00723638"/>
    <w:pPr>
      <w:widowControl w:val="0"/>
      <w:spacing w:after="163"/>
    </w:pPr>
    <w:rPr>
      <w:rFonts w:ascii="Times New Roman" w:hAnsi="Times New Roman" w:cs="Times New Roman"/>
      <w:color w:val="auto"/>
    </w:rPr>
  </w:style>
  <w:style w:type="paragraph" w:customStyle="1" w:styleId="NormalArial">
    <w:name w:val="Normal + Arial"/>
    <w:aliases w:val="Negro"/>
    <w:basedOn w:val="Normal"/>
    <w:rsid w:val="00723638"/>
    <w:pPr>
      <w:spacing w:line="360" w:lineRule="auto"/>
    </w:pPr>
    <w:rPr>
      <w:rFonts w:ascii="Arial" w:hAnsi="Arial" w:cs="Arial"/>
      <w:snapToGrid w:val="0"/>
      <w:color w:val="000000"/>
    </w:rPr>
  </w:style>
  <w:style w:type="character" w:customStyle="1" w:styleId="corchete-llamada1">
    <w:name w:val="corchete-llamada1"/>
    <w:rsid w:val="00723638"/>
    <w:rPr>
      <w:vanish/>
      <w:webHidden w:val="0"/>
      <w:specVanish w:val="0"/>
    </w:rPr>
  </w:style>
  <w:style w:type="character" w:customStyle="1" w:styleId="Bullet1Car">
    <w:name w:val="Bullet 1 Car"/>
    <w:rsid w:val="00723638"/>
    <w:rPr>
      <w:rFonts w:ascii="Arial" w:hAnsi="Arial"/>
      <w:sz w:val="22"/>
      <w:lang w:val="es-ES" w:eastAsia="es-ES" w:bidi="ar-SA"/>
    </w:rPr>
  </w:style>
  <w:style w:type="character" w:customStyle="1" w:styleId="themebody1">
    <w:name w:val="themebody1"/>
    <w:rsid w:val="00723638"/>
    <w:rPr>
      <w:color w:val="FFFFFF"/>
    </w:rPr>
  </w:style>
  <w:style w:type="table" w:customStyle="1" w:styleId="Tablaconcuadrcula1">
    <w:name w:val="Tabla con cuadrícula1"/>
    <w:basedOn w:val="Tablanormal"/>
    <w:next w:val="Tablaconcuadrcula"/>
    <w:rsid w:val="007236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extodegloboCar">
    <w:name w:val="Texto de globo Car"/>
    <w:link w:val="Textodeglobo"/>
    <w:rsid w:val="00723638"/>
    <w:rPr>
      <w:rFonts w:ascii="Tahoma" w:hAnsi="Tahoma" w:cs="Tahoma"/>
      <w:sz w:val="16"/>
      <w:szCs w:val="16"/>
    </w:rPr>
  </w:style>
  <w:style w:type="paragraph" w:styleId="TtuloTDC">
    <w:name w:val="TOC Heading"/>
    <w:basedOn w:val="Ttulo1"/>
    <w:next w:val="Normal"/>
    <w:uiPriority w:val="39"/>
    <w:qFormat/>
    <w:rsid w:val="00723638"/>
    <w:pPr>
      <w:outlineLvl w:val="9"/>
    </w:pPr>
    <w:rPr>
      <w:rFonts w:ascii="Cambria" w:hAnsi="Cambria" w:cs="Times New Roman"/>
      <w:color w:val="auto"/>
      <w:u w:val="none"/>
    </w:rPr>
  </w:style>
  <w:style w:type="numbering" w:customStyle="1" w:styleId="Sinlista1">
    <w:name w:val="Sin lista1"/>
    <w:next w:val="Sinlista"/>
    <w:uiPriority w:val="99"/>
    <w:semiHidden/>
    <w:unhideWhenUsed/>
    <w:rsid w:val="00723638"/>
  </w:style>
  <w:style w:type="table" w:customStyle="1" w:styleId="Tablaconcuadrcula11">
    <w:name w:val="Tabla con cuadrícula11"/>
    <w:basedOn w:val="Tablanormal"/>
    <w:next w:val="Tablaconcuadrcula"/>
    <w:rsid w:val="007236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a1"/>
    <w:basedOn w:val="Ttulo1"/>
    <w:rsid w:val="00723638"/>
    <w:pPr>
      <w:keepLines/>
      <w:numPr>
        <w:numId w:val="3"/>
      </w:numPr>
      <w:spacing w:before="0" w:after="240" w:line="360" w:lineRule="auto"/>
    </w:pPr>
    <w:rPr>
      <w:rFonts w:ascii="Trebuchet MS" w:eastAsia="Arial Unicode MS" w:hAnsi="Trebuchet MS" w:cs="Times New Roman"/>
      <w:bCs w:val="0"/>
      <w:smallCaps/>
      <w:color w:val="auto"/>
      <w:kern w:val="0"/>
      <w:sz w:val="24"/>
      <w:szCs w:val="24"/>
      <w:u w:val="none"/>
    </w:rPr>
  </w:style>
  <w:style w:type="paragraph" w:customStyle="1" w:styleId="a2">
    <w:name w:val="a2"/>
    <w:basedOn w:val="a1"/>
    <w:rsid w:val="00723638"/>
    <w:pPr>
      <w:widowControl w:val="0"/>
      <w:numPr>
        <w:numId w:val="4"/>
      </w:numPr>
      <w:autoSpaceDE w:val="0"/>
      <w:autoSpaceDN w:val="0"/>
      <w:adjustRightInd w:val="0"/>
      <w:spacing w:before="120" w:after="120"/>
    </w:pPr>
    <w:rPr>
      <w:rFonts w:cs="Trebuchet MS"/>
      <w:b w:val="0"/>
      <w:sz w:val="22"/>
      <w:szCs w:val="22"/>
      <w:u w:val="single"/>
    </w:rPr>
  </w:style>
  <w:style w:type="paragraph" w:customStyle="1" w:styleId="a3">
    <w:name w:val="a3"/>
    <w:basedOn w:val="Normal"/>
    <w:rsid w:val="00723638"/>
    <w:pPr>
      <w:keepLines/>
      <w:widowControl w:val="0"/>
      <w:numPr>
        <w:numId w:val="5"/>
      </w:numPr>
      <w:autoSpaceDE w:val="0"/>
      <w:autoSpaceDN w:val="0"/>
      <w:adjustRightInd w:val="0"/>
      <w:spacing w:before="120" w:after="120" w:line="360" w:lineRule="auto"/>
    </w:pPr>
    <w:rPr>
      <w:rFonts w:ascii="Trebuchet MS" w:eastAsia="Arial Unicode MS" w:hAnsi="Trebuchet MS" w:cs="Trebuchet MS"/>
      <w:i/>
      <w:sz w:val="22"/>
      <w:szCs w:val="22"/>
    </w:rPr>
  </w:style>
  <w:style w:type="paragraph" w:customStyle="1" w:styleId="Estilo1">
    <w:name w:val="Estilo1"/>
    <w:basedOn w:val="Ttulo1"/>
    <w:rsid w:val="00723638"/>
    <w:pPr>
      <w:numPr>
        <w:numId w:val="7"/>
      </w:numPr>
      <w:spacing w:line="360" w:lineRule="auto"/>
    </w:pPr>
    <w:rPr>
      <w:rFonts w:ascii="Arial" w:eastAsia="Arial Unicode MS" w:hAnsi="Arial"/>
      <w:color w:val="auto"/>
      <w:sz w:val="28"/>
      <w:u w:val="none"/>
    </w:rPr>
  </w:style>
  <w:style w:type="paragraph" w:customStyle="1" w:styleId="Normal2">
    <w:name w:val="Normal 2"/>
    <w:basedOn w:val="Normal"/>
    <w:link w:val="Normal2Car"/>
    <w:rsid w:val="00723638"/>
    <w:pPr>
      <w:spacing w:after="240" w:line="360" w:lineRule="auto"/>
      <w:ind w:left="567" w:firstLine="1080"/>
    </w:pPr>
    <w:rPr>
      <w:rFonts w:ascii="Arial" w:eastAsia="Arial Unicode MS" w:hAnsi="Arial" w:cs="Arial"/>
    </w:rPr>
  </w:style>
  <w:style w:type="character" w:customStyle="1" w:styleId="subseccion1">
    <w:name w:val="subseccion1"/>
    <w:rsid w:val="00723638"/>
    <w:rPr>
      <w:b/>
      <w:bCs/>
      <w:smallCaps/>
      <w:strike w:val="0"/>
      <w:dstrike w:val="0"/>
      <w:color w:val="000A43"/>
      <w:sz w:val="39"/>
      <w:szCs w:val="39"/>
      <w:u w:val="none"/>
      <w:effect w:val="none"/>
    </w:rPr>
  </w:style>
  <w:style w:type="paragraph" w:customStyle="1" w:styleId="EstiloTtulo1LatinaTrebuchetMS">
    <w:name w:val="Estilo Título 1 + (Latina) Trebuchet MS"/>
    <w:basedOn w:val="Ttulo1"/>
    <w:rsid w:val="00723638"/>
    <w:pPr>
      <w:spacing w:line="360" w:lineRule="auto"/>
      <w:ind w:firstLine="1080"/>
    </w:pPr>
    <w:rPr>
      <w:rFonts w:ascii="Trebuchet MS" w:eastAsia="Arial Unicode MS" w:hAnsi="Trebuchet MS"/>
      <w:color w:val="000080"/>
      <w:sz w:val="28"/>
      <w:u w:val="none"/>
    </w:rPr>
  </w:style>
  <w:style w:type="paragraph" w:customStyle="1" w:styleId="EstiloTtulo2LatinaTrebuchetMS">
    <w:name w:val="Estilo Título 2 + (Latina) Trebuchet MS"/>
    <w:basedOn w:val="Ttulo2"/>
    <w:rsid w:val="00723638"/>
    <w:pPr>
      <w:spacing w:before="60"/>
      <w:ind w:left="578" w:hanging="578"/>
    </w:pPr>
    <w:rPr>
      <w:rFonts w:ascii="Trebuchet MS" w:eastAsia="Arial Unicode MS" w:hAnsi="Trebuchet MS"/>
      <w:iCs w:val="0"/>
      <w:color w:val="000080"/>
      <w:sz w:val="24"/>
      <w:u w:val="none"/>
    </w:rPr>
  </w:style>
  <w:style w:type="paragraph" w:styleId="Listaconvietas2">
    <w:name w:val="List Bullet 2"/>
    <w:basedOn w:val="Listaconvietas"/>
    <w:rsid w:val="00723638"/>
    <w:pPr>
      <w:numPr>
        <w:numId w:val="9"/>
      </w:numPr>
      <w:spacing w:after="120"/>
    </w:pPr>
    <w:rPr>
      <w:lang w:val="es-ES_tradnl"/>
    </w:rPr>
  </w:style>
  <w:style w:type="paragraph" w:styleId="Listaconvietas3">
    <w:name w:val="List Bullet 3"/>
    <w:basedOn w:val="Listaconvietas"/>
    <w:rsid w:val="00723638"/>
    <w:pPr>
      <w:numPr>
        <w:numId w:val="10"/>
      </w:numPr>
      <w:tabs>
        <w:tab w:val="clear" w:pos="926"/>
        <w:tab w:val="num" w:pos="1558"/>
      </w:tabs>
      <w:spacing w:after="120"/>
      <w:ind w:left="1558" w:hanging="142"/>
    </w:pPr>
    <w:rPr>
      <w:lang w:val="es-ES_tradnl"/>
    </w:rPr>
  </w:style>
  <w:style w:type="paragraph" w:styleId="Listaconvietas4">
    <w:name w:val="List Bullet 4"/>
    <w:basedOn w:val="Listaconvietas"/>
    <w:rsid w:val="00723638"/>
    <w:pPr>
      <w:numPr>
        <w:numId w:val="11"/>
      </w:numPr>
      <w:tabs>
        <w:tab w:val="clear" w:pos="360"/>
        <w:tab w:val="num" w:pos="2127"/>
      </w:tabs>
      <w:spacing w:after="120"/>
      <w:ind w:left="2127" w:hanging="142"/>
    </w:pPr>
    <w:rPr>
      <w:lang w:val="es-ES_tradnl"/>
    </w:rPr>
  </w:style>
  <w:style w:type="paragraph" w:customStyle="1" w:styleId="Normal3">
    <w:name w:val="Normal 3"/>
    <w:basedOn w:val="Normal"/>
    <w:rsid w:val="00723638"/>
    <w:pPr>
      <w:spacing w:after="240" w:line="360" w:lineRule="auto"/>
      <w:ind w:left="567" w:firstLine="1080"/>
    </w:pPr>
    <w:rPr>
      <w:rFonts w:ascii="Arial" w:eastAsia="Arial Unicode MS" w:hAnsi="Arial" w:cs="Arial"/>
    </w:rPr>
  </w:style>
  <w:style w:type="paragraph" w:customStyle="1" w:styleId="Normal4">
    <w:name w:val="Normal 4"/>
    <w:basedOn w:val="Normal"/>
    <w:rsid w:val="00723638"/>
    <w:pPr>
      <w:spacing w:after="240" w:line="360" w:lineRule="auto"/>
      <w:ind w:left="1134" w:firstLine="1080"/>
    </w:pPr>
    <w:rPr>
      <w:rFonts w:ascii="Arial" w:eastAsia="Arial Unicode MS" w:hAnsi="Arial" w:cs="Arial"/>
    </w:rPr>
  </w:style>
  <w:style w:type="paragraph" w:styleId="Listaconvietas5">
    <w:name w:val="List Bullet 5"/>
    <w:basedOn w:val="Normal"/>
    <w:autoRedefine/>
    <w:rsid w:val="00723638"/>
    <w:pPr>
      <w:numPr>
        <w:numId w:val="12"/>
      </w:numPr>
      <w:tabs>
        <w:tab w:val="clear" w:pos="360"/>
        <w:tab w:val="num" w:pos="1843"/>
      </w:tabs>
      <w:spacing w:after="120" w:line="360" w:lineRule="auto"/>
      <w:ind w:left="1843" w:hanging="142"/>
    </w:pPr>
    <w:rPr>
      <w:rFonts w:ascii="Arial" w:eastAsia="Arial Unicode MS" w:hAnsi="Arial" w:cs="Arial"/>
    </w:rPr>
  </w:style>
  <w:style w:type="paragraph" w:customStyle="1" w:styleId="Vieta2">
    <w:name w:val="Viñeta 2"/>
    <w:rsid w:val="00723638"/>
    <w:pPr>
      <w:numPr>
        <w:numId w:val="8"/>
      </w:numPr>
      <w:spacing w:after="120"/>
      <w:ind w:left="1724" w:right="142" w:hanging="284"/>
    </w:pPr>
    <w:rPr>
      <w:rFonts w:ascii="Arial" w:hAnsi="Arial"/>
      <w:sz w:val="24"/>
      <w:lang w:val="es-ES_tradnl"/>
    </w:rPr>
  </w:style>
  <w:style w:type="paragraph" w:styleId="Listaconvietas">
    <w:name w:val="List Bullet"/>
    <w:basedOn w:val="Normal"/>
    <w:autoRedefine/>
    <w:rsid w:val="00723638"/>
    <w:pPr>
      <w:numPr>
        <w:numId w:val="6"/>
      </w:numPr>
      <w:spacing w:line="360" w:lineRule="auto"/>
    </w:pPr>
    <w:rPr>
      <w:rFonts w:ascii="Arial" w:eastAsia="Arial Unicode MS" w:hAnsi="Arial" w:cs="Arial"/>
    </w:rPr>
  </w:style>
  <w:style w:type="paragraph" w:customStyle="1" w:styleId="aaaa">
    <w:name w:val="aaaa"/>
    <w:basedOn w:val="Ttulo1"/>
    <w:rsid w:val="00723638"/>
    <w:pPr>
      <w:keepLines/>
      <w:tabs>
        <w:tab w:val="num" w:pos="360"/>
      </w:tabs>
      <w:spacing w:after="240" w:line="360" w:lineRule="auto"/>
      <w:ind w:left="360" w:hanging="360"/>
    </w:pPr>
    <w:rPr>
      <w:rFonts w:ascii="Trebuchet MS" w:eastAsia="Arial Unicode MS" w:hAnsi="Trebuchet MS" w:cs="Times New Roman"/>
      <w:color w:val="000080"/>
      <w:kern w:val="0"/>
      <w:sz w:val="24"/>
      <w:szCs w:val="20"/>
      <w:u w:val="none"/>
    </w:rPr>
  </w:style>
  <w:style w:type="paragraph" w:customStyle="1" w:styleId="Estilo3">
    <w:name w:val="Estilo3"/>
    <w:basedOn w:val="Normal"/>
    <w:rsid w:val="00723638"/>
    <w:pPr>
      <w:keepNext/>
      <w:tabs>
        <w:tab w:val="num" w:pos="1800"/>
      </w:tabs>
      <w:spacing w:after="240" w:line="360" w:lineRule="auto"/>
      <w:ind w:left="1800" w:hanging="720"/>
      <w:outlineLvl w:val="2"/>
    </w:pPr>
    <w:rPr>
      <w:rFonts w:ascii="Trebuchet MS" w:eastAsia="Arial Unicode MS" w:hAnsi="Trebuchet MS" w:cs="Arial"/>
      <w:b/>
      <w:bCs/>
      <w:sz w:val="22"/>
    </w:rPr>
  </w:style>
  <w:style w:type="paragraph" w:customStyle="1" w:styleId="EstiloTtulo2Automtico">
    <w:name w:val="Estilo Título 2 + Automático"/>
    <w:basedOn w:val="Ttulo2"/>
    <w:rsid w:val="00723638"/>
    <w:pPr>
      <w:spacing w:line="360" w:lineRule="auto"/>
      <w:ind w:firstLine="1080"/>
    </w:pPr>
    <w:rPr>
      <w:rFonts w:ascii="Arial" w:eastAsia="Arial Unicode MS" w:hAnsi="Arial"/>
      <w:iCs w:val="0"/>
      <w:color w:val="000080"/>
      <w:sz w:val="24"/>
      <w:u w:val="none"/>
    </w:rPr>
  </w:style>
  <w:style w:type="paragraph" w:customStyle="1" w:styleId="Listavietas1Car">
    <w:name w:val="Lista viñetas 1 Car"/>
    <w:basedOn w:val="Normal"/>
    <w:link w:val="Listavietas1CarCar"/>
    <w:rsid w:val="00723638"/>
    <w:pPr>
      <w:numPr>
        <w:numId w:val="13"/>
      </w:numPr>
      <w:spacing w:before="120" w:line="360" w:lineRule="auto"/>
    </w:pPr>
    <w:rPr>
      <w:rFonts w:ascii="Arial" w:eastAsia="Arial Unicode MS" w:hAnsi="Arial" w:cs="Arial"/>
    </w:rPr>
  </w:style>
  <w:style w:type="character" w:customStyle="1" w:styleId="Listavietas1CarCar">
    <w:name w:val="Lista viñetas 1 Car Car"/>
    <w:link w:val="Listavietas1Car"/>
    <w:rsid w:val="00723638"/>
    <w:rPr>
      <w:rFonts w:ascii="Arial" w:eastAsia="Arial Unicode MS" w:hAnsi="Arial" w:cs="Arial"/>
      <w:sz w:val="24"/>
      <w:szCs w:val="24"/>
    </w:rPr>
  </w:style>
  <w:style w:type="paragraph" w:customStyle="1" w:styleId="TextoTabla0">
    <w:name w:val="Texto Tabla"/>
    <w:basedOn w:val="Normal"/>
    <w:rsid w:val="00723638"/>
    <w:pPr>
      <w:spacing w:line="360" w:lineRule="auto"/>
      <w:ind w:firstLine="1080"/>
    </w:pPr>
    <w:rPr>
      <w:rFonts w:ascii="Arial" w:eastAsia="Arial Unicode MS" w:hAnsi="Arial" w:cs="Arial"/>
    </w:rPr>
  </w:style>
  <w:style w:type="paragraph" w:customStyle="1" w:styleId="TtuloTabla2">
    <w:name w:val="Título Tabla 2"/>
    <w:basedOn w:val="Normal"/>
    <w:rsid w:val="00723638"/>
    <w:pPr>
      <w:spacing w:line="360" w:lineRule="auto"/>
      <w:ind w:firstLine="1080"/>
      <w:jc w:val="center"/>
    </w:pPr>
    <w:rPr>
      <w:rFonts w:ascii="Arial" w:eastAsia="Arial Unicode MS" w:hAnsi="Arial" w:cs="Arial"/>
      <w:b/>
    </w:rPr>
  </w:style>
  <w:style w:type="paragraph" w:customStyle="1" w:styleId="Normal12pt">
    <w:name w:val="Normal + 12 pt"/>
    <w:aliases w:val="Izquierda"/>
    <w:basedOn w:val="Normal"/>
    <w:rsid w:val="00723638"/>
    <w:pPr>
      <w:spacing w:line="360" w:lineRule="auto"/>
      <w:ind w:firstLine="1080"/>
    </w:pPr>
    <w:rPr>
      <w:rFonts w:ascii="Arial" w:eastAsia="Arial Unicode MS" w:hAnsi="Arial" w:cs="Arial"/>
    </w:rPr>
  </w:style>
  <w:style w:type="character" w:customStyle="1" w:styleId="Ttulo5CarCar1Car">
    <w:name w:val="Título 5 Car Car1 Car"/>
    <w:rsid w:val="00723638"/>
    <w:rPr>
      <w:rFonts w:ascii="Arial" w:hAnsi="Arial"/>
      <w:b/>
      <w:lang w:val="es-ES_tradnl" w:eastAsia="es-ES" w:bidi="ar-SA"/>
    </w:rPr>
  </w:style>
  <w:style w:type="paragraph" w:customStyle="1" w:styleId="EstiloTrebuchetMS">
    <w:name w:val="Estilo Trebuchet MS"/>
    <w:basedOn w:val="Normal"/>
    <w:link w:val="EstiloTrebuchetMSCar"/>
    <w:rsid w:val="00723638"/>
    <w:pPr>
      <w:spacing w:line="360" w:lineRule="auto"/>
      <w:ind w:firstLine="1080"/>
    </w:pPr>
    <w:rPr>
      <w:rFonts w:ascii="Trebuchet MS" w:eastAsia="Arial Unicode MS" w:hAnsi="Trebuchet MS" w:cs="Arial"/>
      <w:sz w:val="18"/>
    </w:rPr>
  </w:style>
  <w:style w:type="character" w:customStyle="1" w:styleId="EstiloTrebuchetMSCar">
    <w:name w:val="Estilo Trebuchet MS Car"/>
    <w:link w:val="EstiloTrebuchetMS"/>
    <w:rsid w:val="00723638"/>
    <w:rPr>
      <w:rFonts w:ascii="Trebuchet MS" w:eastAsia="Arial Unicode MS" w:hAnsi="Trebuchet MS" w:cs="Arial"/>
      <w:sz w:val="18"/>
      <w:szCs w:val="24"/>
    </w:rPr>
  </w:style>
  <w:style w:type="paragraph" w:customStyle="1" w:styleId="EstiloTrebuchetMSIzquierda125cmPrimeralnea125cm">
    <w:name w:val="Estilo Trebuchet MS Izquierda:  125 cm Primera línea:  125 cm"/>
    <w:basedOn w:val="Normal"/>
    <w:autoRedefine/>
    <w:rsid w:val="00723638"/>
    <w:pPr>
      <w:spacing w:line="360" w:lineRule="auto"/>
      <w:ind w:left="709" w:firstLine="709"/>
    </w:pPr>
    <w:rPr>
      <w:rFonts w:ascii="Trebuchet MS" w:eastAsia="Arial Unicode MS" w:hAnsi="Trebuchet MS" w:cs="Arial"/>
      <w:sz w:val="16"/>
      <w:szCs w:val="16"/>
    </w:rPr>
  </w:style>
  <w:style w:type="paragraph" w:customStyle="1" w:styleId="EstiloTrebuchetMSJustificadoDerecha008cmAntes6pto">
    <w:name w:val="Estilo Trebuchet MS Justificado Derecha:  008 cm Antes:  6 pto ..."/>
    <w:basedOn w:val="Normal"/>
    <w:rsid w:val="00723638"/>
    <w:pPr>
      <w:spacing w:before="120" w:line="360" w:lineRule="auto"/>
      <w:ind w:right="44" w:firstLine="1080"/>
    </w:pPr>
    <w:rPr>
      <w:rFonts w:ascii="Trebuchet MS" w:eastAsia="Arial Unicode MS" w:hAnsi="Trebuchet MS" w:cs="Arial"/>
      <w:sz w:val="18"/>
    </w:rPr>
  </w:style>
  <w:style w:type="character" w:customStyle="1" w:styleId="EstiloTrebuchetMSComprimido015pto">
    <w:name w:val="Estilo Trebuchet MS Comprimido  015 pto"/>
    <w:rsid w:val="00723638"/>
    <w:rPr>
      <w:rFonts w:ascii="Trebuchet MS" w:hAnsi="Trebuchet MS"/>
      <w:spacing w:val="-3"/>
      <w:sz w:val="18"/>
    </w:rPr>
  </w:style>
  <w:style w:type="paragraph" w:customStyle="1" w:styleId="EstiloTrebuchetMSJustificadoDerecha008cmAntes6pto1">
    <w:name w:val="Estilo Trebuchet MS Justificado Derecha:  008 cm Antes:  6 pto ...1"/>
    <w:basedOn w:val="Normal"/>
    <w:rsid w:val="00723638"/>
    <w:pPr>
      <w:spacing w:before="120" w:line="360" w:lineRule="auto"/>
      <w:ind w:right="44" w:firstLine="1080"/>
    </w:pPr>
    <w:rPr>
      <w:rFonts w:ascii="Trebuchet MS" w:eastAsia="Arial Unicode MS" w:hAnsi="Trebuchet MS" w:cs="Arial"/>
      <w:spacing w:val="-3"/>
      <w:sz w:val="18"/>
    </w:rPr>
  </w:style>
  <w:style w:type="paragraph" w:customStyle="1" w:styleId="EstiloTrebuchetMSJustificadoInterlineado15lneas">
    <w:name w:val="Estilo Trebuchet MS Justificado Interlineado:  15 líneas"/>
    <w:basedOn w:val="Normal"/>
    <w:rsid w:val="00723638"/>
    <w:pPr>
      <w:spacing w:line="360" w:lineRule="auto"/>
      <w:ind w:firstLine="1080"/>
    </w:pPr>
    <w:rPr>
      <w:rFonts w:ascii="Trebuchet MS" w:eastAsia="Arial Unicode MS" w:hAnsi="Trebuchet MS" w:cs="Arial"/>
      <w:sz w:val="18"/>
    </w:rPr>
  </w:style>
  <w:style w:type="paragraph" w:customStyle="1" w:styleId="EstiloJustificadoInterlineado15lneas">
    <w:name w:val="Estilo Justificado Interlineado:  15 líneas"/>
    <w:basedOn w:val="Normal"/>
    <w:rsid w:val="00723638"/>
    <w:pPr>
      <w:spacing w:line="360" w:lineRule="auto"/>
      <w:ind w:firstLine="1080"/>
    </w:pPr>
    <w:rPr>
      <w:rFonts w:ascii="Arial" w:eastAsia="Arial Unicode MS" w:hAnsi="Arial" w:cs="Arial"/>
      <w:sz w:val="18"/>
    </w:rPr>
  </w:style>
  <w:style w:type="character" w:customStyle="1" w:styleId="EstiloTrebuchetMSNegrita">
    <w:name w:val="Estilo Trebuchet MS Negrita"/>
    <w:rsid w:val="00723638"/>
    <w:rPr>
      <w:rFonts w:ascii="Trebuchet MS" w:hAnsi="Trebuchet MS"/>
      <w:b/>
      <w:bCs/>
      <w:sz w:val="18"/>
    </w:rPr>
  </w:style>
  <w:style w:type="paragraph" w:customStyle="1" w:styleId="EstiloTrebuchetMSNegritaJustificadoDerecha008cm">
    <w:name w:val="Estilo Trebuchet MS Negrita Justificado Derecha:  008 cm"/>
    <w:basedOn w:val="Normal"/>
    <w:rsid w:val="00723638"/>
    <w:pPr>
      <w:spacing w:line="360" w:lineRule="auto"/>
      <w:ind w:right="44" w:firstLine="1080"/>
    </w:pPr>
    <w:rPr>
      <w:rFonts w:ascii="Trebuchet MS" w:eastAsia="Arial Unicode MS" w:hAnsi="Trebuchet MS" w:cs="Arial"/>
      <w:b/>
      <w:bCs/>
      <w:sz w:val="18"/>
    </w:rPr>
  </w:style>
  <w:style w:type="paragraph" w:customStyle="1" w:styleId="EstiloTrebuchetMSIzquierda127cmSangrafrancesa127cm">
    <w:name w:val="Estilo Trebuchet MS Izquierda:  127 cm Sangría francesa:  127 cm..."/>
    <w:basedOn w:val="Normal"/>
    <w:rsid w:val="00723638"/>
    <w:pPr>
      <w:spacing w:line="360" w:lineRule="auto"/>
      <w:ind w:left="1440" w:hanging="720"/>
    </w:pPr>
    <w:rPr>
      <w:rFonts w:ascii="Trebuchet MS" w:eastAsia="Arial Unicode MS" w:hAnsi="Trebuchet MS" w:cs="Arial"/>
      <w:sz w:val="18"/>
    </w:rPr>
  </w:style>
  <w:style w:type="paragraph" w:customStyle="1" w:styleId="EstiloTrebuchetMSCursivaSubrayadoJustificadoInterlineado">
    <w:name w:val="Estilo Trebuchet MS Cursiva Subrayado Justificado Interlineado: ..."/>
    <w:basedOn w:val="Normal"/>
    <w:rsid w:val="00723638"/>
    <w:pPr>
      <w:spacing w:line="360" w:lineRule="auto"/>
      <w:ind w:firstLine="1080"/>
    </w:pPr>
    <w:rPr>
      <w:rFonts w:ascii="Trebuchet MS" w:eastAsia="Arial Unicode MS" w:hAnsi="Trebuchet MS" w:cs="Arial"/>
      <w:i/>
      <w:iCs/>
      <w:sz w:val="18"/>
      <w:u w:val="single"/>
    </w:rPr>
  </w:style>
  <w:style w:type="paragraph" w:customStyle="1" w:styleId="EstiloNormal2TrebuchetMSIzquierda0cm">
    <w:name w:val="Estilo Normal 2 + Trebuchet MS Izquierda:  0 cm"/>
    <w:basedOn w:val="Normal2"/>
    <w:rsid w:val="00723638"/>
    <w:pPr>
      <w:ind w:left="0"/>
    </w:pPr>
    <w:rPr>
      <w:rFonts w:ascii="Trebuchet MS" w:hAnsi="Trebuchet MS"/>
      <w:sz w:val="18"/>
      <w:szCs w:val="18"/>
    </w:rPr>
  </w:style>
  <w:style w:type="paragraph" w:customStyle="1" w:styleId="EstiloNormal2TrebuchetMS">
    <w:name w:val="Estilo Normal 2 + Trebuchet MS"/>
    <w:basedOn w:val="Normal2"/>
    <w:link w:val="EstiloNormal2TrebuchetMSCar"/>
    <w:rsid w:val="00723638"/>
    <w:rPr>
      <w:rFonts w:ascii="Trebuchet MS" w:hAnsi="Trebuchet MS"/>
      <w:sz w:val="18"/>
    </w:rPr>
  </w:style>
  <w:style w:type="character" w:customStyle="1" w:styleId="Normal2Car">
    <w:name w:val="Normal 2 Car"/>
    <w:link w:val="Normal2"/>
    <w:rsid w:val="00723638"/>
    <w:rPr>
      <w:rFonts w:ascii="Arial" w:eastAsia="Arial Unicode MS" w:hAnsi="Arial" w:cs="Arial"/>
      <w:sz w:val="24"/>
      <w:szCs w:val="24"/>
    </w:rPr>
  </w:style>
  <w:style w:type="character" w:customStyle="1" w:styleId="EstiloNormal2TrebuchetMSCar">
    <w:name w:val="Estilo Normal 2 + Trebuchet MS Car"/>
    <w:link w:val="EstiloNormal2TrebuchetMS"/>
    <w:rsid w:val="00723638"/>
    <w:rPr>
      <w:rFonts w:ascii="Trebuchet MS" w:eastAsia="Arial Unicode MS" w:hAnsi="Trebuchet MS" w:cs="Arial"/>
      <w:sz w:val="18"/>
      <w:szCs w:val="24"/>
    </w:rPr>
  </w:style>
  <w:style w:type="paragraph" w:customStyle="1" w:styleId="EstiloListaconvietas2TrebuchetMS10pt">
    <w:name w:val="Estilo Lista con viñetas 2 + Trebuchet MS 10 pt"/>
    <w:basedOn w:val="Listaconvietas2"/>
    <w:rsid w:val="00723638"/>
    <w:rPr>
      <w:rFonts w:ascii="Trebuchet MS" w:hAnsi="Trebuchet MS"/>
      <w:sz w:val="18"/>
      <w:szCs w:val="18"/>
    </w:rPr>
  </w:style>
  <w:style w:type="paragraph" w:customStyle="1" w:styleId="EstiloNormal3TrebuchetMS10ptIzquierda3cm">
    <w:name w:val="Estilo Normal 3 + Trebuchet MS 10 pt Izquierda:  3 cm"/>
    <w:basedOn w:val="Normal3"/>
    <w:rsid w:val="00723638"/>
    <w:pPr>
      <w:ind w:left="1701"/>
    </w:pPr>
    <w:rPr>
      <w:rFonts w:ascii="Trebuchet MS" w:hAnsi="Trebuchet MS"/>
      <w:sz w:val="18"/>
    </w:rPr>
  </w:style>
  <w:style w:type="paragraph" w:customStyle="1" w:styleId="EstiloTtulo5TrebuchetMS">
    <w:name w:val="Estilo Título 5 + Trebuchet MS"/>
    <w:basedOn w:val="Ttulo5"/>
    <w:autoRedefine/>
    <w:rsid w:val="00723638"/>
    <w:pPr>
      <w:spacing w:before="60" w:line="360" w:lineRule="auto"/>
      <w:ind w:firstLine="1080"/>
    </w:pPr>
    <w:rPr>
      <w:rFonts w:ascii="Trebuchet MS" w:eastAsia="Arial Unicode MS" w:hAnsi="Trebuchet MS" w:cs="Arial"/>
      <w:b/>
      <w:i/>
      <w:sz w:val="20"/>
      <w:u w:val="none"/>
    </w:rPr>
  </w:style>
  <w:style w:type="paragraph" w:customStyle="1" w:styleId="EstiloNormal2TrebuchetMS11ptIzquierda0cmInterlinead">
    <w:name w:val="Estilo Normal 2 + Trebuchet MS 11 pt Izquierda:  0 cm Interlinead..."/>
    <w:basedOn w:val="Normal2"/>
    <w:rsid w:val="00723638"/>
    <w:pPr>
      <w:ind w:left="0"/>
    </w:pPr>
    <w:rPr>
      <w:rFonts w:ascii="Trebuchet MS" w:hAnsi="Trebuchet MS"/>
      <w:sz w:val="18"/>
    </w:rPr>
  </w:style>
  <w:style w:type="paragraph" w:customStyle="1" w:styleId="EstiloTrebuchetMSJustificadoAntes6ptoDespus6ptoIn">
    <w:name w:val="Estilo Trebuchet MS Justificado Antes:  6 pto Después:  6 pto In..."/>
    <w:basedOn w:val="Normal"/>
    <w:rsid w:val="00723638"/>
    <w:pPr>
      <w:spacing w:before="120" w:after="120" w:line="360" w:lineRule="auto"/>
      <w:ind w:firstLine="1080"/>
    </w:pPr>
    <w:rPr>
      <w:rFonts w:ascii="Trebuchet MS" w:eastAsia="Arial Unicode MS" w:hAnsi="Trebuchet MS" w:cs="Arial"/>
      <w:sz w:val="18"/>
    </w:rPr>
  </w:style>
  <w:style w:type="paragraph" w:customStyle="1" w:styleId="EstiloTrebuchetMSCentradoAntes6ptoDespus6ptoInter">
    <w:name w:val="Estilo Trebuchet MS Centrado Antes:  6 pto Después:  6 pto Inter..."/>
    <w:basedOn w:val="Normal"/>
    <w:autoRedefine/>
    <w:rsid w:val="00723638"/>
    <w:pPr>
      <w:spacing w:before="60" w:line="360" w:lineRule="auto"/>
      <w:ind w:firstLine="1080"/>
      <w:jc w:val="center"/>
    </w:pPr>
    <w:rPr>
      <w:rFonts w:ascii="Trebuchet MS" w:eastAsia="Arial Unicode MS" w:hAnsi="Trebuchet MS" w:cs="Arial"/>
      <w:sz w:val="18"/>
    </w:rPr>
  </w:style>
  <w:style w:type="paragraph" w:customStyle="1" w:styleId="guin">
    <w:name w:val="guión"/>
    <w:basedOn w:val="Normal"/>
    <w:autoRedefine/>
    <w:rsid w:val="00723638"/>
    <w:pPr>
      <w:numPr>
        <w:numId w:val="14"/>
      </w:numPr>
      <w:spacing w:line="360" w:lineRule="auto"/>
    </w:pPr>
    <w:rPr>
      <w:rFonts w:ascii="Trebuchet MS" w:eastAsia="Arial Unicode MS" w:hAnsi="Trebuchet MS" w:cs="Arial"/>
      <w:sz w:val="18"/>
      <w:szCs w:val="18"/>
    </w:rPr>
  </w:style>
  <w:style w:type="paragraph" w:customStyle="1" w:styleId="EstiloTtuloTabla28ptInterlineadosencillo">
    <w:name w:val="Estilo Título Tabla 2 + 8 pt Interlineado:  sencillo"/>
    <w:basedOn w:val="TtuloTabla2"/>
    <w:autoRedefine/>
    <w:rsid w:val="00723638"/>
    <w:pPr>
      <w:spacing w:before="0" w:line="240" w:lineRule="auto"/>
    </w:pPr>
    <w:rPr>
      <w:bCs/>
      <w:sz w:val="16"/>
    </w:rPr>
  </w:style>
  <w:style w:type="paragraph" w:customStyle="1" w:styleId="EstiloTrebuchetMSNegritaAzuloscuroCentradoAntes6pto">
    <w:name w:val="Estilo Trebuchet MS Negrita Azul oscuro Centrado Antes:  6 pto ..."/>
    <w:basedOn w:val="Normal"/>
    <w:autoRedefine/>
    <w:rsid w:val="00723638"/>
    <w:pPr>
      <w:spacing w:before="60" w:line="360" w:lineRule="auto"/>
      <w:ind w:firstLine="1080"/>
      <w:jc w:val="center"/>
    </w:pPr>
    <w:rPr>
      <w:rFonts w:ascii="Trebuchet MS" w:eastAsia="Arial Unicode MS" w:hAnsi="Trebuchet MS" w:cs="Arial"/>
      <w:b/>
      <w:bCs/>
      <w:color w:val="000080"/>
    </w:rPr>
  </w:style>
  <w:style w:type="paragraph" w:customStyle="1" w:styleId="Listavietas1">
    <w:name w:val="Lista viñetas 1"/>
    <w:basedOn w:val="Normal"/>
    <w:rsid w:val="00723638"/>
    <w:pPr>
      <w:tabs>
        <w:tab w:val="num" w:pos="369"/>
      </w:tabs>
      <w:spacing w:before="120" w:line="360" w:lineRule="auto"/>
      <w:ind w:left="369" w:hanging="369"/>
    </w:pPr>
    <w:rPr>
      <w:rFonts w:ascii="Arial" w:eastAsia="Arial Unicode MS" w:hAnsi="Arial" w:cs="Arial"/>
    </w:rPr>
  </w:style>
  <w:style w:type="paragraph" w:customStyle="1" w:styleId="EstiloTrebuchetMS9pt">
    <w:name w:val="Estilo Trebuchet MS 9 pt"/>
    <w:basedOn w:val="Normal"/>
    <w:autoRedefine/>
    <w:rsid w:val="00723638"/>
    <w:pPr>
      <w:autoSpaceDE w:val="0"/>
      <w:autoSpaceDN w:val="0"/>
      <w:adjustRightInd w:val="0"/>
      <w:spacing w:line="360" w:lineRule="auto"/>
      <w:ind w:firstLine="1080"/>
    </w:pPr>
    <w:rPr>
      <w:rFonts w:ascii="Trebuchet MS" w:eastAsia="Arial Unicode MS" w:hAnsi="Trebuchet MS" w:cs="Arial"/>
      <w:sz w:val="18"/>
      <w:szCs w:val="18"/>
    </w:rPr>
  </w:style>
  <w:style w:type="character" w:customStyle="1" w:styleId="TextoOpcional">
    <w:name w:val="Texto Opcional"/>
    <w:rsid w:val="00723638"/>
    <w:rPr>
      <w:i/>
      <w:color w:val="0000FF"/>
    </w:rPr>
  </w:style>
  <w:style w:type="character" w:customStyle="1" w:styleId="Ejemplos">
    <w:name w:val="Ejemplos"/>
    <w:rsid w:val="00723638"/>
    <w:rPr>
      <w:rFonts w:ascii="CG Times" w:hAnsi="CG Times"/>
      <w:i/>
      <w:noProof w:val="0"/>
      <w:sz w:val="20"/>
      <w:lang w:val="en-US"/>
    </w:rPr>
  </w:style>
  <w:style w:type="paragraph" w:customStyle="1" w:styleId="Estudio1">
    <w:name w:val="Estudio1"/>
    <w:basedOn w:val="Normal"/>
    <w:rsid w:val="00723638"/>
    <w:pPr>
      <w:tabs>
        <w:tab w:val="left" w:pos="680"/>
        <w:tab w:val="left" w:pos="851"/>
        <w:tab w:val="left" w:pos="1021"/>
        <w:tab w:val="left" w:pos="1191"/>
        <w:tab w:val="left" w:pos="1361"/>
        <w:tab w:val="left" w:pos="1531"/>
      </w:tabs>
      <w:spacing w:line="288" w:lineRule="auto"/>
      <w:ind w:left="709" w:firstLine="1080"/>
    </w:pPr>
    <w:rPr>
      <w:rFonts w:eastAsia="Arial Unicode MS" w:cs="Arial"/>
      <w:sz w:val="23"/>
    </w:rPr>
  </w:style>
  <w:style w:type="paragraph" w:customStyle="1" w:styleId="Estudio">
    <w:name w:val="Estudio"/>
    <w:basedOn w:val="Normal"/>
    <w:rsid w:val="00723638"/>
    <w:pPr>
      <w:widowControl w:val="0"/>
      <w:tabs>
        <w:tab w:val="left" w:pos="680"/>
        <w:tab w:val="left" w:pos="851"/>
        <w:tab w:val="left" w:pos="1021"/>
        <w:tab w:val="left" w:pos="1191"/>
        <w:tab w:val="left" w:pos="1361"/>
        <w:tab w:val="left" w:pos="1531"/>
      </w:tabs>
      <w:spacing w:line="360" w:lineRule="auto"/>
      <w:ind w:firstLine="1080"/>
    </w:pPr>
    <w:rPr>
      <w:rFonts w:eastAsia="Arial Unicode MS" w:cs="Arial"/>
      <w:snapToGrid w:val="0"/>
      <w:sz w:val="23"/>
      <w:lang w:val="es-ES_tradnl"/>
    </w:rPr>
  </w:style>
  <w:style w:type="paragraph" w:customStyle="1" w:styleId="EstiloTtulo212pt">
    <w:name w:val="Estilo Título 2 + 12 pt"/>
    <w:basedOn w:val="Ttulo2"/>
    <w:rsid w:val="00723638"/>
    <w:pPr>
      <w:tabs>
        <w:tab w:val="num" w:pos="964"/>
      </w:tabs>
      <w:spacing w:line="288" w:lineRule="auto"/>
      <w:ind w:left="964" w:hanging="680"/>
    </w:pPr>
    <w:rPr>
      <w:rFonts w:ascii="Arial Negrita" w:eastAsia="Arial Unicode MS" w:hAnsi="Arial Negrita"/>
      <w:iCs w:val="0"/>
      <w:caps/>
      <w:color w:val="auto"/>
      <w:kern w:val="32"/>
      <w:sz w:val="22"/>
      <w:szCs w:val="22"/>
      <w:u w:val="none"/>
    </w:rPr>
  </w:style>
  <w:style w:type="paragraph" w:customStyle="1" w:styleId="EstiloUnivers11ptJustificadoInterlineado15lneas">
    <w:name w:val="Estilo Univers 11 pt Justificado Interlineado:  15 líneas"/>
    <w:basedOn w:val="Normal"/>
    <w:rsid w:val="00723638"/>
    <w:pPr>
      <w:spacing w:line="360" w:lineRule="auto"/>
      <w:ind w:firstLine="1080"/>
    </w:pPr>
    <w:rPr>
      <w:rFonts w:ascii="Arial" w:eastAsia="Arial Unicode MS" w:hAnsi="Arial" w:cs="Arial"/>
      <w:sz w:val="22"/>
    </w:rPr>
  </w:style>
  <w:style w:type="paragraph" w:customStyle="1" w:styleId="P1PARRAFO1">
    <w:name w:val="P1_PARRAFO_1"/>
    <w:basedOn w:val="Normal"/>
    <w:rsid w:val="00723638"/>
    <w:pPr>
      <w:widowControl w:val="0"/>
      <w:adjustRightInd w:val="0"/>
      <w:spacing w:before="85" w:after="85" w:line="360" w:lineRule="auto"/>
      <w:ind w:firstLine="1080"/>
    </w:pPr>
    <w:rPr>
      <w:rFonts w:ascii="Arial" w:eastAsia="Arial Unicode MS" w:hAnsi="Arial" w:cs="Arial"/>
      <w:sz w:val="22"/>
      <w:szCs w:val="22"/>
    </w:rPr>
  </w:style>
  <w:style w:type="paragraph" w:customStyle="1" w:styleId="P1LISTATAB">
    <w:name w:val="P1_LISTA_TAB"/>
    <w:basedOn w:val="Normal"/>
    <w:rsid w:val="00723638"/>
    <w:pPr>
      <w:widowControl w:val="0"/>
      <w:tabs>
        <w:tab w:val="left" w:pos="4285"/>
      </w:tabs>
      <w:adjustRightInd w:val="0"/>
      <w:spacing w:line="360" w:lineRule="auto"/>
      <w:ind w:left="340" w:firstLine="1080"/>
    </w:pPr>
    <w:rPr>
      <w:rFonts w:ascii="Arial" w:eastAsia="Arial Unicode MS" w:hAnsi="Arial" w:cs="Arial"/>
      <w:sz w:val="22"/>
      <w:szCs w:val="22"/>
    </w:rPr>
  </w:style>
  <w:style w:type="paragraph" w:customStyle="1" w:styleId="EstiloTtulo114pt">
    <w:name w:val="Estilo Título 1 + 14 pt"/>
    <w:basedOn w:val="Ttulo1"/>
    <w:rsid w:val="00723638"/>
    <w:pPr>
      <w:tabs>
        <w:tab w:val="num" w:pos="851"/>
      </w:tabs>
      <w:spacing w:line="288" w:lineRule="auto"/>
      <w:ind w:left="851" w:hanging="851"/>
    </w:pPr>
    <w:rPr>
      <w:rFonts w:ascii="Arial" w:eastAsia="Arial Unicode MS" w:hAnsi="Arial"/>
      <w:caps/>
      <w:color w:val="auto"/>
      <w:sz w:val="22"/>
      <w:u w:val="none"/>
    </w:rPr>
  </w:style>
  <w:style w:type="paragraph" w:customStyle="1" w:styleId="Itemfrmula">
    <w:name w:val="Item fórmula"/>
    <w:basedOn w:val="Normal"/>
    <w:rsid w:val="00723638"/>
    <w:pPr>
      <w:tabs>
        <w:tab w:val="left" w:pos="1560"/>
        <w:tab w:val="left" w:pos="1843"/>
      </w:tabs>
      <w:spacing w:line="360" w:lineRule="auto"/>
      <w:ind w:firstLine="709"/>
    </w:pPr>
    <w:rPr>
      <w:rFonts w:ascii="Arial" w:eastAsia="Arial Unicode MS" w:hAnsi="Arial" w:cs="Arial"/>
      <w:lang w:val="es-ES_tradnl"/>
    </w:rPr>
  </w:style>
  <w:style w:type="paragraph" w:customStyle="1" w:styleId="TEPGUION">
    <w:name w:val="TEP GUION"/>
    <w:basedOn w:val="Normal"/>
    <w:rsid w:val="00723638"/>
    <w:pPr>
      <w:numPr>
        <w:numId w:val="15"/>
      </w:numPr>
      <w:spacing w:before="120" w:after="120" w:line="360" w:lineRule="auto"/>
    </w:pPr>
    <w:rPr>
      <w:rFonts w:ascii="Futura Lt BT" w:eastAsia="Arial Unicode MS" w:hAnsi="Futura Lt BT" w:cs="Arial"/>
    </w:rPr>
  </w:style>
  <w:style w:type="paragraph" w:customStyle="1" w:styleId="TEPTEXTO">
    <w:name w:val="TEP TEXTO"/>
    <w:basedOn w:val="Normal"/>
    <w:rsid w:val="00723638"/>
    <w:pPr>
      <w:spacing w:after="120" w:line="360" w:lineRule="auto"/>
      <w:ind w:firstLine="1080"/>
    </w:pPr>
    <w:rPr>
      <w:rFonts w:ascii="Futura Lt BT" w:eastAsia="Arial Unicode MS" w:hAnsi="Futura Lt BT" w:cs="Arial"/>
    </w:rPr>
  </w:style>
  <w:style w:type="paragraph" w:customStyle="1" w:styleId="ndice">
    <w:name w:val="Índice"/>
    <w:basedOn w:val="Ttulo"/>
    <w:rsid w:val="00723638"/>
    <w:pPr>
      <w:keepNext/>
      <w:spacing w:before="1000" w:after="200" w:line="288" w:lineRule="auto"/>
      <w:ind w:left="569" w:right="355" w:hanging="360"/>
      <w:jc w:val="both"/>
    </w:pPr>
    <w:rPr>
      <w:rFonts w:ascii="Tahoma" w:eastAsia="Arial Unicode MS" w:hAnsi="Tahoma"/>
      <w:iCs/>
      <w:caps/>
      <w:smallCaps/>
      <w:color w:val="62666C"/>
      <w:u w:val="single"/>
      <w:lang w:val="en-GB"/>
    </w:rPr>
  </w:style>
  <w:style w:type="paragraph" w:customStyle="1" w:styleId="Estndar">
    <w:name w:val="Estándar"/>
    <w:basedOn w:val="Normal"/>
    <w:rsid w:val="00723638"/>
    <w:pPr>
      <w:spacing w:line="360" w:lineRule="auto"/>
      <w:ind w:firstLine="1080"/>
    </w:pPr>
    <w:rPr>
      <w:rFonts w:ascii="Arial" w:eastAsia="Arial Unicode MS" w:hAnsi="Arial" w:cs="Arial"/>
    </w:rPr>
  </w:style>
  <w:style w:type="paragraph" w:styleId="ndice4">
    <w:name w:val="index 4"/>
    <w:basedOn w:val="Normal"/>
    <w:next w:val="Normal"/>
    <w:autoRedefine/>
    <w:rsid w:val="00723638"/>
    <w:pPr>
      <w:spacing w:line="360" w:lineRule="auto"/>
      <w:ind w:left="800" w:hanging="200"/>
    </w:pPr>
    <w:rPr>
      <w:rFonts w:ascii="Arial" w:eastAsia="Arial Unicode MS" w:hAnsi="Arial" w:cs="Arial"/>
    </w:rPr>
  </w:style>
  <w:style w:type="table" w:styleId="Tablabsica1">
    <w:name w:val="Table Simple 1"/>
    <w:basedOn w:val="Tablanormal"/>
    <w:rsid w:val="0072363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72363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2">
    <w:name w:val="Table Classic 2"/>
    <w:basedOn w:val="Tablanormal"/>
    <w:rsid w:val="0072363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rsid w:val="0072363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horttext">
    <w:name w:val="short_text"/>
    <w:rsid w:val="00723638"/>
  </w:style>
  <w:style w:type="paragraph" w:customStyle="1" w:styleId="Coke">
    <w:name w:val="Coke"/>
    <w:basedOn w:val="Normal"/>
    <w:link w:val="CokeCar"/>
    <w:rsid w:val="00723638"/>
    <w:pPr>
      <w:keepNext/>
      <w:spacing w:before="120" w:after="120" w:line="360" w:lineRule="auto"/>
      <w:ind w:firstLine="1134"/>
    </w:pPr>
    <w:rPr>
      <w:rFonts w:eastAsia="Arial Unicode MS" w:cs="Arial"/>
    </w:rPr>
  </w:style>
  <w:style w:type="character" w:customStyle="1" w:styleId="CokeCar">
    <w:name w:val="Coke Car"/>
    <w:link w:val="Coke"/>
    <w:rsid w:val="00723638"/>
    <w:rPr>
      <w:rFonts w:ascii="Georgia" w:eastAsia="Arial Unicode MS" w:hAnsi="Georgia" w:cs="Arial"/>
      <w:sz w:val="24"/>
      <w:szCs w:val="24"/>
    </w:rPr>
  </w:style>
  <w:style w:type="character" w:customStyle="1" w:styleId="notranslate">
    <w:name w:val="notranslate"/>
    <w:rsid w:val="00723638"/>
  </w:style>
  <w:style w:type="paragraph" w:customStyle="1" w:styleId="s4-wptoptable1">
    <w:name w:val="s4-wptoptable1"/>
    <w:basedOn w:val="Normal"/>
    <w:rsid w:val="00723638"/>
    <w:pPr>
      <w:spacing w:before="100" w:beforeAutospacing="1" w:after="100" w:afterAutospacing="1" w:line="360" w:lineRule="auto"/>
      <w:ind w:firstLine="1080"/>
    </w:pPr>
    <w:rPr>
      <w:rFonts w:eastAsia="Arial Unicode MS" w:cs="Arial"/>
    </w:rPr>
  </w:style>
  <w:style w:type="paragraph" w:customStyle="1" w:styleId="Piedefoto">
    <w:name w:val="Pie de foto"/>
    <w:basedOn w:val="Normal"/>
    <w:link w:val="PiedefotoCar"/>
    <w:qFormat/>
    <w:rsid w:val="00723638"/>
    <w:pPr>
      <w:spacing w:line="360" w:lineRule="auto"/>
      <w:ind w:firstLine="1080"/>
      <w:jc w:val="center"/>
    </w:pPr>
    <w:rPr>
      <w:rFonts w:ascii="Arial" w:eastAsia="Arial Unicode MS" w:hAnsi="Arial" w:cs="Arial"/>
      <w:sz w:val="20"/>
      <w:szCs w:val="20"/>
    </w:rPr>
  </w:style>
  <w:style w:type="paragraph" w:customStyle="1" w:styleId="Foto">
    <w:name w:val="Foto"/>
    <w:basedOn w:val="Normal"/>
    <w:link w:val="FotoCar"/>
    <w:qFormat/>
    <w:rsid w:val="00723638"/>
    <w:pPr>
      <w:spacing w:line="360" w:lineRule="auto"/>
      <w:jc w:val="center"/>
    </w:pPr>
    <w:rPr>
      <w:rFonts w:ascii="Arial" w:eastAsia="Arial Unicode MS" w:hAnsi="Arial" w:cs="Arial"/>
      <w:noProof/>
    </w:rPr>
  </w:style>
  <w:style w:type="character" w:customStyle="1" w:styleId="PiedefotoCar">
    <w:name w:val="Pie de foto Car"/>
    <w:link w:val="Piedefoto"/>
    <w:rsid w:val="00723638"/>
    <w:rPr>
      <w:rFonts w:ascii="Arial" w:eastAsia="Arial Unicode MS" w:hAnsi="Arial" w:cs="Arial"/>
    </w:rPr>
  </w:style>
  <w:style w:type="character" w:customStyle="1" w:styleId="FotoCar">
    <w:name w:val="Foto Car"/>
    <w:link w:val="Foto"/>
    <w:rsid w:val="00723638"/>
    <w:rPr>
      <w:rFonts w:ascii="Arial" w:eastAsia="Arial Unicode MS" w:hAnsi="Arial" w:cs="Arial"/>
      <w:noProof/>
      <w:sz w:val="24"/>
      <w:szCs w:val="24"/>
    </w:rPr>
  </w:style>
  <w:style w:type="character" w:customStyle="1" w:styleId="tw4winMark">
    <w:name w:val="tw4winMark"/>
    <w:rsid w:val="00723638"/>
    <w:rPr>
      <w:rFonts w:ascii="Courier New" w:hAnsi="Courier New"/>
      <w:vanish/>
      <w:color w:val="800080"/>
      <w:vertAlign w:val="subscript"/>
    </w:rPr>
  </w:style>
  <w:style w:type="character" w:customStyle="1" w:styleId="Leyendadelaimagen6">
    <w:name w:val="Leyenda de la imagen (6)_"/>
    <w:link w:val="Leyendadelaimagen60"/>
    <w:locked/>
    <w:rsid w:val="00723638"/>
    <w:rPr>
      <w:rFonts w:ascii="Bookman Old Style" w:hAnsi="Bookman Old Style"/>
      <w:spacing w:val="3"/>
      <w:sz w:val="13"/>
      <w:szCs w:val="13"/>
      <w:shd w:val="clear" w:color="auto" w:fill="FFFFFF"/>
    </w:rPr>
  </w:style>
  <w:style w:type="character" w:customStyle="1" w:styleId="Leyendadelaimagen6Arial">
    <w:name w:val="Leyenda de la imagen (6) + Arial"/>
    <w:aliases w:val="5 pto,Espaciado 0 pto"/>
    <w:rsid w:val="00723638"/>
    <w:rPr>
      <w:rFonts w:ascii="Arial" w:hAnsi="Arial" w:cs="Arial"/>
      <w:spacing w:val="3"/>
      <w:sz w:val="17"/>
      <w:szCs w:val="17"/>
      <w:shd w:val="clear" w:color="auto" w:fill="FFFFFF"/>
    </w:rPr>
  </w:style>
  <w:style w:type="paragraph" w:customStyle="1" w:styleId="Leyendadelaimagen60">
    <w:name w:val="Leyenda de la imagen (6)"/>
    <w:basedOn w:val="Normal"/>
    <w:link w:val="Leyendadelaimagen6"/>
    <w:rsid w:val="00723638"/>
    <w:pPr>
      <w:widowControl w:val="0"/>
      <w:shd w:val="clear" w:color="auto" w:fill="FFFFFF"/>
      <w:spacing w:line="177" w:lineRule="exact"/>
    </w:pPr>
    <w:rPr>
      <w:rFonts w:ascii="Bookman Old Style" w:hAnsi="Bookman Old Style"/>
      <w:spacing w:val="3"/>
      <w:sz w:val="13"/>
      <w:szCs w:val="13"/>
    </w:rPr>
  </w:style>
  <w:style w:type="character" w:customStyle="1" w:styleId="Cuerpodeltexto">
    <w:name w:val="Cuerpo del texto_"/>
    <w:link w:val="Cuerpodeltexto0"/>
    <w:locked/>
    <w:rsid w:val="00723638"/>
    <w:rPr>
      <w:rFonts w:ascii="Arial" w:hAnsi="Arial"/>
      <w:sz w:val="17"/>
      <w:szCs w:val="17"/>
      <w:shd w:val="clear" w:color="auto" w:fill="FFFFFF"/>
    </w:rPr>
  </w:style>
  <w:style w:type="paragraph" w:customStyle="1" w:styleId="Cuerpodeltexto0">
    <w:name w:val="Cuerpo del texto"/>
    <w:basedOn w:val="Normal"/>
    <w:link w:val="Cuerpodeltexto"/>
    <w:rsid w:val="00723638"/>
    <w:pPr>
      <w:widowControl w:val="0"/>
      <w:shd w:val="clear" w:color="auto" w:fill="FFFFFF"/>
      <w:spacing w:before="180" w:line="332" w:lineRule="exact"/>
    </w:pPr>
    <w:rPr>
      <w:rFonts w:ascii="Arial" w:hAnsi="Arial"/>
      <w:sz w:val="17"/>
      <w:szCs w:val="17"/>
    </w:rPr>
  </w:style>
  <w:style w:type="character" w:customStyle="1" w:styleId="Leyendadelaimagen12">
    <w:name w:val="Leyenda de la imagen (12)_"/>
    <w:link w:val="Leyendadelaimagen120"/>
    <w:locked/>
    <w:rsid w:val="00723638"/>
    <w:rPr>
      <w:rFonts w:ascii="David" w:hAnsi="David"/>
      <w:spacing w:val="30"/>
      <w:sz w:val="41"/>
      <w:szCs w:val="41"/>
      <w:shd w:val="clear" w:color="auto" w:fill="FFFFFF"/>
    </w:rPr>
  </w:style>
  <w:style w:type="paragraph" w:customStyle="1" w:styleId="Leyendadelaimagen120">
    <w:name w:val="Leyenda de la imagen (12)"/>
    <w:basedOn w:val="Normal"/>
    <w:link w:val="Leyendadelaimagen12"/>
    <w:rsid w:val="00723638"/>
    <w:pPr>
      <w:widowControl w:val="0"/>
      <w:shd w:val="clear" w:color="auto" w:fill="FFFFFF"/>
      <w:spacing w:line="240" w:lineRule="atLeast"/>
    </w:pPr>
    <w:rPr>
      <w:rFonts w:ascii="David" w:hAnsi="David"/>
      <w:spacing w:val="30"/>
      <w:sz w:val="41"/>
      <w:szCs w:val="41"/>
    </w:rPr>
  </w:style>
  <w:style w:type="character" w:customStyle="1" w:styleId="Leyendadelaimagen13">
    <w:name w:val="Leyenda de la imagen (13)_"/>
    <w:link w:val="Leyendadelaimagen130"/>
    <w:locked/>
    <w:rsid w:val="00723638"/>
    <w:rPr>
      <w:rFonts w:ascii="David" w:hAnsi="David"/>
      <w:sz w:val="14"/>
      <w:szCs w:val="14"/>
      <w:shd w:val="clear" w:color="auto" w:fill="FFFFFF"/>
    </w:rPr>
  </w:style>
  <w:style w:type="paragraph" w:customStyle="1" w:styleId="Leyendadelaimagen130">
    <w:name w:val="Leyenda de la imagen (13)"/>
    <w:basedOn w:val="Normal"/>
    <w:link w:val="Leyendadelaimagen13"/>
    <w:rsid w:val="00723638"/>
    <w:pPr>
      <w:widowControl w:val="0"/>
      <w:shd w:val="clear" w:color="auto" w:fill="FFFFFF"/>
      <w:spacing w:line="177" w:lineRule="exact"/>
    </w:pPr>
    <w:rPr>
      <w:rFonts w:ascii="David" w:hAnsi="David"/>
      <w:sz w:val="14"/>
      <w:szCs w:val="14"/>
    </w:rPr>
  </w:style>
  <w:style w:type="character" w:customStyle="1" w:styleId="Leyendadelaimagen15">
    <w:name w:val="Leyenda de la imagen (15)_"/>
    <w:link w:val="Leyendadelaimagen150"/>
    <w:locked/>
    <w:rsid w:val="00723638"/>
    <w:rPr>
      <w:rFonts w:ascii="Microsoft Sans Serif" w:hAnsi="Microsoft Sans Serif"/>
      <w:i/>
      <w:iCs/>
      <w:spacing w:val="-2"/>
      <w:sz w:val="15"/>
      <w:szCs w:val="15"/>
      <w:shd w:val="clear" w:color="auto" w:fill="FFFFFF"/>
    </w:rPr>
  </w:style>
  <w:style w:type="paragraph" w:customStyle="1" w:styleId="Leyendadelaimagen150">
    <w:name w:val="Leyenda de la imagen (15)"/>
    <w:basedOn w:val="Normal"/>
    <w:link w:val="Leyendadelaimagen15"/>
    <w:rsid w:val="00723638"/>
    <w:pPr>
      <w:widowControl w:val="0"/>
      <w:shd w:val="clear" w:color="auto" w:fill="FFFFFF"/>
      <w:spacing w:line="240" w:lineRule="atLeast"/>
    </w:pPr>
    <w:rPr>
      <w:rFonts w:ascii="Microsoft Sans Serif" w:hAnsi="Microsoft Sans Serif"/>
      <w:i/>
      <w:iCs/>
      <w:spacing w:val="-2"/>
      <w:sz w:val="15"/>
      <w:szCs w:val="15"/>
    </w:rPr>
  </w:style>
  <w:style w:type="character" w:customStyle="1" w:styleId="Leyendadelaimagen14">
    <w:name w:val="Leyenda de la imagen (14)_"/>
    <w:link w:val="Leyendadelaimagen140"/>
    <w:locked/>
    <w:rsid w:val="00723638"/>
    <w:rPr>
      <w:rFonts w:ascii="David" w:hAnsi="David"/>
      <w:spacing w:val="-3"/>
      <w:sz w:val="16"/>
      <w:szCs w:val="16"/>
      <w:shd w:val="clear" w:color="auto" w:fill="FFFFFF"/>
    </w:rPr>
  </w:style>
  <w:style w:type="paragraph" w:customStyle="1" w:styleId="Leyendadelaimagen140">
    <w:name w:val="Leyenda de la imagen (14)"/>
    <w:basedOn w:val="Normal"/>
    <w:link w:val="Leyendadelaimagen14"/>
    <w:rsid w:val="00723638"/>
    <w:pPr>
      <w:widowControl w:val="0"/>
      <w:shd w:val="clear" w:color="auto" w:fill="FFFFFF"/>
      <w:spacing w:line="155" w:lineRule="exact"/>
    </w:pPr>
    <w:rPr>
      <w:rFonts w:ascii="David" w:hAnsi="David"/>
      <w:spacing w:val="-3"/>
      <w:sz w:val="16"/>
      <w:szCs w:val="16"/>
    </w:rPr>
  </w:style>
  <w:style w:type="character" w:customStyle="1" w:styleId="Leyendadelaimagen14Arial">
    <w:name w:val="Leyenda de la imagen (14) + Arial"/>
    <w:aliases w:val="7 pto1,Cursiva1,Espaciado 0 pto2"/>
    <w:rsid w:val="00723638"/>
    <w:rPr>
      <w:rFonts w:ascii="Arial" w:hAnsi="Arial" w:cs="Arial"/>
      <w:i/>
      <w:iCs/>
      <w:spacing w:val="-3"/>
      <w:sz w:val="14"/>
      <w:szCs w:val="14"/>
      <w:u w:val="none"/>
      <w:shd w:val="clear" w:color="auto" w:fill="FFFFFF"/>
    </w:rPr>
  </w:style>
  <w:style w:type="character" w:customStyle="1" w:styleId="Leyendadelaimagen10">
    <w:name w:val="Leyenda de la imagen (10)_"/>
    <w:link w:val="Leyendadelaimagen100"/>
    <w:locked/>
    <w:rsid w:val="00723638"/>
    <w:rPr>
      <w:rFonts w:ascii="Tahoma" w:hAnsi="Tahoma"/>
      <w:spacing w:val="-6"/>
      <w:sz w:val="15"/>
      <w:szCs w:val="15"/>
      <w:shd w:val="clear" w:color="auto" w:fill="FFFFFF"/>
    </w:rPr>
  </w:style>
  <w:style w:type="character" w:customStyle="1" w:styleId="Leyendadelaimagen10Arial">
    <w:name w:val="Leyenda de la imagen (10) + Arial"/>
    <w:aliases w:val="81,5 pto1,Negrita,Espaciado 0 pto1"/>
    <w:rsid w:val="00723638"/>
    <w:rPr>
      <w:rFonts w:ascii="Arial" w:hAnsi="Arial" w:cs="Arial"/>
      <w:b/>
      <w:bCs/>
      <w:spacing w:val="3"/>
      <w:sz w:val="17"/>
      <w:szCs w:val="17"/>
      <w:shd w:val="clear" w:color="auto" w:fill="FFFFFF"/>
    </w:rPr>
  </w:style>
  <w:style w:type="paragraph" w:customStyle="1" w:styleId="Leyendadelaimagen100">
    <w:name w:val="Leyenda de la imagen (10)"/>
    <w:basedOn w:val="Normal"/>
    <w:link w:val="Leyendadelaimagen10"/>
    <w:rsid w:val="00723638"/>
    <w:pPr>
      <w:widowControl w:val="0"/>
      <w:shd w:val="clear" w:color="auto" w:fill="FFFFFF"/>
      <w:spacing w:line="240" w:lineRule="atLeast"/>
      <w:jc w:val="center"/>
    </w:pPr>
    <w:rPr>
      <w:rFonts w:ascii="Tahoma" w:hAnsi="Tahoma"/>
      <w:spacing w:val="-6"/>
      <w:sz w:val="15"/>
      <w:szCs w:val="15"/>
    </w:rPr>
  </w:style>
  <w:style w:type="character" w:customStyle="1" w:styleId="Cuerpodeltexto2">
    <w:name w:val="Cuerpo del texto (2)_"/>
    <w:link w:val="Cuerpodeltexto20"/>
    <w:locked/>
    <w:rsid w:val="00723638"/>
    <w:rPr>
      <w:rFonts w:ascii="Arial" w:hAnsi="Arial"/>
      <w:b/>
      <w:bCs/>
      <w:spacing w:val="3"/>
      <w:sz w:val="17"/>
      <w:szCs w:val="17"/>
      <w:shd w:val="clear" w:color="auto" w:fill="FFFFFF"/>
    </w:rPr>
  </w:style>
  <w:style w:type="paragraph" w:customStyle="1" w:styleId="Cuerpodeltexto20">
    <w:name w:val="Cuerpo del texto (2)"/>
    <w:basedOn w:val="Normal"/>
    <w:link w:val="Cuerpodeltexto2"/>
    <w:rsid w:val="00723638"/>
    <w:pPr>
      <w:widowControl w:val="0"/>
      <w:shd w:val="clear" w:color="auto" w:fill="FFFFFF"/>
      <w:spacing w:line="240" w:lineRule="atLeast"/>
    </w:pPr>
    <w:rPr>
      <w:rFonts w:ascii="Arial" w:hAnsi="Arial"/>
      <w:b/>
      <w:bCs/>
      <w:spacing w:val="3"/>
      <w:sz w:val="17"/>
      <w:szCs w:val="17"/>
    </w:rPr>
  </w:style>
  <w:style w:type="character" w:customStyle="1" w:styleId="Ttulo10">
    <w:name w:val="Título #1_"/>
    <w:link w:val="Ttulo11"/>
    <w:locked/>
    <w:rsid w:val="00723638"/>
    <w:rPr>
      <w:rFonts w:ascii="Arial" w:hAnsi="Arial"/>
      <w:b/>
      <w:bCs/>
      <w:spacing w:val="3"/>
      <w:sz w:val="17"/>
      <w:szCs w:val="17"/>
      <w:shd w:val="clear" w:color="auto" w:fill="FFFFFF"/>
    </w:rPr>
  </w:style>
  <w:style w:type="paragraph" w:customStyle="1" w:styleId="Ttulo11">
    <w:name w:val="Título #1"/>
    <w:basedOn w:val="Normal"/>
    <w:link w:val="Ttulo10"/>
    <w:rsid w:val="00723638"/>
    <w:pPr>
      <w:widowControl w:val="0"/>
      <w:shd w:val="clear" w:color="auto" w:fill="FFFFFF"/>
      <w:spacing w:after="240" w:line="240" w:lineRule="atLeast"/>
      <w:outlineLvl w:val="0"/>
    </w:pPr>
    <w:rPr>
      <w:rFonts w:ascii="Arial" w:hAnsi="Arial"/>
      <w:b/>
      <w:bCs/>
      <w:spacing w:val="3"/>
      <w:sz w:val="17"/>
      <w:szCs w:val="17"/>
    </w:rPr>
  </w:style>
  <w:style w:type="character" w:customStyle="1" w:styleId="Cuerpodeltexto3">
    <w:name w:val="Cuerpo del texto (3)_"/>
    <w:link w:val="Cuerpodeltexto30"/>
    <w:locked/>
    <w:rsid w:val="00723638"/>
    <w:rPr>
      <w:rFonts w:ascii="Arial" w:hAnsi="Arial"/>
      <w:b/>
      <w:bCs/>
      <w:spacing w:val="2"/>
      <w:sz w:val="15"/>
      <w:szCs w:val="15"/>
      <w:shd w:val="clear" w:color="auto" w:fill="FFFFFF"/>
    </w:rPr>
  </w:style>
  <w:style w:type="paragraph" w:customStyle="1" w:styleId="Cuerpodeltexto30">
    <w:name w:val="Cuerpo del texto (3)"/>
    <w:basedOn w:val="Normal"/>
    <w:link w:val="Cuerpodeltexto3"/>
    <w:rsid w:val="00723638"/>
    <w:pPr>
      <w:widowControl w:val="0"/>
      <w:shd w:val="clear" w:color="auto" w:fill="FFFFFF"/>
      <w:spacing w:line="389" w:lineRule="exact"/>
    </w:pPr>
    <w:rPr>
      <w:rFonts w:ascii="Arial" w:hAnsi="Arial"/>
      <w:b/>
      <w:bCs/>
      <w:spacing w:val="2"/>
      <w:sz w:val="15"/>
      <w:szCs w:val="15"/>
    </w:rPr>
  </w:style>
  <w:style w:type="paragraph" w:customStyle="1" w:styleId="WfPopup">
    <w:name w:val="WfPopup"/>
    <w:rsid w:val="00723638"/>
    <w:pPr>
      <w:pBdr>
        <w:top w:val="single" w:sz="4" w:space="0" w:color="C0C0C0" w:shadow="1"/>
        <w:left w:val="single" w:sz="4" w:space="0" w:color="C0C0C0" w:shadow="1"/>
        <w:bottom w:val="single" w:sz="4" w:space="0" w:color="C0C0C0" w:shadow="1"/>
        <w:right w:val="single" w:sz="4" w:space="0" w:color="C0C0C0" w:shadow="1"/>
      </w:pBdr>
      <w:shd w:val="clear" w:color="auto" w:fill="FFFFDD"/>
      <w:spacing w:after="20" w:line="180" w:lineRule="exact"/>
    </w:pPr>
    <w:rPr>
      <w:rFonts w:ascii="Lucida Sans Unicode" w:hAnsi="Lucida Sans Unicode" w:cs="Lucida Sans Unicode"/>
      <w:bCs/>
      <w:noProof/>
      <w:sz w:val="18"/>
      <w:szCs w:val="24"/>
    </w:rPr>
  </w:style>
  <w:style w:type="paragraph" w:customStyle="1" w:styleId="Vieta">
    <w:name w:val="Viñeta"/>
    <w:basedOn w:val="Normal"/>
    <w:rsid w:val="000A1AFF"/>
    <w:pPr>
      <w:numPr>
        <w:ilvl w:val="1"/>
        <w:numId w:val="16"/>
      </w:numPr>
      <w:spacing w:before="60"/>
    </w:pPr>
    <w:rPr>
      <w:rFonts w:ascii="Arial" w:hAnsi="Arial"/>
      <w:sz w:val="18"/>
    </w:rPr>
  </w:style>
  <w:style w:type="character" w:customStyle="1" w:styleId="apple-converted-space">
    <w:name w:val="apple-converted-space"/>
    <w:rsid w:val="00CD4C6B"/>
  </w:style>
  <w:style w:type="paragraph" w:styleId="Sinespaciado">
    <w:name w:val="No Spacing"/>
    <w:uiPriority w:val="1"/>
    <w:qFormat/>
    <w:rsid w:val="007C127F"/>
    <w:rPr>
      <w:rFonts w:ascii="Georgia" w:hAnsi="Georgia"/>
      <w:sz w:val="24"/>
      <w:szCs w:val="24"/>
    </w:rPr>
  </w:style>
  <w:style w:type="character" w:customStyle="1" w:styleId="PrrafoCar">
    <w:name w:val="Párrafo Car"/>
    <w:link w:val="Prrafo"/>
    <w:rsid w:val="00820886"/>
    <w:rPr>
      <w:rFonts w:ascii="AvantGarde Bk BT" w:hAnsi="AvantGarde Bk BT"/>
      <w:sz w:val="22"/>
      <w:lang w:val="es-ES_tradnl"/>
    </w:rPr>
  </w:style>
  <w:style w:type="paragraph" w:customStyle="1" w:styleId="Pa3">
    <w:name w:val="Pa3"/>
    <w:basedOn w:val="Default"/>
    <w:next w:val="Default"/>
    <w:uiPriority w:val="99"/>
    <w:rsid w:val="00542F77"/>
    <w:pPr>
      <w:spacing w:line="241" w:lineRule="atLeast"/>
    </w:pPr>
    <w:rPr>
      <w:rFonts w:ascii="Futura Com Book" w:hAnsi="Futura Com Book" w:cs="Times New Roman"/>
      <w:color w:val="auto"/>
    </w:rPr>
  </w:style>
  <w:style w:type="character" w:customStyle="1" w:styleId="A4">
    <w:name w:val="A4"/>
    <w:uiPriority w:val="99"/>
    <w:rsid w:val="00542F77"/>
    <w:rPr>
      <w:rFonts w:cs="Futura Com Book"/>
      <w:color w:val="57585A"/>
      <w:sz w:val="14"/>
      <w:szCs w:val="14"/>
    </w:rPr>
  </w:style>
  <w:style w:type="paragraph" w:customStyle="1" w:styleId="Ofertanormal">
    <w:name w:val="Oferta normal"/>
    <w:basedOn w:val="Normal"/>
    <w:qFormat/>
    <w:rsid w:val="00254E78"/>
    <w:pPr>
      <w:keepNext/>
      <w:spacing w:line="360" w:lineRule="auto"/>
    </w:pPr>
    <w:rPr>
      <w:noProof/>
      <w:szCs w:val="20"/>
    </w:rPr>
  </w:style>
  <w:style w:type="paragraph" w:customStyle="1" w:styleId="Indice">
    <w:name w:val="Indice"/>
    <w:basedOn w:val="TDC1"/>
    <w:link w:val="IndiceCar"/>
    <w:qFormat/>
    <w:rsid w:val="00FA0AC5"/>
    <w:pPr>
      <w:tabs>
        <w:tab w:val="left" w:pos="480"/>
      </w:tabs>
    </w:pPr>
    <w:rPr>
      <w:rFonts w:cs="Arial"/>
      <w:kern w:val="32"/>
      <w:lang w:val="en-US"/>
    </w:rPr>
  </w:style>
  <w:style w:type="paragraph" w:customStyle="1" w:styleId="Indice2">
    <w:name w:val="Indice 2"/>
    <w:basedOn w:val="TDC2"/>
    <w:link w:val="Indice2Car"/>
    <w:qFormat/>
    <w:rsid w:val="006926D3"/>
    <w:pPr>
      <w:tabs>
        <w:tab w:val="left" w:pos="960"/>
      </w:tabs>
    </w:pPr>
    <w:rPr>
      <w:b w:val="0"/>
    </w:rPr>
  </w:style>
  <w:style w:type="character" w:customStyle="1" w:styleId="TDC1Car">
    <w:name w:val="TDC 1 Car"/>
    <w:basedOn w:val="Fuentedeprrafopredeter"/>
    <w:link w:val="TDC1"/>
    <w:uiPriority w:val="39"/>
    <w:rsid w:val="00506BB2"/>
    <w:rPr>
      <w:rFonts w:ascii="Arial Narrow" w:hAnsi="Arial Narrow"/>
      <w:b/>
      <w:bCs/>
      <w:caps/>
      <w:noProof/>
      <w:color w:val="003A62"/>
      <w:sz w:val="22"/>
      <w:szCs w:val="22"/>
      <w:lang w:val="fr-FR"/>
    </w:rPr>
  </w:style>
  <w:style w:type="character" w:customStyle="1" w:styleId="IndiceCar">
    <w:name w:val="Indice Car"/>
    <w:basedOn w:val="TDC1Car"/>
    <w:link w:val="Indice"/>
    <w:rsid w:val="00FA0AC5"/>
    <w:rPr>
      <w:rFonts w:ascii="Calibri Light" w:hAnsi="Calibri Light" w:cs="Arial"/>
      <w:b/>
      <w:bCs/>
      <w:caps/>
      <w:noProof/>
      <w:color w:val="365F91" w:themeColor="accent1" w:themeShade="BF"/>
      <w:kern w:val="32"/>
      <w:sz w:val="24"/>
      <w:szCs w:val="24"/>
      <w:lang w:val="en-US"/>
    </w:rPr>
  </w:style>
  <w:style w:type="character" w:customStyle="1" w:styleId="TDC2Car">
    <w:name w:val="TDC 2 Car"/>
    <w:basedOn w:val="Fuentedeprrafopredeter"/>
    <w:link w:val="TDC2"/>
    <w:uiPriority w:val="39"/>
    <w:rsid w:val="00266B57"/>
    <w:rPr>
      <w:rFonts w:ascii="Calibri Light" w:hAnsi="Calibri Light"/>
      <w:b/>
      <w:smallCaps/>
      <w:noProof/>
      <w:color w:val="244061" w:themeColor="accent1" w:themeShade="80"/>
      <w:sz w:val="24"/>
      <w:szCs w:val="24"/>
    </w:rPr>
  </w:style>
  <w:style w:type="character" w:customStyle="1" w:styleId="Indice2Car">
    <w:name w:val="Indice 2 Car"/>
    <w:basedOn w:val="TDC2Car"/>
    <w:link w:val="Indice2"/>
    <w:rsid w:val="006926D3"/>
    <w:rPr>
      <w:rFonts w:ascii="Calibri Light" w:hAnsi="Calibri Light"/>
      <w:b w:val="0"/>
      <w:smallCaps/>
      <w:noProof/>
      <w:color w:val="365F91" w:themeColor="accent1" w:themeShade="BF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3D5E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D5EE6"/>
    <w:rPr>
      <w:sz w:val="20"/>
      <w:szCs w:val="20"/>
      <w:lang w:val="fr-FR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D5EE6"/>
    <w:rPr>
      <w:rFonts w:ascii="Georgia" w:hAnsi="Georgia"/>
      <w:lang w:val="fr-FR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3D5E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3D5EE6"/>
    <w:rPr>
      <w:rFonts w:ascii="Georgia" w:hAnsi="Georgia"/>
      <w:b/>
      <w:bCs/>
      <w:lang w:val="fr-FR"/>
    </w:rPr>
  </w:style>
  <w:style w:type="character" w:customStyle="1" w:styleId="taglemma">
    <w:name w:val="tag_lemma"/>
    <w:basedOn w:val="Fuentedeprrafopredeter"/>
    <w:rsid w:val="003D5EE6"/>
  </w:style>
  <w:style w:type="character" w:customStyle="1" w:styleId="placeholder">
    <w:name w:val="placeholder"/>
    <w:basedOn w:val="Fuentedeprrafopredeter"/>
    <w:rsid w:val="003D5EE6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909D8"/>
    <w:rPr>
      <w:color w:val="605E5C"/>
      <w:shd w:val="clear" w:color="auto" w:fill="E1DFDD"/>
    </w:rPr>
  </w:style>
  <w:style w:type="table" w:customStyle="1" w:styleId="Tablaconcuadrcula4-nfasis51">
    <w:name w:val="Tabla con cuadrícula 4 - Énfasis 51"/>
    <w:basedOn w:val="Tablanormal"/>
    <w:next w:val="Tablaconcuadrcula4-nfasis5"/>
    <w:uiPriority w:val="49"/>
    <w:rsid w:val="002076C6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aconcuadrcula4-nfasis5">
    <w:name w:val="Grid Table 4 Accent 5"/>
    <w:basedOn w:val="Tablanormal"/>
    <w:uiPriority w:val="49"/>
    <w:rsid w:val="002076C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Revisin">
    <w:name w:val="Revision"/>
    <w:hidden/>
    <w:uiPriority w:val="99"/>
    <w:semiHidden/>
    <w:rsid w:val="00A677A5"/>
    <w:rPr>
      <w:rFonts w:ascii="Georgia" w:hAnsi="Georgia"/>
      <w:sz w:val="24"/>
      <w:szCs w:val="24"/>
    </w:rPr>
  </w:style>
  <w:style w:type="paragraph" w:customStyle="1" w:styleId="TituloJFG">
    <w:name w:val="Titulo (JFG)"/>
    <w:basedOn w:val="Ttulo1"/>
    <w:link w:val="TituloJFGCar"/>
    <w:qFormat/>
    <w:rsid w:val="001C6407"/>
    <w:rPr>
      <w:rFonts w:asciiTheme="majorHAnsi" w:hAnsiTheme="majorHAnsi" w:cstheme="majorHAnsi"/>
      <w:color w:val="365F91" w:themeColor="accent1" w:themeShade="BF"/>
      <w:u w:val="none"/>
      <w:lang w:val="fr-FR"/>
    </w:rPr>
  </w:style>
  <w:style w:type="paragraph" w:customStyle="1" w:styleId="titulo2">
    <w:name w:val="titulo2"/>
    <w:basedOn w:val="Ttulo2"/>
    <w:link w:val="titulo2Car"/>
    <w:qFormat/>
    <w:rsid w:val="001C6407"/>
    <w:pPr>
      <w:numPr>
        <w:ilvl w:val="1"/>
        <w:numId w:val="17"/>
      </w:numPr>
    </w:pPr>
    <w:rPr>
      <w:rFonts w:asciiTheme="majorHAnsi" w:hAnsiTheme="majorHAnsi" w:cstheme="majorHAnsi"/>
      <w:color w:val="365F91" w:themeColor="accent1" w:themeShade="BF"/>
      <w:u w:val="none"/>
      <w:lang w:val="fr-FR"/>
    </w:rPr>
  </w:style>
  <w:style w:type="character" w:customStyle="1" w:styleId="TituloJFGCar">
    <w:name w:val="Titulo (JFG) Car"/>
    <w:basedOn w:val="Ttulo1Car"/>
    <w:link w:val="TituloJFG"/>
    <w:rsid w:val="001C6407"/>
    <w:rPr>
      <w:rFonts w:asciiTheme="majorHAnsi" w:hAnsiTheme="majorHAnsi" w:cstheme="majorHAnsi"/>
      <w:b/>
      <w:bCs/>
      <w:color w:val="365F91" w:themeColor="accent1" w:themeShade="BF"/>
      <w:kern w:val="32"/>
      <w:sz w:val="32"/>
      <w:szCs w:val="32"/>
      <w:u w:val="single"/>
      <w:lang w:val="fr-FR"/>
    </w:rPr>
  </w:style>
  <w:style w:type="paragraph" w:customStyle="1" w:styleId="Titulo3">
    <w:name w:val="Titulo3"/>
    <w:basedOn w:val="titulo2"/>
    <w:link w:val="Titulo3Car"/>
    <w:qFormat/>
    <w:rsid w:val="00E1629B"/>
    <w:pPr>
      <w:numPr>
        <w:ilvl w:val="2"/>
      </w:numPr>
    </w:pPr>
    <w:rPr>
      <w:sz w:val="24"/>
      <w:szCs w:val="24"/>
    </w:rPr>
  </w:style>
  <w:style w:type="character" w:customStyle="1" w:styleId="titulo2Car">
    <w:name w:val="titulo2 Car"/>
    <w:basedOn w:val="Ttulo2Car"/>
    <w:link w:val="titulo2"/>
    <w:rsid w:val="001C6407"/>
    <w:rPr>
      <w:rFonts w:asciiTheme="majorHAnsi" w:hAnsiTheme="majorHAnsi" w:cstheme="majorHAnsi"/>
      <w:b/>
      <w:bCs/>
      <w:iCs/>
      <w:color w:val="365F91" w:themeColor="accent1" w:themeShade="BF"/>
      <w:sz w:val="28"/>
      <w:szCs w:val="28"/>
      <w:u w:val="single"/>
      <w:lang w:val="fr-FR"/>
    </w:rPr>
  </w:style>
  <w:style w:type="paragraph" w:customStyle="1" w:styleId="normaljfg">
    <w:name w:val="normal_jfg"/>
    <w:basedOn w:val="Titulo3"/>
    <w:link w:val="normaljfgCar"/>
    <w:qFormat/>
    <w:rsid w:val="00D95E79"/>
    <w:pPr>
      <w:numPr>
        <w:ilvl w:val="0"/>
        <w:numId w:val="0"/>
      </w:numPr>
    </w:pPr>
    <w:rPr>
      <w:b w:val="0"/>
      <w:color w:val="000000"/>
      <w:sz w:val="22"/>
      <w14:textFill>
        <w14:solidFill>
          <w14:srgbClr w14:val="000000">
            <w14:lumMod w14:val="75000"/>
          </w14:srgbClr>
        </w14:solidFill>
      </w14:textFill>
    </w:rPr>
  </w:style>
  <w:style w:type="character" w:customStyle="1" w:styleId="Titulo3Car">
    <w:name w:val="Titulo3 Car"/>
    <w:basedOn w:val="titulo2Car"/>
    <w:link w:val="Titulo3"/>
    <w:rsid w:val="00E1629B"/>
    <w:rPr>
      <w:rFonts w:asciiTheme="majorHAnsi" w:hAnsiTheme="majorHAnsi" w:cstheme="majorHAnsi"/>
      <w:b/>
      <w:bCs/>
      <w:iCs/>
      <w:color w:val="365F91" w:themeColor="accent1" w:themeShade="BF"/>
      <w:sz w:val="24"/>
      <w:szCs w:val="24"/>
      <w:u w:val="single"/>
      <w:lang w:val="fr-FR"/>
    </w:rPr>
  </w:style>
  <w:style w:type="character" w:customStyle="1" w:styleId="normaljfgCar">
    <w:name w:val="normal_jfg Car"/>
    <w:basedOn w:val="Titulo3Car"/>
    <w:link w:val="normaljfg"/>
    <w:rsid w:val="00D95E79"/>
    <w:rPr>
      <w:rFonts w:asciiTheme="majorHAnsi" w:hAnsiTheme="majorHAnsi" w:cstheme="majorHAnsi"/>
      <w:b w:val="0"/>
      <w:bCs/>
      <w:iCs/>
      <w:color w:val="000000"/>
      <w:sz w:val="22"/>
      <w:szCs w:val="24"/>
      <w:u w:val="single"/>
      <w:lang w:val="fr-FR"/>
      <w14:textFill>
        <w14:solidFill>
          <w14:srgbClr w14:val="000000">
            <w14:lumMod w14:val="75000"/>
          </w14:srgbClr>
        </w14:solidFill>
      </w14:textFill>
    </w:rPr>
  </w:style>
  <w:style w:type="paragraph" w:customStyle="1" w:styleId="msonormal0">
    <w:name w:val="msonormal"/>
    <w:basedOn w:val="Normal"/>
    <w:rsid w:val="00FC2BB5"/>
    <w:pPr>
      <w:spacing w:before="100" w:beforeAutospacing="1" w:after="100" w:afterAutospacing="1"/>
    </w:p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1A22FE"/>
    <w:rPr>
      <w:color w:val="605E5C"/>
      <w:shd w:val="clear" w:color="auto" w:fill="E1DFDD"/>
    </w:rPr>
  </w:style>
  <w:style w:type="character" w:styleId="Referenciaintensa">
    <w:name w:val="Intense Reference"/>
    <w:basedOn w:val="Fuentedeprrafopredeter"/>
    <w:uiPriority w:val="32"/>
    <w:qFormat/>
    <w:rsid w:val="00E707DE"/>
    <w:rPr>
      <w:b/>
      <w:bCs/>
      <w:smallCaps/>
      <w:color w:val="4F81BD" w:themeColor="accent1"/>
      <w:spacing w:val="5"/>
    </w:rPr>
  </w:style>
  <w:style w:type="paragraph" w:customStyle="1" w:styleId="1-Titulo1">
    <w:name w:val="1 -Titulo 1"/>
    <w:basedOn w:val="Normal"/>
    <w:qFormat/>
    <w:rsid w:val="00E777DE"/>
    <w:pPr>
      <w:spacing w:after="200" w:line="276" w:lineRule="auto"/>
      <w:ind w:left="360" w:hanging="360"/>
      <w:jc w:val="left"/>
      <w:outlineLvl w:val="0"/>
    </w:pPr>
    <w:rPr>
      <w:rFonts w:ascii="Century Gothic" w:eastAsiaTheme="minorHAnsi" w:hAnsi="Century Gothic" w:cstheme="minorBidi"/>
      <w:b/>
      <w:sz w:val="28"/>
      <w:szCs w:val="22"/>
      <w:lang w:eastAsia="en-US"/>
    </w:rPr>
  </w:style>
  <w:style w:type="paragraph" w:customStyle="1" w:styleId="11Subtitulo11">
    <w:name w:val="1.1 Subtitulo 1.1"/>
    <w:basedOn w:val="Normal"/>
    <w:qFormat/>
    <w:rsid w:val="008A2855"/>
    <w:pPr>
      <w:spacing w:after="200" w:line="276" w:lineRule="auto"/>
      <w:ind w:left="7520" w:hanging="432"/>
      <w:jc w:val="left"/>
      <w:outlineLvl w:val="1"/>
    </w:pPr>
    <w:rPr>
      <w:rFonts w:ascii="Century Gothic" w:eastAsiaTheme="minorHAnsi" w:hAnsi="Century Gothic" w:cstheme="minorBidi"/>
      <w:b/>
      <w:i/>
      <w:lang w:eastAsia="en-US"/>
    </w:rPr>
  </w:style>
  <w:style w:type="paragraph" w:customStyle="1" w:styleId="111Subtitulo111">
    <w:name w:val="1.1.1 Subtitulo 1.1.1"/>
    <w:basedOn w:val="Normal"/>
    <w:qFormat/>
    <w:rsid w:val="000E4C84"/>
    <w:pPr>
      <w:tabs>
        <w:tab w:val="num" w:pos="360"/>
      </w:tabs>
      <w:spacing w:after="200" w:line="276" w:lineRule="auto"/>
      <w:jc w:val="left"/>
      <w:outlineLvl w:val="2"/>
    </w:pPr>
    <w:rPr>
      <w:rFonts w:ascii="Century Gothic" w:eastAsiaTheme="minorHAnsi" w:hAnsi="Century Gothic" w:cstheme="minorBidi"/>
      <w:b/>
      <w:sz w:val="20"/>
      <w:szCs w:val="22"/>
      <w:lang w:eastAsia="en-US"/>
    </w:rPr>
  </w:style>
  <w:style w:type="paragraph" w:customStyle="1" w:styleId="xl58">
    <w:name w:val="xl58"/>
    <w:basedOn w:val="Normal"/>
    <w:rsid w:val="008453E1"/>
    <w:pPr>
      <w:shd w:val="clear" w:color="000000" w:fill="99CC00"/>
      <w:spacing w:before="100" w:beforeAutospacing="1" w:after="100" w:afterAutospacing="1"/>
      <w:jc w:val="left"/>
    </w:pPr>
    <w:rPr>
      <w:rFonts w:ascii="Verdana" w:hAnsi="Verdana"/>
      <w:color w:val="000000"/>
      <w:sz w:val="16"/>
      <w:szCs w:val="16"/>
    </w:rPr>
  </w:style>
  <w:style w:type="paragraph" w:customStyle="1" w:styleId="xl59">
    <w:name w:val="xl59"/>
    <w:basedOn w:val="Normal"/>
    <w:rsid w:val="008453E1"/>
    <w:pPr>
      <w:shd w:val="clear" w:color="000000" w:fill="FFFFFF"/>
      <w:spacing w:before="100" w:beforeAutospacing="1" w:after="100" w:afterAutospacing="1"/>
      <w:jc w:val="left"/>
    </w:pPr>
    <w:rPr>
      <w:rFonts w:ascii="Verdana" w:hAnsi="Verdana"/>
      <w:color w:val="000000"/>
      <w:sz w:val="16"/>
      <w:szCs w:val="16"/>
    </w:rPr>
  </w:style>
  <w:style w:type="paragraph" w:customStyle="1" w:styleId="xl60">
    <w:name w:val="xl60"/>
    <w:basedOn w:val="Normal"/>
    <w:rsid w:val="008453E1"/>
    <w:pPr>
      <w:shd w:val="clear" w:color="000000" w:fill="FFFFFF"/>
      <w:spacing w:before="100" w:beforeAutospacing="1" w:after="100" w:afterAutospacing="1"/>
      <w:jc w:val="left"/>
    </w:pPr>
    <w:rPr>
      <w:rFonts w:ascii="Verdana" w:hAnsi="Verdana"/>
      <w:color w:val="000000"/>
      <w:sz w:val="16"/>
      <w:szCs w:val="16"/>
    </w:rPr>
  </w:style>
  <w:style w:type="paragraph" w:customStyle="1" w:styleId="xl61">
    <w:name w:val="xl61"/>
    <w:basedOn w:val="Normal"/>
    <w:rsid w:val="008453E1"/>
    <w:pPr>
      <w:shd w:val="clear" w:color="000000" w:fill="FFFFFF"/>
      <w:spacing w:before="100" w:beforeAutospacing="1" w:after="100" w:afterAutospacing="1"/>
      <w:jc w:val="left"/>
    </w:pPr>
    <w:rPr>
      <w:rFonts w:ascii="Verdana" w:hAnsi="Verdana"/>
      <w:color w:val="000000"/>
      <w:sz w:val="16"/>
      <w:szCs w:val="16"/>
    </w:rPr>
  </w:style>
  <w:style w:type="paragraph" w:customStyle="1" w:styleId="xl62">
    <w:name w:val="xl62"/>
    <w:basedOn w:val="Normal"/>
    <w:rsid w:val="008453E1"/>
    <w:pPr>
      <w:shd w:val="clear" w:color="000000" w:fill="F0F0F0"/>
      <w:spacing w:before="100" w:beforeAutospacing="1" w:after="100" w:afterAutospacing="1"/>
      <w:jc w:val="left"/>
    </w:pPr>
    <w:rPr>
      <w:rFonts w:ascii="Verdana" w:hAnsi="Verdana"/>
      <w:color w:val="000000"/>
      <w:sz w:val="16"/>
      <w:szCs w:val="16"/>
    </w:rPr>
  </w:style>
  <w:style w:type="paragraph" w:customStyle="1" w:styleId="xl63">
    <w:name w:val="xl63"/>
    <w:basedOn w:val="Normal"/>
    <w:rsid w:val="008453E1"/>
    <w:pPr>
      <w:shd w:val="clear" w:color="000000" w:fill="F0F0F0"/>
      <w:spacing w:before="100" w:beforeAutospacing="1" w:after="100" w:afterAutospacing="1"/>
      <w:jc w:val="left"/>
    </w:pPr>
    <w:rPr>
      <w:rFonts w:ascii="Verdana" w:hAnsi="Verdana"/>
      <w:color w:val="000000"/>
      <w:sz w:val="16"/>
      <w:szCs w:val="16"/>
    </w:rPr>
  </w:style>
  <w:style w:type="paragraph" w:customStyle="1" w:styleId="xl64">
    <w:name w:val="xl64"/>
    <w:basedOn w:val="Normal"/>
    <w:rsid w:val="008453E1"/>
    <w:pPr>
      <w:shd w:val="clear" w:color="000000" w:fill="F0F0F0"/>
      <w:spacing w:before="100" w:beforeAutospacing="1" w:after="100" w:afterAutospacing="1"/>
      <w:jc w:val="left"/>
    </w:pPr>
    <w:rPr>
      <w:rFonts w:ascii="Verdana" w:hAnsi="Verdana"/>
      <w:color w:val="000000"/>
      <w:sz w:val="16"/>
      <w:szCs w:val="16"/>
    </w:rPr>
  </w:style>
  <w:style w:type="paragraph" w:customStyle="1" w:styleId="paragraph">
    <w:name w:val="paragraph"/>
    <w:basedOn w:val="Normal"/>
    <w:rsid w:val="008E0067"/>
    <w:pPr>
      <w:spacing w:before="100" w:beforeAutospacing="1" w:after="100" w:afterAutospacing="1"/>
      <w:jc w:val="left"/>
    </w:pPr>
  </w:style>
  <w:style w:type="character" w:customStyle="1" w:styleId="normaltextrun">
    <w:name w:val="normaltextrun"/>
    <w:basedOn w:val="Fuentedeprrafopredeter"/>
    <w:rsid w:val="008E0067"/>
  </w:style>
  <w:style w:type="character" w:customStyle="1" w:styleId="eop">
    <w:name w:val="eop"/>
    <w:basedOn w:val="Fuentedeprrafopredeter"/>
    <w:rsid w:val="008E0067"/>
  </w:style>
  <w:style w:type="paragraph" w:customStyle="1" w:styleId="xl65">
    <w:name w:val="xl65"/>
    <w:basedOn w:val="Normal"/>
    <w:rsid w:val="004019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66">
    <w:name w:val="xl66"/>
    <w:basedOn w:val="Normal"/>
    <w:rsid w:val="004019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left"/>
    </w:pPr>
  </w:style>
  <w:style w:type="paragraph" w:customStyle="1" w:styleId="xl67">
    <w:name w:val="xl67"/>
    <w:basedOn w:val="Normal"/>
    <w:rsid w:val="004019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left"/>
    </w:pPr>
  </w:style>
  <w:style w:type="paragraph" w:customStyle="1" w:styleId="xl68">
    <w:name w:val="xl68"/>
    <w:basedOn w:val="Normal"/>
    <w:rsid w:val="004019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0000"/>
      <w:spacing w:before="100" w:beforeAutospacing="1" w:after="100" w:afterAutospacing="1"/>
      <w:jc w:val="left"/>
    </w:pPr>
    <w:rPr>
      <w:color w:val="FFFFFF"/>
    </w:rPr>
  </w:style>
  <w:style w:type="paragraph" w:customStyle="1" w:styleId="xl69">
    <w:name w:val="xl69"/>
    <w:basedOn w:val="Normal"/>
    <w:rsid w:val="004019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008000"/>
      <w:spacing w:before="100" w:beforeAutospacing="1" w:after="100" w:afterAutospacing="1"/>
      <w:jc w:val="left"/>
    </w:pPr>
    <w:rPr>
      <w:color w:val="FFFFFF"/>
    </w:rPr>
  </w:style>
  <w:style w:type="table" w:styleId="Tabladelista2-nfasis1">
    <w:name w:val="List Table 2 Accent 1"/>
    <w:basedOn w:val="Tablanormal"/>
    <w:uiPriority w:val="47"/>
    <w:rsid w:val="004019E1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normal3">
    <w:name w:val="Plain Table 3"/>
    <w:basedOn w:val="Tablanormal"/>
    <w:uiPriority w:val="43"/>
    <w:rsid w:val="004019E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xl70">
    <w:name w:val="xl70"/>
    <w:basedOn w:val="Normal"/>
    <w:rsid w:val="00030B0D"/>
    <w:pPr>
      <w:shd w:val="clear" w:color="000000" w:fill="FFFFFF"/>
      <w:spacing w:before="100" w:beforeAutospacing="1" w:after="100" w:afterAutospacing="1"/>
      <w:jc w:val="left"/>
      <w:textAlignment w:val="center"/>
    </w:pPr>
    <w:rPr>
      <w:rFonts w:ascii="Arial Narrow" w:hAnsi="Arial Narrow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47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7645">
                  <w:marLeft w:val="0"/>
                  <w:marRight w:val="0"/>
                  <w:marTop w:val="0"/>
                  <w:marBottom w:val="0"/>
                  <w:divBdr>
                    <w:top w:val="single" w:sz="36" w:space="0" w:color="B4C6D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2737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8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44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4903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8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4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33803">
                          <w:marLeft w:val="0"/>
                          <w:marRight w:val="15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9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65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74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167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5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4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39465">
                      <w:marLeft w:val="0"/>
                      <w:marRight w:val="15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352735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943777">
                              <w:marLeft w:val="15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61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16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21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8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5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2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46273">
                          <w:marLeft w:val="0"/>
                          <w:marRight w:val="15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44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1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8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5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744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4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7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6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02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9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5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1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0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0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8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58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8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9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53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0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41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9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9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1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07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3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3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5833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4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93042">
                          <w:marLeft w:val="0"/>
                          <w:marRight w:val="15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53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19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32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7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6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7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396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6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5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99195">
                  <w:marLeft w:val="0"/>
                  <w:marRight w:val="0"/>
                  <w:marTop w:val="0"/>
                  <w:marBottom w:val="0"/>
                  <w:divBdr>
                    <w:top w:val="single" w:sz="36" w:space="0" w:color="B4C6D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261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0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3991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7111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978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5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8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1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8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3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8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52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7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36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1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5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1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6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1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9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7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30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4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1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0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91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67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1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06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8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8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4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8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62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48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22697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76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2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12388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46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717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528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0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2846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7541">
                  <w:marLeft w:val="0"/>
                  <w:marRight w:val="0"/>
                  <w:marTop w:val="0"/>
                  <w:marBottom w:val="0"/>
                  <w:divBdr>
                    <w:top w:val="single" w:sz="36" w:space="0" w:color="B4C6D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815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9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8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41028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879">
                  <w:marLeft w:val="0"/>
                  <w:marRight w:val="0"/>
                  <w:marTop w:val="0"/>
                  <w:marBottom w:val="0"/>
                  <w:divBdr>
                    <w:top w:val="single" w:sz="36" w:space="0" w:color="B4C6D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2641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24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4343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9684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0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5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2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9695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9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3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9826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74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7476">
      <w:bodyDiv w:val="1"/>
      <w:marLeft w:val="0"/>
      <w:marRight w:val="0"/>
      <w:marTop w:val="0"/>
      <w:marBottom w:val="0"/>
      <w:divBdr>
        <w:top w:val="single" w:sz="2" w:space="0" w:color="000000"/>
        <w:left w:val="none" w:sz="0" w:space="0" w:color="auto"/>
        <w:bottom w:val="none" w:sz="0" w:space="0" w:color="auto"/>
        <w:right w:val="none" w:sz="0" w:space="0" w:color="auto"/>
      </w:divBdr>
      <w:divsChild>
        <w:div w:id="5620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2050">
                  <w:marLeft w:val="0"/>
                  <w:marRight w:val="0"/>
                  <w:marTop w:val="100"/>
                  <w:marBottom w:val="100"/>
                  <w:divBdr>
                    <w:top w:val="single" w:sz="2" w:space="0" w:color="00000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45115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80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646486">
                              <w:marLeft w:val="75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1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26661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2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4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061">
      <w:bodyDiv w:val="1"/>
      <w:marLeft w:val="0"/>
      <w:marRight w:val="0"/>
      <w:marTop w:val="0"/>
      <w:marBottom w:val="0"/>
      <w:divBdr>
        <w:top w:val="single" w:sz="2" w:space="0" w:color="000000"/>
        <w:left w:val="none" w:sz="0" w:space="0" w:color="auto"/>
        <w:bottom w:val="none" w:sz="0" w:space="0" w:color="auto"/>
        <w:right w:val="none" w:sz="0" w:space="0" w:color="auto"/>
      </w:divBdr>
      <w:divsChild>
        <w:div w:id="945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28910">
                  <w:marLeft w:val="0"/>
                  <w:marRight w:val="0"/>
                  <w:marTop w:val="100"/>
                  <w:marBottom w:val="100"/>
                  <w:divBdr>
                    <w:top w:val="single" w:sz="2" w:space="0" w:color="00000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3752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38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829156">
                              <w:marLeft w:val="75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8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57174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3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2876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3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'1.0' encoding='UTF-8' standalone='yes'?>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4B478587A2E384F8A724C09527557C7" ma:contentTypeVersion="12" ma:contentTypeDescription="Crear nuevo documento." ma:contentTypeScope="" ma:versionID="57d25e7fd7900ee0ac520647bab79dc1">
  <xsd:schema xmlns:xsd="http://www.w3.org/2001/XMLSchema" xmlns:xs="http://www.w3.org/2001/XMLSchema" xmlns:p="http://schemas.microsoft.com/office/2006/metadata/properties" xmlns:ns2="6c78ba88-0673-429e-aa79-5676e72317ad" xmlns:ns3="058fe7d9-bb86-4b75-a7ab-e78efa14ab86" targetNamespace="http://schemas.microsoft.com/office/2006/metadata/properties" ma:root="true" ma:fieldsID="9e25b6187806b18aeffad08656463808" ns2:_="" ns3:_="">
    <xsd:import namespace="6c78ba88-0673-429e-aa79-5676e72317ad"/>
    <xsd:import namespace="058fe7d9-bb86-4b75-a7ab-e78efa14ab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8ba88-0673-429e-aa79-5676e72317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8fe7d9-bb86-4b75-a7ab-e78efa14ab8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A09AE-F034-4D3C-8D5E-2782627128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E8543B-7060-4455-9FCE-027A3762C3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424B0D-7382-4EE4-9F04-6761DB7AB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78ba88-0673-429e-aa79-5676e72317ad"/>
    <ds:schemaRef ds:uri="058fe7d9-bb86-4b75-a7ab-e78efa14ab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C4D3713-07CC-F84C-AB26-5CAF1CBB3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</Template>
  <TotalTime>7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Documento General</vt:lpstr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Documento General</dc:title>
  <dc:subject/>
  <dc:creator>jfgarcia@simalga.com</dc:creator>
  <cp:keywords/>
  <dc:description/>
  <cp:lastModifiedBy>juan francisco garcia martinez</cp:lastModifiedBy>
  <cp:revision>3</cp:revision>
  <cp:lastPrinted>2020-08-18T17:45:00Z</cp:lastPrinted>
  <dcterms:created xsi:type="dcterms:W3CDTF">2021-01-13T20:12:00Z</dcterms:created>
  <dcterms:modified xsi:type="dcterms:W3CDTF">2021-01-13T20:15:00Z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stado">
    <vt:lpwstr>01.00</vt:lpwstr>
  </property>
  <property fmtid="{D5CDD505-2E9C-101B-9397-08002B2CF9AE}" pid="3" name="Fecha de registro">
    <vt:lpwstr>01/02/2004</vt:lpwstr>
  </property>
  <property fmtid="{D5CDD505-2E9C-101B-9397-08002B2CF9AE}" pid="4" name="Número de documento">
    <vt:lpwstr>DCCyyyyDOCxx.ezz</vt:lpwstr>
  </property>
  <property fmtid="{D5CDD505-2E9C-101B-9397-08002B2CF9AE}" pid="5" name="Proyecto">
    <vt:lpwstr>Nombre de Proyecto</vt:lpwstr>
  </property>
  <property fmtid="{D5CDD505-2E9C-101B-9397-08002B2CF9AE}" pid="6" name="Cliente">
    <vt:lpwstr>CLIENTE</vt:lpwstr>
  </property>
  <property fmtid="{D5CDD505-2E9C-101B-9397-08002B2CF9AE}" pid="7" name="Departamento">
    <vt:lpwstr>Departamento de Artel Ingenieros</vt:lpwstr>
  </property>
  <property fmtid="{D5CDD505-2E9C-101B-9397-08002B2CF9AE}" pid="8" name="Titulo Documento">
    <vt:lpwstr>Título Documento</vt:lpwstr>
  </property>
  <property fmtid="{D5CDD505-2E9C-101B-9397-08002B2CF9AE}" pid="9" name="Autor">
    <vt:lpwstr>Autor del Documento</vt:lpwstr>
  </property>
  <property fmtid="{D5CDD505-2E9C-101B-9397-08002B2CF9AE}" pid="10" name="ContentTypeId">
    <vt:lpwstr>0x01010044B478587A2E384F8A724C09527557C7</vt:lpwstr>
  </property>
</Properties>
</file>