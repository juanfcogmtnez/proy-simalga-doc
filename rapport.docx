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6A9A" w14:textId="2068ED4F" w:rsidR="00E726FB" w:rsidRPr="00E777DE" w:rsidRDefault="00E726FB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50ED60B9" w14:textId="224FCFA8" w:rsidR="004D0EBD" w:rsidRDefault="004D0EBD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6ADE26E9" w14:textId="77777777" w:rsidR="00E777DE" w:rsidRPr="00E777DE" w:rsidRDefault="00E777DE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03569FA" w14:textId="00ACA3C5" w:rsidR="008F7616" w:rsidRPr="00E777DE" w:rsidRDefault="00E82650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  <w:r>
        <w:rPr>
          <w:noProof/>
          <w:lang w:val="es-ES_tradnl" w:eastAsia="es-ES_tradnl"/>
        </w:rPr>
        <w:drawing>
          <wp:inline distT="0" distB="0" distL="0" distR="0" wp14:anchorId="53AE0C03" wp14:editId="74981D74">
            <wp:extent cx="5483720" cy="36576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7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75F3" w14:textId="460D8CFF" w:rsidR="008F7616" w:rsidRPr="00E777DE" w:rsidRDefault="008F7616" w:rsidP="00173894">
      <w:pPr>
        <w:pStyle w:val="Ttulo"/>
        <w:widowControl w:val="0"/>
        <w:rPr>
          <w:rFonts w:ascii="Arial Narrow" w:hAnsi="Arial Narrow"/>
          <w:sz w:val="22"/>
          <w:szCs w:val="22"/>
          <w:lang w:val="fr-FR"/>
        </w:rPr>
      </w:pPr>
    </w:p>
    <w:p w14:paraId="287C585D" w14:textId="77777777" w:rsidR="00C93E0F" w:rsidRPr="00E777DE" w:rsidRDefault="00C93E0F" w:rsidP="00173894">
      <w:pPr>
        <w:widowControl w:val="0"/>
        <w:rPr>
          <w:rFonts w:ascii="Arial Narrow" w:hAnsi="Arial Narrow"/>
          <w:b/>
          <w:bCs/>
          <w:color w:val="808080"/>
          <w:kern w:val="28"/>
          <w:sz w:val="22"/>
          <w:szCs w:val="22"/>
          <w:lang w:val="fr-FR"/>
        </w:rPr>
      </w:pPr>
    </w:p>
    <w:p w14:paraId="74729C87" w14:textId="162DF594" w:rsidR="00E777DE" w:rsidRPr="00E777DE" w:rsidRDefault="00E777DE" w:rsidP="00173894">
      <w:pPr>
        <w:widowControl w:val="0"/>
        <w:ind w:left="709" w:firstLine="709"/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</w:pPr>
      <w:r w:rsidRPr="00E777D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>RAPPORT DE SERVICE</w:t>
      </w:r>
      <w:r w:rsidR="002B0163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 </w:t>
      </w:r>
      <w:r w:rsidR="007173F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>{{mes}}</w:t>
      </w:r>
      <w:r w:rsidRPr="00E777D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 xml:space="preserve"> </w:t>
      </w:r>
      <w:r w:rsidR="007173FE">
        <w:rPr>
          <w:rFonts w:ascii="Arial Narrow" w:hAnsi="Arial Narrow" w:cstheme="minorHAnsi"/>
          <w:b/>
          <w:bCs/>
          <w:color w:val="003A62"/>
          <w:kern w:val="28"/>
          <w:sz w:val="44"/>
          <w:szCs w:val="44"/>
          <w:lang w:val="fr-FR"/>
        </w:rPr>
        <w:t>{{ano}}</w:t>
      </w:r>
    </w:p>
    <w:p w14:paraId="387CB43D" w14:textId="77777777" w:rsidR="00623057" w:rsidRPr="00B00CEF" w:rsidRDefault="00623057" w:rsidP="00173894">
      <w:pPr>
        <w:widowControl w:val="0"/>
        <w:jc w:val="center"/>
        <w:rPr>
          <w:rFonts w:ascii="Arial Narrow" w:hAnsi="Arial Narrow"/>
          <w:b/>
          <w:bCs/>
          <w:color w:val="808080"/>
          <w:kern w:val="28"/>
          <w:sz w:val="22"/>
          <w:szCs w:val="22"/>
          <w:lang w:val="fr-FR"/>
        </w:rPr>
      </w:pPr>
    </w:p>
    <w:p w14:paraId="1ED73324" w14:textId="5683F838" w:rsidR="00E777DE" w:rsidRPr="00B00CEF" w:rsidRDefault="00E777DE" w:rsidP="00173894">
      <w:pPr>
        <w:widowControl w:val="0"/>
        <w:rPr>
          <w:rFonts w:ascii="Arial Narrow" w:hAnsi="Arial Narrow"/>
          <w:bCs/>
          <w:color w:val="003399"/>
          <w:kern w:val="28"/>
          <w:sz w:val="22"/>
          <w:szCs w:val="22"/>
          <w:lang w:val="fr-FR"/>
        </w:rPr>
      </w:pPr>
    </w:p>
    <w:sectPr w:rsidR="00E777DE" w:rsidRPr="00B00CEF" w:rsidSect="00E777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2552" w:right="1134" w:bottom="1985" w:left="1418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CE3DC" w14:textId="77777777" w:rsidR="0038206A" w:rsidRDefault="0038206A">
      <w:r>
        <w:separator/>
      </w:r>
    </w:p>
  </w:endnote>
  <w:endnote w:type="continuationSeparator" w:id="0">
    <w:p w14:paraId="4EAA9A16" w14:textId="77777777" w:rsidR="0038206A" w:rsidRDefault="003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Univers LT Std 45 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TC Stone Sans Std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OIGBE N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P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JKO E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DJ F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egrita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utura Lt BT">
    <w:altName w:val="Century Gothic"/>
    <w:charset w:val="00"/>
    <w:family w:val="auto"/>
    <w:pitch w:val="variable"/>
    <w:sig w:usb0="80000067" w:usb1="00000000" w:usb2="00000000" w:usb3="00000000" w:csb0="000001F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utura Com Book">
    <w:altName w:val="Futura Com Book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BBFEC" w14:textId="77777777" w:rsidR="007173FE" w:rsidRDefault="007173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170157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sz w:val="18"/>
        <w:szCs w:val="18"/>
      </w:rPr>
    </w:sdtEndPr>
    <w:sdtContent>
      <w:p w14:paraId="7396D484" w14:textId="5E3813E2" w:rsidR="00793962" w:rsidRPr="00D83955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6"/>
          <w:jc w:val="center"/>
          <w:rPr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SIMALGA INTERNACIONAL</w:t>
        </w:r>
      </w:p>
      <w:p w14:paraId="5C012A50" w14:textId="3435E0DC" w:rsidR="00793962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4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Rapport de maintenance du mois </w:t>
        </w:r>
        <w:r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de </w:t>
        </w:r>
        <w:r w:rsidR="00D35317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decembre</w:t>
        </w:r>
        <w:r w:rsidRPr="00D83955"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 xml:space="preserve"> 2020</w:t>
        </w:r>
      </w:p>
      <w:p w14:paraId="72E4CA8C" w14:textId="67F64EB3" w:rsidR="00793962" w:rsidRPr="00D83955" w:rsidRDefault="00793962" w:rsidP="00212932">
        <w:pPr>
          <w:widowControl w:val="0"/>
          <w:autoSpaceDE w:val="0"/>
          <w:autoSpaceDN w:val="0"/>
          <w:adjustRightInd w:val="0"/>
          <w:spacing w:before="120" w:after="0" w:line="235" w:lineRule="exact"/>
          <w:ind w:right="-34"/>
          <w:jc w:val="center"/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</w:pPr>
        <w:r>
          <w:rPr>
            <w:rFonts w:asciiTheme="majorHAnsi" w:hAnsiTheme="majorHAnsi" w:cstheme="majorHAnsi"/>
            <w:color w:val="7F7F7F"/>
            <w:spacing w:val="-1"/>
            <w:position w:val="1"/>
            <w:sz w:val="18"/>
            <w:szCs w:val="18"/>
            <w:lang w:val="fr-FR"/>
          </w:rPr>
          <w:t>Hôtel Sheraton Annaba</w:t>
        </w:r>
      </w:p>
      <w:p w14:paraId="150CE341" w14:textId="3A3699EE" w:rsidR="00793962" w:rsidRPr="00FC2BB5" w:rsidRDefault="00793962" w:rsidP="00173894">
        <w:pPr>
          <w:pStyle w:val="Piedepgina"/>
          <w:jc w:val="right"/>
          <w:rPr>
            <w:rFonts w:asciiTheme="majorHAnsi" w:hAnsiTheme="majorHAnsi" w:cstheme="majorHAnsi"/>
            <w:sz w:val="18"/>
            <w:szCs w:val="18"/>
          </w:rPr>
        </w:pPr>
        <w:r w:rsidRPr="00757F74">
          <w:rPr>
            <w:rFonts w:asciiTheme="majorHAnsi" w:hAnsiTheme="majorHAnsi" w:cstheme="majorHAnsi"/>
            <w:sz w:val="18"/>
            <w:szCs w:val="18"/>
          </w:rPr>
          <w:fldChar w:fldCharType="begin"/>
        </w:r>
        <w:r w:rsidRPr="00757F74">
          <w:rPr>
            <w:rFonts w:asciiTheme="majorHAnsi" w:hAnsiTheme="majorHAnsi" w:cstheme="majorHAnsi"/>
            <w:sz w:val="18"/>
            <w:szCs w:val="18"/>
          </w:rPr>
          <w:instrText>PAGE   \* MERGEFORMAT</w:instrTex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separate"/>
        </w:r>
        <w:r>
          <w:rPr>
            <w:rFonts w:asciiTheme="majorHAnsi" w:hAnsiTheme="majorHAnsi" w:cstheme="majorHAnsi"/>
            <w:noProof/>
            <w:sz w:val="18"/>
            <w:szCs w:val="18"/>
          </w:rPr>
          <w:t>23</w:t>
        </w:r>
        <w:r w:rsidRPr="00757F74">
          <w:rPr>
            <w:rFonts w:asciiTheme="majorHAnsi" w:hAnsiTheme="majorHAnsi" w:cstheme="majorHAnsi"/>
            <w:sz w:val="18"/>
            <w:szCs w:val="18"/>
          </w:rPr>
          <w:fldChar w:fldCharType="end"/>
        </w:r>
      </w:p>
    </w:sdtContent>
  </w:sdt>
  <w:p w14:paraId="0DCE12A9" w14:textId="77777777" w:rsidR="00793962" w:rsidRDefault="0079396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D84C8" w14:textId="77777777" w:rsidR="00793962" w:rsidRPr="00D83955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SIMALGA INTERNACIONAL</w:t>
    </w:r>
  </w:p>
  <w:p w14:paraId="6F8BE151" w14:textId="4F99EF6C" w:rsidR="00793962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 w:rsidRPr="00D83955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Rapport de maintenance du mois d</w:t>
    </w:r>
    <w:r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 xml:space="preserve">e </w:t>
    </w:r>
    <w:r w:rsidR="007173FE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{{mes</w:t>
    </w:r>
    <w:r w:rsidR="00780C58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_m</w:t>
    </w:r>
    <w:r w:rsidR="007173FE"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}} {{ano}}</w:t>
    </w:r>
  </w:p>
  <w:p w14:paraId="644FD982" w14:textId="77777777" w:rsidR="00793962" w:rsidRPr="00D83955" w:rsidRDefault="00793962" w:rsidP="00E777DE">
    <w:pPr>
      <w:widowControl w:val="0"/>
      <w:autoSpaceDE w:val="0"/>
      <w:autoSpaceDN w:val="0"/>
      <w:adjustRightInd w:val="0"/>
      <w:spacing w:before="0" w:line="235" w:lineRule="exact"/>
      <w:ind w:right="-34"/>
      <w:jc w:val="center"/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</w:pPr>
    <w:r>
      <w:rPr>
        <w:rFonts w:asciiTheme="majorHAnsi" w:hAnsiTheme="majorHAnsi" w:cstheme="majorHAnsi"/>
        <w:color w:val="7F7F7F"/>
        <w:spacing w:val="-1"/>
        <w:position w:val="1"/>
        <w:sz w:val="18"/>
        <w:szCs w:val="18"/>
        <w:lang w:val="fr-FR"/>
      </w:rPr>
      <w:t>Hôtel Sheraton Annaba</w:t>
    </w:r>
  </w:p>
  <w:p w14:paraId="08949AAB" w14:textId="77777777" w:rsidR="00793962" w:rsidRDefault="007939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43D29" w14:textId="77777777" w:rsidR="0038206A" w:rsidRDefault="0038206A">
      <w:r>
        <w:separator/>
      </w:r>
    </w:p>
  </w:footnote>
  <w:footnote w:type="continuationSeparator" w:id="0">
    <w:p w14:paraId="5640FC5E" w14:textId="77777777" w:rsidR="0038206A" w:rsidRDefault="003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89BD0" w14:textId="77777777" w:rsidR="007173FE" w:rsidRDefault="007173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793962" w:rsidRPr="00D519AD" w14:paraId="0E61E61D" w14:textId="77777777" w:rsidTr="0D93EDBA">
      <w:trPr>
        <w:trHeight w:val="835"/>
      </w:trPr>
      <w:tc>
        <w:tcPr>
          <w:tcW w:w="2264" w:type="dxa"/>
          <w:vAlign w:val="center"/>
        </w:tcPr>
        <w:p w14:paraId="75CFE95C" w14:textId="217603C0" w:rsidR="00793962" w:rsidRDefault="00793962" w:rsidP="00F2137C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30750BB7" wp14:editId="357A270F">
                <wp:extent cx="1019175" cy="10191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44385A3E" w14:textId="6D8AA73B" w:rsidR="00793962" w:rsidRPr="00F17A8C" w:rsidRDefault="00793962" w:rsidP="00F2137C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7B3E6FD3" wp14:editId="5A7856C8">
                <wp:extent cx="1181100" cy="708660"/>
                <wp:effectExtent l="0" t="0" r="0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vAlign w:val="center"/>
        </w:tcPr>
        <w:p w14:paraId="40EAE50C" w14:textId="77777777" w:rsidR="00793962" w:rsidRDefault="00793962" w:rsidP="00F2137C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es-ES_tradnl" w:eastAsia="es-ES_tradnl"/>
            </w:rPr>
            <w:drawing>
              <wp:inline distT="0" distB="0" distL="0" distR="0" wp14:anchorId="570EFD49" wp14:editId="7517C543">
                <wp:extent cx="1630857" cy="411269"/>
                <wp:effectExtent l="0" t="0" r="7620" b="8255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93962" w:rsidRPr="00D519AD" w14:paraId="007B3555" w14:textId="77777777" w:rsidTr="0D93EDBA">
      <w:trPr>
        <w:trHeight w:val="835"/>
      </w:trPr>
      <w:tc>
        <w:tcPr>
          <w:tcW w:w="9776" w:type="dxa"/>
          <w:gridSpan w:val="3"/>
          <w:vAlign w:val="center"/>
        </w:tcPr>
        <w:p w14:paraId="1096B3C5" w14:textId="56BFAF1B" w:rsidR="00793962" w:rsidRPr="009515A6" w:rsidRDefault="00793962" w:rsidP="00A55F94">
          <w:pPr>
            <w:pStyle w:val="Encabezado"/>
            <w:spacing w:before="120"/>
            <w:ind w:left="-68"/>
            <w:jc w:val="center"/>
            <w:rPr>
              <w:rFonts w:asciiTheme="majorHAnsi" w:hAnsiTheme="majorHAnsi" w:cstheme="majorHAnsi"/>
              <w:b/>
              <w:bCs/>
              <w:noProof/>
              <w:color w:val="595959" w:themeColor="text1" w:themeTint="A6"/>
              <w:kern w:val="28"/>
              <w:sz w:val="32"/>
              <w:szCs w:val="32"/>
              <w:lang w:val="fr-FR" w:eastAsia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RAPPORT DE SERVICE </w:t>
          </w:r>
          <w:r w:rsidR="00D35317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DECEMBRE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2020</w:t>
          </w:r>
        </w:p>
      </w:tc>
    </w:tr>
  </w:tbl>
  <w:p w14:paraId="12C9CA9A" w14:textId="77777777" w:rsidR="00793962" w:rsidRPr="00A55F94" w:rsidRDefault="00793962" w:rsidP="00E777DE">
    <w:pPr>
      <w:spacing w:before="0" w:after="0"/>
      <w:rPr>
        <w:sz w:val="12"/>
        <w:szCs w:val="12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76" w:type="dxa"/>
      <w:tblInd w:w="-142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4"/>
      <w:gridCol w:w="4819"/>
      <w:gridCol w:w="2693"/>
    </w:tblGrid>
    <w:tr w:rsidR="00793962" w:rsidRPr="00D519AD" w14:paraId="3F482BFD" w14:textId="77777777" w:rsidTr="0D93EDBA">
      <w:trPr>
        <w:trHeight w:val="835"/>
      </w:trPr>
      <w:tc>
        <w:tcPr>
          <w:tcW w:w="2264" w:type="dxa"/>
          <w:vAlign w:val="center"/>
        </w:tcPr>
        <w:p w14:paraId="181E1161" w14:textId="77777777" w:rsidR="00793962" w:rsidRDefault="00793962" w:rsidP="00E777DE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85CB9B1" wp14:editId="30F02226">
                <wp:extent cx="1019175" cy="1019175"/>
                <wp:effectExtent l="0" t="0" r="9525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01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vAlign w:val="center"/>
        </w:tcPr>
        <w:p w14:paraId="548D7BEC" w14:textId="77777777" w:rsidR="00793962" w:rsidRPr="00F17A8C" w:rsidRDefault="00793962" w:rsidP="00E777DE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808080" w:themeColor="background1" w:themeShade="80"/>
              <w:kern w:val="28"/>
              <w:sz w:val="22"/>
              <w:szCs w:val="22"/>
              <w:lang w:val="fr-FR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78A76BB" wp14:editId="73937330">
                <wp:extent cx="1181100" cy="708660"/>
                <wp:effectExtent l="0" t="0" r="0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vAlign w:val="center"/>
        </w:tcPr>
        <w:p w14:paraId="52D7E3BA" w14:textId="77777777" w:rsidR="00793962" w:rsidRDefault="00793962" w:rsidP="00E777DE">
          <w:pPr>
            <w:pStyle w:val="Encabezado"/>
            <w:ind w:left="-70"/>
            <w:jc w:val="center"/>
            <w:rPr>
              <w:rFonts w:ascii="Calibri Light" w:hAnsi="Calibri Light"/>
              <w:bCs/>
              <w:color w:val="003399"/>
              <w:kern w:val="28"/>
              <w:sz w:val="22"/>
              <w:szCs w:val="22"/>
              <w:lang w:val="fr-FR"/>
            </w:rPr>
          </w:pPr>
          <w:r w:rsidRPr="00951EFF">
            <w:rPr>
              <w:rFonts w:ascii="Calibri Light" w:hAnsi="Calibri Light"/>
              <w:bCs/>
              <w:noProof/>
              <w:color w:val="003399"/>
              <w:kern w:val="28"/>
              <w:sz w:val="22"/>
              <w:szCs w:val="22"/>
              <w:lang w:val="es-ES_tradnl" w:eastAsia="es-ES_tradnl"/>
            </w:rPr>
            <w:drawing>
              <wp:inline distT="0" distB="0" distL="0" distR="0" wp14:anchorId="0AAFB28F" wp14:editId="1161D877">
                <wp:extent cx="1630857" cy="411269"/>
                <wp:effectExtent l="0" t="0" r="7620" b="8255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simalga-internacional-03.jp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7" t="20431" r="6884" b="13979"/>
                        <a:stretch/>
                      </pic:blipFill>
                      <pic:spPr bwMode="auto">
                        <a:xfrm>
                          <a:off x="0" y="0"/>
                          <a:ext cx="1648847" cy="41580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793962" w:rsidRPr="00D519AD" w14:paraId="125CACC5" w14:textId="77777777" w:rsidTr="00AA22C3">
      <w:trPr>
        <w:trHeight w:val="467"/>
      </w:trPr>
      <w:tc>
        <w:tcPr>
          <w:tcW w:w="9776" w:type="dxa"/>
          <w:gridSpan w:val="3"/>
          <w:vAlign w:val="center"/>
        </w:tcPr>
        <w:p w14:paraId="4ECC6572" w14:textId="3159F3A0" w:rsidR="00793962" w:rsidRPr="009515A6" w:rsidRDefault="00793962" w:rsidP="00AA22C3">
          <w:pPr>
            <w:pStyle w:val="Encabezado"/>
            <w:jc w:val="center"/>
            <w:rPr>
              <w:rFonts w:asciiTheme="majorHAnsi" w:hAnsiTheme="majorHAnsi" w:cstheme="majorHAnsi"/>
              <w:b/>
              <w:bCs/>
              <w:noProof/>
              <w:color w:val="595959" w:themeColor="text1" w:themeTint="A6"/>
              <w:kern w:val="28"/>
              <w:sz w:val="32"/>
              <w:szCs w:val="32"/>
              <w:lang w:val="fr-FR" w:eastAsia="fr-FR"/>
            </w:rPr>
          </w:pP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RAPPORT DE SERVICE </w:t>
          </w:r>
          <w:r w:rsidR="007173FE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{{mes}}</w:t>
          </w:r>
          <w:r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 xml:space="preserve"> </w:t>
          </w:r>
          <w:r w:rsidR="007173FE">
            <w:rPr>
              <w:rFonts w:asciiTheme="majorHAnsi" w:hAnsiTheme="majorHAnsi" w:cstheme="majorHAnsi"/>
              <w:b/>
              <w:bCs/>
              <w:noProof/>
              <w:color w:val="003A62"/>
              <w:sz w:val="32"/>
              <w:szCs w:val="32"/>
            </w:rPr>
            <w:t>{{ano}}</w:t>
          </w:r>
        </w:p>
      </w:tc>
    </w:tr>
  </w:tbl>
  <w:p w14:paraId="3114794C" w14:textId="77777777" w:rsidR="00793962" w:rsidRDefault="00793962" w:rsidP="00E777DE">
    <w:pPr>
      <w:pStyle w:val="Encabezado"/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53AE0C0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D0"/>
      </v:shape>
    </w:pict>
  </w:numPicBullet>
  <w:abstractNum w:abstractNumId="0" w15:restartNumberingAfterBreak="0">
    <w:nsid w:val="FFFFFF89"/>
    <w:multiLevelType w:val="singleLevel"/>
    <w:tmpl w:val="3F5E475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21E48BFC"/>
    <w:lvl w:ilvl="0">
      <w:numFmt w:val="decimal"/>
      <w:pStyle w:val="Vieta2"/>
      <w:lvlText w:val="*"/>
      <w:lvlJc w:val="left"/>
    </w:lvl>
  </w:abstractNum>
  <w:abstractNum w:abstractNumId="2" w15:restartNumberingAfterBreak="0">
    <w:nsid w:val="084E4E98"/>
    <w:multiLevelType w:val="hybridMultilevel"/>
    <w:tmpl w:val="BF2EBDC8"/>
    <w:lvl w:ilvl="0" w:tplc="306E3FBC">
      <w:start w:val="1"/>
      <w:numFmt w:val="bullet"/>
      <w:pStyle w:val="Listaconvietas4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488182E">
      <w:numFmt w:val="decimal"/>
      <w:lvlText w:val=""/>
      <w:lvlJc w:val="left"/>
    </w:lvl>
    <w:lvl w:ilvl="2" w:tplc="DDAC88E2">
      <w:numFmt w:val="decimal"/>
      <w:lvlText w:val=""/>
      <w:lvlJc w:val="left"/>
    </w:lvl>
    <w:lvl w:ilvl="3" w:tplc="E3083294">
      <w:numFmt w:val="decimal"/>
      <w:lvlText w:val=""/>
      <w:lvlJc w:val="left"/>
    </w:lvl>
    <w:lvl w:ilvl="4" w:tplc="9D9846C4">
      <w:numFmt w:val="decimal"/>
      <w:lvlText w:val=""/>
      <w:lvlJc w:val="left"/>
    </w:lvl>
    <w:lvl w:ilvl="5" w:tplc="62025FBA">
      <w:numFmt w:val="decimal"/>
      <w:lvlText w:val=""/>
      <w:lvlJc w:val="left"/>
    </w:lvl>
    <w:lvl w:ilvl="6" w:tplc="D9506EA2">
      <w:numFmt w:val="decimal"/>
      <w:lvlText w:val=""/>
      <w:lvlJc w:val="left"/>
    </w:lvl>
    <w:lvl w:ilvl="7" w:tplc="E012C59E">
      <w:numFmt w:val="decimal"/>
      <w:lvlText w:val=""/>
      <w:lvlJc w:val="left"/>
    </w:lvl>
    <w:lvl w:ilvl="8" w:tplc="DA20B68A">
      <w:numFmt w:val="decimal"/>
      <w:lvlText w:val=""/>
      <w:lvlJc w:val="left"/>
    </w:lvl>
  </w:abstractNum>
  <w:abstractNum w:abstractNumId="3" w15:restartNumberingAfterBreak="0">
    <w:nsid w:val="0A550674"/>
    <w:multiLevelType w:val="hybridMultilevel"/>
    <w:tmpl w:val="395CC7A8"/>
    <w:lvl w:ilvl="0" w:tplc="89E80CC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3391"/>
    <w:multiLevelType w:val="hybridMultilevel"/>
    <w:tmpl w:val="9ED4D3B0"/>
    <w:lvl w:ilvl="0" w:tplc="109C720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33908"/>
    <w:multiLevelType w:val="multilevel"/>
    <w:tmpl w:val="A06A9F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3167F3"/>
    <w:multiLevelType w:val="hybridMultilevel"/>
    <w:tmpl w:val="B4E2D21A"/>
    <w:lvl w:ilvl="0" w:tplc="569038C0">
      <w:start w:val="1"/>
      <w:numFmt w:val="bullet"/>
      <w:pStyle w:val="Listaconvietas2"/>
      <w:lvlText w:val="-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 w:tplc="839EC1DC">
      <w:numFmt w:val="decimal"/>
      <w:lvlText w:val=""/>
      <w:lvlJc w:val="left"/>
    </w:lvl>
    <w:lvl w:ilvl="2" w:tplc="BFCA5AC0">
      <w:numFmt w:val="decimal"/>
      <w:lvlText w:val=""/>
      <w:lvlJc w:val="left"/>
    </w:lvl>
    <w:lvl w:ilvl="3" w:tplc="0194F47A">
      <w:numFmt w:val="decimal"/>
      <w:lvlText w:val=""/>
      <w:lvlJc w:val="left"/>
    </w:lvl>
    <w:lvl w:ilvl="4" w:tplc="A59A9056">
      <w:numFmt w:val="decimal"/>
      <w:lvlText w:val=""/>
      <w:lvlJc w:val="left"/>
    </w:lvl>
    <w:lvl w:ilvl="5" w:tplc="BA106F98">
      <w:numFmt w:val="decimal"/>
      <w:lvlText w:val=""/>
      <w:lvlJc w:val="left"/>
    </w:lvl>
    <w:lvl w:ilvl="6" w:tplc="78BAE810">
      <w:numFmt w:val="decimal"/>
      <w:lvlText w:val=""/>
      <w:lvlJc w:val="left"/>
    </w:lvl>
    <w:lvl w:ilvl="7" w:tplc="5CDA9E18">
      <w:numFmt w:val="decimal"/>
      <w:lvlText w:val=""/>
      <w:lvlJc w:val="left"/>
    </w:lvl>
    <w:lvl w:ilvl="8" w:tplc="95B01258">
      <w:numFmt w:val="decimal"/>
      <w:lvlText w:val=""/>
      <w:lvlJc w:val="left"/>
    </w:lvl>
  </w:abstractNum>
  <w:abstractNum w:abstractNumId="7" w15:restartNumberingAfterBreak="0">
    <w:nsid w:val="14664CD7"/>
    <w:multiLevelType w:val="multilevel"/>
    <w:tmpl w:val="5F6C3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EB6609F"/>
    <w:multiLevelType w:val="hybridMultilevel"/>
    <w:tmpl w:val="083E8CAA"/>
    <w:lvl w:ilvl="0" w:tplc="DFF0B03A">
      <w:start w:val="1"/>
      <w:numFmt w:val="bullet"/>
      <w:pStyle w:val="EstiloEstiloTtulo1SubrayadoArialNegrita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>
      <w:start w:val="1"/>
      <w:numFmt w:val="bullet"/>
      <w:pStyle w:val="EstiloTtulo211ptSinCursiva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A3881"/>
    <w:multiLevelType w:val="hybridMultilevel"/>
    <w:tmpl w:val="EAC0445C"/>
    <w:lvl w:ilvl="0" w:tplc="096CD74A">
      <w:start w:val="1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961E1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4C645EF"/>
    <w:multiLevelType w:val="hybridMultilevel"/>
    <w:tmpl w:val="1E6EB0CC"/>
    <w:lvl w:ilvl="0" w:tplc="ABCADEAE">
      <w:start w:val="1"/>
      <w:numFmt w:val="bullet"/>
      <w:pStyle w:val="a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4B2AD9F0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5970B33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10C2589E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39E67644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AC00287C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72082C14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614AAD70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32B24662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6B91D71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9721339"/>
    <w:multiLevelType w:val="multilevel"/>
    <w:tmpl w:val="BD2242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546DED"/>
    <w:multiLevelType w:val="hybridMultilevel"/>
    <w:tmpl w:val="CE52AFCA"/>
    <w:lvl w:ilvl="0" w:tplc="75A2688C">
      <w:start w:val="1"/>
      <w:numFmt w:val="decimal"/>
      <w:pStyle w:val="Estilo1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076C33"/>
    <w:multiLevelType w:val="singleLevel"/>
    <w:tmpl w:val="73FE7C66"/>
    <w:lvl w:ilvl="0">
      <w:start w:val="1"/>
      <w:numFmt w:val="bullet"/>
      <w:pStyle w:val="Listaconsangra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</w:abstractNum>
  <w:abstractNum w:abstractNumId="16" w15:restartNumberingAfterBreak="0">
    <w:nsid w:val="421F7298"/>
    <w:multiLevelType w:val="hybridMultilevel"/>
    <w:tmpl w:val="0884E912"/>
    <w:lvl w:ilvl="0" w:tplc="362C830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97D26"/>
    <w:multiLevelType w:val="hybridMultilevel"/>
    <w:tmpl w:val="ACD86C76"/>
    <w:lvl w:ilvl="0" w:tplc="AA1A556C">
      <w:start w:val="1"/>
      <w:numFmt w:val="bullet"/>
      <w:pStyle w:val="a3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1" w:tplc="7720909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3AF2AFCC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A5EAB4AC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BE0EDABC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DB68AF62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C69AAAC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7DA4306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9F8A04B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EF37F22"/>
    <w:multiLevelType w:val="hybridMultilevel"/>
    <w:tmpl w:val="5E0C6E96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B56AB0E">
      <w:start w:val="1"/>
      <w:numFmt w:val="bullet"/>
      <w:pStyle w:val="Vieta"/>
      <w:lvlText w:val=""/>
      <w:lvlJc w:val="left"/>
      <w:pPr>
        <w:tabs>
          <w:tab w:val="num" w:pos="2367"/>
        </w:tabs>
        <w:ind w:left="2367" w:hanging="567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CC068E"/>
    <w:multiLevelType w:val="multilevel"/>
    <w:tmpl w:val="3B161D22"/>
    <w:lvl w:ilvl="0">
      <w:start w:val="1"/>
      <w:numFmt w:val="bullet"/>
      <w:pStyle w:val="Listaconvietas5"/>
      <w:lvlText w:val="∙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3313ED0"/>
    <w:multiLevelType w:val="multilevel"/>
    <w:tmpl w:val="BDC60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3E823CE"/>
    <w:multiLevelType w:val="hybridMultilevel"/>
    <w:tmpl w:val="1B481922"/>
    <w:lvl w:ilvl="0" w:tplc="44AAAE0A">
      <w:start w:val="1"/>
      <w:numFmt w:val="bullet"/>
      <w:pStyle w:val="a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3687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6F41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2F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4AF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C3E97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DE0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AF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282F2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2C6C56"/>
    <w:multiLevelType w:val="hybridMultilevel"/>
    <w:tmpl w:val="AA0E4962"/>
    <w:lvl w:ilvl="0" w:tplc="0C0A0001">
      <w:start w:val="1"/>
      <w:numFmt w:val="bullet"/>
      <w:pStyle w:val="guin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04270"/>
    <w:multiLevelType w:val="hybridMultilevel"/>
    <w:tmpl w:val="A4E6A432"/>
    <w:lvl w:ilvl="0" w:tplc="C686847E">
      <w:start w:val="1"/>
      <w:numFmt w:val="bullet"/>
      <w:pStyle w:val="Listaconvietas3"/>
      <w:lvlText w:val="-"/>
      <w:lvlJc w:val="left"/>
      <w:pPr>
        <w:tabs>
          <w:tab w:val="num" w:pos="926"/>
        </w:tabs>
        <w:ind w:left="926" w:hanging="360"/>
      </w:pPr>
      <w:rPr>
        <w:rFonts w:ascii="Times New Roman" w:hAnsi="Times New Roman" w:hint="default"/>
      </w:rPr>
    </w:lvl>
    <w:lvl w:ilvl="1" w:tplc="4C16780E">
      <w:numFmt w:val="decimal"/>
      <w:lvlText w:val=""/>
      <w:lvlJc w:val="left"/>
    </w:lvl>
    <w:lvl w:ilvl="2" w:tplc="5154743A">
      <w:numFmt w:val="decimal"/>
      <w:lvlText w:val=""/>
      <w:lvlJc w:val="left"/>
    </w:lvl>
    <w:lvl w:ilvl="3" w:tplc="7842F496">
      <w:numFmt w:val="decimal"/>
      <w:lvlText w:val=""/>
      <w:lvlJc w:val="left"/>
    </w:lvl>
    <w:lvl w:ilvl="4" w:tplc="B7DE3774">
      <w:numFmt w:val="decimal"/>
      <w:lvlText w:val=""/>
      <w:lvlJc w:val="left"/>
    </w:lvl>
    <w:lvl w:ilvl="5" w:tplc="D940E8B8">
      <w:numFmt w:val="decimal"/>
      <w:lvlText w:val=""/>
      <w:lvlJc w:val="left"/>
    </w:lvl>
    <w:lvl w:ilvl="6" w:tplc="84D8E5DC">
      <w:numFmt w:val="decimal"/>
      <w:lvlText w:val=""/>
      <w:lvlJc w:val="left"/>
    </w:lvl>
    <w:lvl w:ilvl="7" w:tplc="B540CCB8">
      <w:numFmt w:val="decimal"/>
      <w:lvlText w:val=""/>
      <w:lvlJc w:val="left"/>
    </w:lvl>
    <w:lvl w:ilvl="8" w:tplc="46B873C2">
      <w:numFmt w:val="decimal"/>
      <w:lvlText w:val=""/>
      <w:lvlJc w:val="left"/>
    </w:lvl>
  </w:abstractNum>
  <w:abstractNum w:abstractNumId="24" w15:restartNumberingAfterBreak="0">
    <w:nsid w:val="7C4816F4"/>
    <w:multiLevelType w:val="hybridMultilevel"/>
    <w:tmpl w:val="54769492"/>
    <w:lvl w:ilvl="0" w:tplc="F88A66B0">
      <w:start w:val="1"/>
      <w:numFmt w:val="bullet"/>
      <w:pStyle w:val="Listavietas1Car"/>
      <w:lvlText w:val="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</w:rPr>
    </w:lvl>
    <w:lvl w:ilvl="1" w:tplc="F69688E0">
      <w:numFmt w:val="decimal"/>
      <w:lvlText w:val=""/>
      <w:lvlJc w:val="left"/>
    </w:lvl>
    <w:lvl w:ilvl="2" w:tplc="68ACE4FE">
      <w:numFmt w:val="decimal"/>
      <w:lvlText w:val=""/>
      <w:lvlJc w:val="left"/>
    </w:lvl>
    <w:lvl w:ilvl="3" w:tplc="83A25C2C">
      <w:numFmt w:val="decimal"/>
      <w:lvlText w:val=""/>
      <w:lvlJc w:val="left"/>
    </w:lvl>
    <w:lvl w:ilvl="4" w:tplc="7F6824CA">
      <w:numFmt w:val="decimal"/>
      <w:lvlText w:val=""/>
      <w:lvlJc w:val="left"/>
    </w:lvl>
    <w:lvl w:ilvl="5" w:tplc="DDA211AE">
      <w:numFmt w:val="decimal"/>
      <w:lvlText w:val=""/>
      <w:lvlJc w:val="left"/>
    </w:lvl>
    <w:lvl w:ilvl="6" w:tplc="BB984AD4">
      <w:numFmt w:val="decimal"/>
      <w:lvlText w:val=""/>
      <w:lvlJc w:val="left"/>
    </w:lvl>
    <w:lvl w:ilvl="7" w:tplc="324CF9E4">
      <w:numFmt w:val="decimal"/>
      <w:lvlText w:val=""/>
      <w:lvlJc w:val="left"/>
    </w:lvl>
    <w:lvl w:ilvl="8" w:tplc="3ECEC90C">
      <w:numFmt w:val="decimal"/>
      <w:lvlText w:val=""/>
      <w:lvlJc w:val="left"/>
    </w:lvl>
  </w:abstractNum>
  <w:abstractNum w:abstractNumId="25" w15:restartNumberingAfterBreak="0">
    <w:nsid w:val="7CC26121"/>
    <w:multiLevelType w:val="hybridMultilevel"/>
    <w:tmpl w:val="76CAB3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E933479"/>
    <w:multiLevelType w:val="hybridMultilevel"/>
    <w:tmpl w:val="E2522970"/>
    <w:lvl w:ilvl="0" w:tplc="2B769856">
      <w:start w:val="1"/>
      <w:numFmt w:val="bullet"/>
      <w:pStyle w:val="TEPGUION"/>
      <w:lvlText w:val="-"/>
      <w:lvlJc w:val="left"/>
      <w:pPr>
        <w:tabs>
          <w:tab w:val="num" w:pos="720"/>
        </w:tabs>
        <w:ind w:left="700" w:hanging="340"/>
      </w:pPr>
      <w:rPr>
        <w:rFonts w:ascii="Times New Roman" w:hAnsi="Times New Roman" w:cs="Times New Roman" w:hint="default"/>
        <w:sz w:val="24"/>
        <w:szCs w:val="24"/>
      </w:rPr>
    </w:lvl>
    <w:lvl w:ilvl="1" w:tplc="88081A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EA84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61A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287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FC6F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0D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266D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800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11"/>
  </w:num>
  <w:num w:numId="5">
    <w:abstractNumId w:val="17"/>
  </w:num>
  <w:num w:numId="6">
    <w:abstractNumId w:val="0"/>
  </w:num>
  <w:num w:numId="7">
    <w:abstractNumId w:val="14"/>
  </w:num>
  <w:num w:numId="8">
    <w:abstractNumId w:val="1"/>
    <w:lvlOverride w:ilvl="0">
      <w:lvl w:ilvl="0">
        <w:start w:val="1"/>
        <w:numFmt w:val="bullet"/>
        <w:pStyle w:val="Vieta2"/>
        <w:lvlText w:val="-"/>
        <w:legacy w:legacy="1" w:legacySpace="0" w:legacyIndent="170"/>
        <w:lvlJc w:val="left"/>
        <w:pPr>
          <w:ind w:left="890" w:hanging="170"/>
        </w:pPr>
        <w:rPr>
          <w:rFonts w:ascii="Times New Roman" w:hAnsi="Times New Roman" w:hint="default"/>
        </w:rPr>
      </w:lvl>
    </w:lvlOverride>
  </w:num>
  <w:num w:numId="9">
    <w:abstractNumId w:val="6"/>
  </w:num>
  <w:num w:numId="10">
    <w:abstractNumId w:val="23"/>
  </w:num>
  <w:num w:numId="11">
    <w:abstractNumId w:val="2"/>
  </w:num>
  <w:num w:numId="12">
    <w:abstractNumId w:val="19"/>
  </w:num>
  <w:num w:numId="13">
    <w:abstractNumId w:val="24"/>
  </w:num>
  <w:num w:numId="14">
    <w:abstractNumId w:val="22"/>
  </w:num>
  <w:num w:numId="15">
    <w:abstractNumId w:val="26"/>
  </w:num>
  <w:num w:numId="16">
    <w:abstractNumId w:val="18"/>
  </w:num>
  <w:num w:numId="17">
    <w:abstractNumId w:val="13"/>
  </w:num>
  <w:num w:numId="18">
    <w:abstractNumId w:val="7"/>
  </w:num>
  <w:num w:numId="19">
    <w:abstractNumId w:val="12"/>
    <w:lvlOverride w:ilvl="0">
      <w:startOverride w:val="5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3"/>
  </w:num>
  <w:num w:numId="23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10"/>
  </w:num>
  <w:num w:numId="26">
    <w:abstractNumId w:val="20"/>
  </w:num>
  <w:num w:numId="27">
    <w:abstractNumId w:val="9"/>
  </w:num>
  <w:num w:numId="28">
    <w:abstractNumId w:val="25"/>
  </w:num>
  <w:num w:numId="2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>
      <o:colormru v:ext="edit" colors="#0b8b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7C"/>
    <w:rsid w:val="00000CED"/>
    <w:rsid w:val="000011B5"/>
    <w:rsid w:val="00001A68"/>
    <w:rsid w:val="00001FE5"/>
    <w:rsid w:val="000027FB"/>
    <w:rsid w:val="00002900"/>
    <w:rsid w:val="00002CFB"/>
    <w:rsid w:val="00002D4E"/>
    <w:rsid w:val="000036D1"/>
    <w:rsid w:val="00003F5B"/>
    <w:rsid w:val="00004295"/>
    <w:rsid w:val="000043D3"/>
    <w:rsid w:val="000046D2"/>
    <w:rsid w:val="00004A29"/>
    <w:rsid w:val="00005897"/>
    <w:rsid w:val="00005B4B"/>
    <w:rsid w:val="0000678A"/>
    <w:rsid w:val="00007BA1"/>
    <w:rsid w:val="00010923"/>
    <w:rsid w:val="00011C49"/>
    <w:rsid w:val="000120D1"/>
    <w:rsid w:val="00012273"/>
    <w:rsid w:val="00012834"/>
    <w:rsid w:val="00017F4C"/>
    <w:rsid w:val="00020A62"/>
    <w:rsid w:val="000212EB"/>
    <w:rsid w:val="00021BD7"/>
    <w:rsid w:val="00021C8C"/>
    <w:rsid w:val="00021E7E"/>
    <w:rsid w:val="000224B4"/>
    <w:rsid w:val="00022672"/>
    <w:rsid w:val="000252BF"/>
    <w:rsid w:val="0002772C"/>
    <w:rsid w:val="00027F69"/>
    <w:rsid w:val="000301E4"/>
    <w:rsid w:val="000302CF"/>
    <w:rsid w:val="00030B0D"/>
    <w:rsid w:val="00031769"/>
    <w:rsid w:val="0003225D"/>
    <w:rsid w:val="00032D87"/>
    <w:rsid w:val="00032E2C"/>
    <w:rsid w:val="00036732"/>
    <w:rsid w:val="00036C76"/>
    <w:rsid w:val="0003714A"/>
    <w:rsid w:val="00040C46"/>
    <w:rsid w:val="00041EA3"/>
    <w:rsid w:val="00041F46"/>
    <w:rsid w:val="00042A62"/>
    <w:rsid w:val="000434E3"/>
    <w:rsid w:val="00043ED8"/>
    <w:rsid w:val="00044F5C"/>
    <w:rsid w:val="0004513F"/>
    <w:rsid w:val="00045C4D"/>
    <w:rsid w:val="000514BC"/>
    <w:rsid w:val="0005165D"/>
    <w:rsid w:val="00051D64"/>
    <w:rsid w:val="00052404"/>
    <w:rsid w:val="00053A5E"/>
    <w:rsid w:val="00054769"/>
    <w:rsid w:val="00054E97"/>
    <w:rsid w:val="00055A8E"/>
    <w:rsid w:val="0005698F"/>
    <w:rsid w:val="00057754"/>
    <w:rsid w:val="00057793"/>
    <w:rsid w:val="00060651"/>
    <w:rsid w:val="000617A8"/>
    <w:rsid w:val="00062318"/>
    <w:rsid w:val="000626F3"/>
    <w:rsid w:val="00062CAE"/>
    <w:rsid w:val="00063507"/>
    <w:rsid w:val="0006402B"/>
    <w:rsid w:val="0006466A"/>
    <w:rsid w:val="0006669B"/>
    <w:rsid w:val="00067EA4"/>
    <w:rsid w:val="00070339"/>
    <w:rsid w:val="000722FF"/>
    <w:rsid w:val="00072577"/>
    <w:rsid w:val="00072CCD"/>
    <w:rsid w:val="00073496"/>
    <w:rsid w:val="00075193"/>
    <w:rsid w:val="000771F6"/>
    <w:rsid w:val="00080FD1"/>
    <w:rsid w:val="00081906"/>
    <w:rsid w:val="00081D44"/>
    <w:rsid w:val="00082B69"/>
    <w:rsid w:val="00083ABE"/>
    <w:rsid w:val="00084DBF"/>
    <w:rsid w:val="00086A1F"/>
    <w:rsid w:val="000870DF"/>
    <w:rsid w:val="000916FC"/>
    <w:rsid w:val="000927A6"/>
    <w:rsid w:val="000927E7"/>
    <w:rsid w:val="00092A89"/>
    <w:rsid w:val="00092CEB"/>
    <w:rsid w:val="000933D4"/>
    <w:rsid w:val="000935AA"/>
    <w:rsid w:val="00093885"/>
    <w:rsid w:val="0009392F"/>
    <w:rsid w:val="00093E14"/>
    <w:rsid w:val="00095ADF"/>
    <w:rsid w:val="000978E9"/>
    <w:rsid w:val="000A0E31"/>
    <w:rsid w:val="000A1599"/>
    <w:rsid w:val="000A18A4"/>
    <w:rsid w:val="000A1AFF"/>
    <w:rsid w:val="000A2BF0"/>
    <w:rsid w:val="000A2C4B"/>
    <w:rsid w:val="000A2F1A"/>
    <w:rsid w:val="000A3CDB"/>
    <w:rsid w:val="000A4E8F"/>
    <w:rsid w:val="000A6947"/>
    <w:rsid w:val="000A6CA5"/>
    <w:rsid w:val="000A6FB1"/>
    <w:rsid w:val="000A726D"/>
    <w:rsid w:val="000B091F"/>
    <w:rsid w:val="000B0C14"/>
    <w:rsid w:val="000B133E"/>
    <w:rsid w:val="000B32A8"/>
    <w:rsid w:val="000B40E5"/>
    <w:rsid w:val="000B4833"/>
    <w:rsid w:val="000B520F"/>
    <w:rsid w:val="000B7717"/>
    <w:rsid w:val="000B7C29"/>
    <w:rsid w:val="000B7EC8"/>
    <w:rsid w:val="000C12E0"/>
    <w:rsid w:val="000C2751"/>
    <w:rsid w:val="000C5D0C"/>
    <w:rsid w:val="000C6EE2"/>
    <w:rsid w:val="000C7561"/>
    <w:rsid w:val="000D025A"/>
    <w:rsid w:val="000D12E4"/>
    <w:rsid w:val="000D1CAA"/>
    <w:rsid w:val="000D2544"/>
    <w:rsid w:val="000D2D7F"/>
    <w:rsid w:val="000D2FBC"/>
    <w:rsid w:val="000D2FE5"/>
    <w:rsid w:val="000D39EE"/>
    <w:rsid w:val="000D442D"/>
    <w:rsid w:val="000D4C13"/>
    <w:rsid w:val="000D4C50"/>
    <w:rsid w:val="000D5ACC"/>
    <w:rsid w:val="000D6EAB"/>
    <w:rsid w:val="000D70A5"/>
    <w:rsid w:val="000E3DFD"/>
    <w:rsid w:val="000E4C84"/>
    <w:rsid w:val="000E7427"/>
    <w:rsid w:val="000F1134"/>
    <w:rsid w:val="000F1375"/>
    <w:rsid w:val="000F18AC"/>
    <w:rsid w:val="000F30B1"/>
    <w:rsid w:val="000F3484"/>
    <w:rsid w:val="000F52AB"/>
    <w:rsid w:val="000F5A7B"/>
    <w:rsid w:val="000F5E14"/>
    <w:rsid w:val="000F61B8"/>
    <w:rsid w:val="000F6552"/>
    <w:rsid w:val="000F6855"/>
    <w:rsid w:val="000F7F1D"/>
    <w:rsid w:val="0010041D"/>
    <w:rsid w:val="00100FD7"/>
    <w:rsid w:val="00101327"/>
    <w:rsid w:val="00101368"/>
    <w:rsid w:val="0010270C"/>
    <w:rsid w:val="00103244"/>
    <w:rsid w:val="00105308"/>
    <w:rsid w:val="0010567B"/>
    <w:rsid w:val="0010757B"/>
    <w:rsid w:val="00107A78"/>
    <w:rsid w:val="00110D3A"/>
    <w:rsid w:val="00110E38"/>
    <w:rsid w:val="0011219F"/>
    <w:rsid w:val="00112F8D"/>
    <w:rsid w:val="0011347D"/>
    <w:rsid w:val="00113519"/>
    <w:rsid w:val="00113CC0"/>
    <w:rsid w:val="00114281"/>
    <w:rsid w:val="001145EA"/>
    <w:rsid w:val="0011639B"/>
    <w:rsid w:val="00117C86"/>
    <w:rsid w:val="00121560"/>
    <w:rsid w:val="00121618"/>
    <w:rsid w:val="0012270F"/>
    <w:rsid w:val="00122C76"/>
    <w:rsid w:val="00122C9E"/>
    <w:rsid w:val="0012348C"/>
    <w:rsid w:val="00124CAB"/>
    <w:rsid w:val="00125903"/>
    <w:rsid w:val="00127EB9"/>
    <w:rsid w:val="00130F0F"/>
    <w:rsid w:val="001310EF"/>
    <w:rsid w:val="00132C61"/>
    <w:rsid w:val="00133A08"/>
    <w:rsid w:val="00133C18"/>
    <w:rsid w:val="00134740"/>
    <w:rsid w:val="00134A95"/>
    <w:rsid w:val="00134E50"/>
    <w:rsid w:val="001358C9"/>
    <w:rsid w:val="0013614D"/>
    <w:rsid w:val="001373E1"/>
    <w:rsid w:val="00137619"/>
    <w:rsid w:val="00137BC6"/>
    <w:rsid w:val="00137E9D"/>
    <w:rsid w:val="001402DE"/>
    <w:rsid w:val="00140802"/>
    <w:rsid w:val="001408D9"/>
    <w:rsid w:val="001412D4"/>
    <w:rsid w:val="00141DC8"/>
    <w:rsid w:val="00142AFA"/>
    <w:rsid w:val="0014383E"/>
    <w:rsid w:val="001443FD"/>
    <w:rsid w:val="00146453"/>
    <w:rsid w:val="00146BB6"/>
    <w:rsid w:val="0015007E"/>
    <w:rsid w:val="00152265"/>
    <w:rsid w:val="0015235E"/>
    <w:rsid w:val="001523CF"/>
    <w:rsid w:val="001523EE"/>
    <w:rsid w:val="00152A3B"/>
    <w:rsid w:val="00153BF2"/>
    <w:rsid w:val="00154AD0"/>
    <w:rsid w:val="001550AA"/>
    <w:rsid w:val="0015548A"/>
    <w:rsid w:val="00155BF2"/>
    <w:rsid w:val="00155D57"/>
    <w:rsid w:val="0015658E"/>
    <w:rsid w:val="001600BC"/>
    <w:rsid w:val="00160810"/>
    <w:rsid w:val="001608A0"/>
    <w:rsid w:val="00160973"/>
    <w:rsid w:val="00161ECF"/>
    <w:rsid w:val="00162143"/>
    <w:rsid w:val="00162200"/>
    <w:rsid w:val="0016272B"/>
    <w:rsid w:val="00162D25"/>
    <w:rsid w:val="0016333E"/>
    <w:rsid w:val="00163AF4"/>
    <w:rsid w:val="00163DFA"/>
    <w:rsid w:val="001643C7"/>
    <w:rsid w:val="00164994"/>
    <w:rsid w:val="00164E2F"/>
    <w:rsid w:val="001651FC"/>
    <w:rsid w:val="00165548"/>
    <w:rsid w:val="001661F4"/>
    <w:rsid w:val="00166860"/>
    <w:rsid w:val="00166975"/>
    <w:rsid w:val="0016724D"/>
    <w:rsid w:val="00167F9A"/>
    <w:rsid w:val="0017134A"/>
    <w:rsid w:val="00171983"/>
    <w:rsid w:val="001724CE"/>
    <w:rsid w:val="00172B00"/>
    <w:rsid w:val="00173894"/>
    <w:rsid w:val="001739E5"/>
    <w:rsid w:val="00174625"/>
    <w:rsid w:val="00174F79"/>
    <w:rsid w:val="0017515D"/>
    <w:rsid w:val="0017559B"/>
    <w:rsid w:val="00175B2E"/>
    <w:rsid w:val="00175FC2"/>
    <w:rsid w:val="00176151"/>
    <w:rsid w:val="00176914"/>
    <w:rsid w:val="0017693F"/>
    <w:rsid w:val="001803BA"/>
    <w:rsid w:val="001805C6"/>
    <w:rsid w:val="0018199E"/>
    <w:rsid w:val="00182A3C"/>
    <w:rsid w:val="001831A0"/>
    <w:rsid w:val="00183C60"/>
    <w:rsid w:val="00183DE8"/>
    <w:rsid w:val="00185F10"/>
    <w:rsid w:val="0018656B"/>
    <w:rsid w:val="001875FD"/>
    <w:rsid w:val="00187C49"/>
    <w:rsid w:val="00190149"/>
    <w:rsid w:val="0019058C"/>
    <w:rsid w:val="001909D8"/>
    <w:rsid w:val="0019162B"/>
    <w:rsid w:val="001929BB"/>
    <w:rsid w:val="00192E4A"/>
    <w:rsid w:val="00194084"/>
    <w:rsid w:val="00195210"/>
    <w:rsid w:val="00195A1E"/>
    <w:rsid w:val="00195DBF"/>
    <w:rsid w:val="001A0C34"/>
    <w:rsid w:val="001A13BD"/>
    <w:rsid w:val="001A225F"/>
    <w:rsid w:val="001A22BF"/>
    <w:rsid w:val="001A22FE"/>
    <w:rsid w:val="001A2B76"/>
    <w:rsid w:val="001A53FC"/>
    <w:rsid w:val="001A574C"/>
    <w:rsid w:val="001A60BD"/>
    <w:rsid w:val="001A67CE"/>
    <w:rsid w:val="001B0653"/>
    <w:rsid w:val="001B0AF9"/>
    <w:rsid w:val="001B10D0"/>
    <w:rsid w:val="001B1B92"/>
    <w:rsid w:val="001B3A77"/>
    <w:rsid w:val="001B3CB4"/>
    <w:rsid w:val="001B442A"/>
    <w:rsid w:val="001B4A9E"/>
    <w:rsid w:val="001B5AA2"/>
    <w:rsid w:val="001B5BD3"/>
    <w:rsid w:val="001B6342"/>
    <w:rsid w:val="001B65AA"/>
    <w:rsid w:val="001B7611"/>
    <w:rsid w:val="001B79DE"/>
    <w:rsid w:val="001C0203"/>
    <w:rsid w:val="001C03E1"/>
    <w:rsid w:val="001C1251"/>
    <w:rsid w:val="001C1C0F"/>
    <w:rsid w:val="001C302D"/>
    <w:rsid w:val="001C30A2"/>
    <w:rsid w:val="001C30AC"/>
    <w:rsid w:val="001C3140"/>
    <w:rsid w:val="001C4AF8"/>
    <w:rsid w:val="001C4C7E"/>
    <w:rsid w:val="001C5BC1"/>
    <w:rsid w:val="001C6407"/>
    <w:rsid w:val="001D08D0"/>
    <w:rsid w:val="001D0F30"/>
    <w:rsid w:val="001D17BD"/>
    <w:rsid w:val="001D19C9"/>
    <w:rsid w:val="001D2D0D"/>
    <w:rsid w:val="001D318C"/>
    <w:rsid w:val="001D32E1"/>
    <w:rsid w:val="001D3E38"/>
    <w:rsid w:val="001D3EDD"/>
    <w:rsid w:val="001D4D61"/>
    <w:rsid w:val="001D75B1"/>
    <w:rsid w:val="001D7A6C"/>
    <w:rsid w:val="001D7E2B"/>
    <w:rsid w:val="001E1EE4"/>
    <w:rsid w:val="001E23F9"/>
    <w:rsid w:val="001E2456"/>
    <w:rsid w:val="001E34CC"/>
    <w:rsid w:val="001E4471"/>
    <w:rsid w:val="001E4E09"/>
    <w:rsid w:val="001E5291"/>
    <w:rsid w:val="001E55E4"/>
    <w:rsid w:val="001E6220"/>
    <w:rsid w:val="001E6C21"/>
    <w:rsid w:val="001F484F"/>
    <w:rsid w:val="001F4B70"/>
    <w:rsid w:val="001F6E66"/>
    <w:rsid w:val="0020019A"/>
    <w:rsid w:val="00201F49"/>
    <w:rsid w:val="00202534"/>
    <w:rsid w:val="00203531"/>
    <w:rsid w:val="00205897"/>
    <w:rsid w:val="00205F0F"/>
    <w:rsid w:val="002062B4"/>
    <w:rsid w:val="00206FA1"/>
    <w:rsid w:val="0020719C"/>
    <w:rsid w:val="002072C6"/>
    <w:rsid w:val="002076C6"/>
    <w:rsid w:val="002077EB"/>
    <w:rsid w:val="00212240"/>
    <w:rsid w:val="00212380"/>
    <w:rsid w:val="00212932"/>
    <w:rsid w:val="00213064"/>
    <w:rsid w:val="00213FF1"/>
    <w:rsid w:val="00214BA2"/>
    <w:rsid w:val="00216110"/>
    <w:rsid w:val="0021651E"/>
    <w:rsid w:val="00217148"/>
    <w:rsid w:val="00217340"/>
    <w:rsid w:val="002174CC"/>
    <w:rsid w:val="00217B52"/>
    <w:rsid w:val="00220773"/>
    <w:rsid w:val="0022240A"/>
    <w:rsid w:val="0022589C"/>
    <w:rsid w:val="00225CFF"/>
    <w:rsid w:val="00225FAD"/>
    <w:rsid w:val="00227003"/>
    <w:rsid w:val="00230079"/>
    <w:rsid w:val="00235387"/>
    <w:rsid w:val="00235C98"/>
    <w:rsid w:val="00235FA5"/>
    <w:rsid w:val="00236257"/>
    <w:rsid w:val="002368C6"/>
    <w:rsid w:val="00240C55"/>
    <w:rsid w:val="0024135E"/>
    <w:rsid w:val="00241AFB"/>
    <w:rsid w:val="00243F8A"/>
    <w:rsid w:val="0024639B"/>
    <w:rsid w:val="0024746D"/>
    <w:rsid w:val="00250462"/>
    <w:rsid w:val="00250E23"/>
    <w:rsid w:val="00251F77"/>
    <w:rsid w:val="00252287"/>
    <w:rsid w:val="00252290"/>
    <w:rsid w:val="00253E51"/>
    <w:rsid w:val="00254578"/>
    <w:rsid w:val="00254BA2"/>
    <w:rsid w:val="00254E78"/>
    <w:rsid w:val="002556DF"/>
    <w:rsid w:val="0025745D"/>
    <w:rsid w:val="00261677"/>
    <w:rsid w:val="00262756"/>
    <w:rsid w:val="002632B4"/>
    <w:rsid w:val="002632F7"/>
    <w:rsid w:val="00263862"/>
    <w:rsid w:val="00263B9C"/>
    <w:rsid w:val="00264085"/>
    <w:rsid w:val="002646BE"/>
    <w:rsid w:val="00265DBD"/>
    <w:rsid w:val="00266B57"/>
    <w:rsid w:val="00267197"/>
    <w:rsid w:val="00267724"/>
    <w:rsid w:val="0027390B"/>
    <w:rsid w:val="00273EFF"/>
    <w:rsid w:val="00274F55"/>
    <w:rsid w:val="002753F4"/>
    <w:rsid w:val="002764EC"/>
    <w:rsid w:val="0027676B"/>
    <w:rsid w:val="00276E29"/>
    <w:rsid w:val="0028039C"/>
    <w:rsid w:val="00281017"/>
    <w:rsid w:val="002820E0"/>
    <w:rsid w:val="00283061"/>
    <w:rsid w:val="00283B48"/>
    <w:rsid w:val="00285156"/>
    <w:rsid w:val="00287378"/>
    <w:rsid w:val="002875B2"/>
    <w:rsid w:val="002875E6"/>
    <w:rsid w:val="00287ED8"/>
    <w:rsid w:val="002900C1"/>
    <w:rsid w:val="0029205B"/>
    <w:rsid w:val="002922DF"/>
    <w:rsid w:val="00292D77"/>
    <w:rsid w:val="00292E2C"/>
    <w:rsid w:val="00293052"/>
    <w:rsid w:val="00293264"/>
    <w:rsid w:val="002935F2"/>
    <w:rsid w:val="0029383D"/>
    <w:rsid w:val="002941A4"/>
    <w:rsid w:val="002949F2"/>
    <w:rsid w:val="00295271"/>
    <w:rsid w:val="00295CF0"/>
    <w:rsid w:val="002970F3"/>
    <w:rsid w:val="00297229"/>
    <w:rsid w:val="002A0BE6"/>
    <w:rsid w:val="002A2432"/>
    <w:rsid w:val="002A2F1A"/>
    <w:rsid w:val="002A3FD1"/>
    <w:rsid w:val="002A494C"/>
    <w:rsid w:val="002A4A2C"/>
    <w:rsid w:val="002A5252"/>
    <w:rsid w:val="002A5862"/>
    <w:rsid w:val="002A5A69"/>
    <w:rsid w:val="002A60E4"/>
    <w:rsid w:val="002A650E"/>
    <w:rsid w:val="002A6652"/>
    <w:rsid w:val="002A69CB"/>
    <w:rsid w:val="002A6A34"/>
    <w:rsid w:val="002A7554"/>
    <w:rsid w:val="002A7BC7"/>
    <w:rsid w:val="002A7E7B"/>
    <w:rsid w:val="002B0163"/>
    <w:rsid w:val="002B08BF"/>
    <w:rsid w:val="002B12E7"/>
    <w:rsid w:val="002B18EB"/>
    <w:rsid w:val="002B1ACF"/>
    <w:rsid w:val="002B26EB"/>
    <w:rsid w:val="002B29B4"/>
    <w:rsid w:val="002B3A5F"/>
    <w:rsid w:val="002B3CC2"/>
    <w:rsid w:val="002B4C31"/>
    <w:rsid w:val="002B5157"/>
    <w:rsid w:val="002B57D0"/>
    <w:rsid w:val="002B79AC"/>
    <w:rsid w:val="002B7AE5"/>
    <w:rsid w:val="002C0175"/>
    <w:rsid w:val="002C1828"/>
    <w:rsid w:val="002C2C74"/>
    <w:rsid w:val="002C2FFC"/>
    <w:rsid w:val="002C3B28"/>
    <w:rsid w:val="002C68B9"/>
    <w:rsid w:val="002C7C57"/>
    <w:rsid w:val="002D0CDD"/>
    <w:rsid w:val="002D1AD3"/>
    <w:rsid w:val="002D22C4"/>
    <w:rsid w:val="002D4792"/>
    <w:rsid w:val="002D5788"/>
    <w:rsid w:val="002D5F57"/>
    <w:rsid w:val="002D66F8"/>
    <w:rsid w:val="002D7E77"/>
    <w:rsid w:val="002E1096"/>
    <w:rsid w:val="002E10BD"/>
    <w:rsid w:val="002E2440"/>
    <w:rsid w:val="002E3761"/>
    <w:rsid w:val="002E4E55"/>
    <w:rsid w:val="002E6747"/>
    <w:rsid w:val="002E6ACD"/>
    <w:rsid w:val="002E6BD1"/>
    <w:rsid w:val="002E7308"/>
    <w:rsid w:val="002E771D"/>
    <w:rsid w:val="002E7841"/>
    <w:rsid w:val="002F007B"/>
    <w:rsid w:val="002F0FD0"/>
    <w:rsid w:val="002F1A6D"/>
    <w:rsid w:val="002F21E7"/>
    <w:rsid w:val="002F2B82"/>
    <w:rsid w:val="002F388F"/>
    <w:rsid w:val="002F399E"/>
    <w:rsid w:val="002F54D8"/>
    <w:rsid w:val="002F6973"/>
    <w:rsid w:val="002F7C67"/>
    <w:rsid w:val="002F7C70"/>
    <w:rsid w:val="00300FF5"/>
    <w:rsid w:val="00302481"/>
    <w:rsid w:val="00303079"/>
    <w:rsid w:val="00303B88"/>
    <w:rsid w:val="00304532"/>
    <w:rsid w:val="0030543C"/>
    <w:rsid w:val="003054AB"/>
    <w:rsid w:val="00306257"/>
    <w:rsid w:val="00306838"/>
    <w:rsid w:val="00306954"/>
    <w:rsid w:val="00306A91"/>
    <w:rsid w:val="00306EB7"/>
    <w:rsid w:val="00307763"/>
    <w:rsid w:val="00307D53"/>
    <w:rsid w:val="00311167"/>
    <w:rsid w:val="003116B3"/>
    <w:rsid w:val="00312521"/>
    <w:rsid w:val="00312AAF"/>
    <w:rsid w:val="00313045"/>
    <w:rsid w:val="00313690"/>
    <w:rsid w:val="00313759"/>
    <w:rsid w:val="00313F76"/>
    <w:rsid w:val="00315DA2"/>
    <w:rsid w:val="003171FD"/>
    <w:rsid w:val="003203BF"/>
    <w:rsid w:val="00320610"/>
    <w:rsid w:val="00320A53"/>
    <w:rsid w:val="00322825"/>
    <w:rsid w:val="00322BD0"/>
    <w:rsid w:val="0032307C"/>
    <w:rsid w:val="003231E4"/>
    <w:rsid w:val="00323E69"/>
    <w:rsid w:val="00324B53"/>
    <w:rsid w:val="00325DB6"/>
    <w:rsid w:val="00325E7C"/>
    <w:rsid w:val="00326AD5"/>
    <w:rsid w:val="0032723B"/>
    <w:rsid w:val="00327A1B"/>
    <w:rsid w:val="00331991"/>
    <w:rsid w:val="00332073"/>
    <w:rsid w:val="0033226F"/>
    <w:rsid w:val="00333331"/>
    <w:rsid w:val="003337CD"/>
    <w:rsid w:val="00334603"/>
    <w:rsid w:val="00334754"/>
    <w:rsid w:val="00334A5F"/>
    <w:rsid w:val="00334FB4"/>
    <w:rsid w:val="0033570B"/>
    <w:rsid w:val="0033674F"/>
    <w:rsid w:val="003369EA"/>
    <w:rsid w:val="00341C8D"/>
    <w:rsid w:val="00342372"/>
    <w:rsid w:val="003438C8"/>
    <w:rsid w:val="00343B82"/>
    <w:rsid w:val="003444D5"/>
    <w:rsid w:val="0034566E"/>
    <w:rsid w:val="00346A65"/>
    <w:rsid w:val="003470A1"/>
    <w:rsid w:val="0035171E"/>
    <w:rsid w:val="00351B2D"/>
    <w:rsid w:val="00354278"/>
    <w:rsid w:val="0035584F"/>
    <w:rsid w:val="003558AF"/>
    <w:rsid w:val="00355E36"/>
    <w:rsid w:val="00357CEE"/>
    <w:rsid w:val="00360D82"/>
    <w:rsid w:val="0036163B"/>
    <w:rsid w:val="00361C1F"/>
    <w:rsid w:val="003628F5"/>
    <w:rsid w:val="00362F50"/>
    <w:rsid w:val="00363C3E"/>
    <w:rsid w:val="00364A5D"/>
    <w:rsid w:val="00364C78"/>
    <w:rsid w:val="00365560"/>
    <w:rsid w:val="00367559"/>
    <w:rsid w:val="00367C3D"/>
    <w:rsid w:val="003706C8"/>
    <w:rsid w:val="003710FA"/>
    <w:rsid w:val="00371C26"/>
    <w:rsid w:val="00371EAB"/>
    <w:rsid w:val="0037223A"/>
    <w:rsid w:val="003725DE"/>
    <w:rsid w:val="0037309C"/>
    <w:rsid w:val="00374219"/>
    <w:rsid w:val="00374453"/>
    <w:rsid w:val="00375B16"/>
    <w:rsid w:val="003762AB"/>
    <w:rsid w:val="003771AF"/>
    <w:rsid w:val="00377908"/>
    <w:rsid w:val="00377CCB"/>
    <w:rsid w:val="00380DBB"/>
    <w:rsid w:val="0038206A"/>
    <w:rsid w:val="003823F3"/>
    <w:rsid w:val="00383697"/>
    <w:rsid w:val="003841B5"/>
    <w:rsid w:val="0038574C"/>
    <w:rsid w:val="00385823"/>
    <w:rsid w:val="00386707"/>
    <w:rsid w:val="00387FA8"/>
    <w:rsid w:val="0039131B"/>
    <w:rsid w:val="0039250D"/>
    <w:rsid w:val="003926B0"/>
    <w:rsid w:val="003968E6"/>
    <w:rsid w:val="003979B9"/>
    <w:rsid w:val="00397A6C"/>
    <w:rsid w:val="003A0163"/>
    <w:rsid w:val="003A04BE"/>
    <w:rsid w:val="003A1DA9"/>
    <w:rsid w:val="003A2D0B"/>
    <w:rsid w:val="003A2E65"/>
    <w:rsid w:val="003A32D6"/>
    <w:rsid w:val="003A3570"/>
    <w:rsid w:val="003A41A4"/>
    <w:rsid w:val="003A457D"/>
    <w:rsid w:val="003A479A"/>
    <w:rsid w:val="003A7050"/>
    <w:rsid w:val="003B0426"/>
    <w:rsid w:val="003B159A"/>
    <w:rsid w:val="003B1899"/>
    <w:rsid w:val="003B1E9F"/>
    <w:rsid w:val="003B1EDE"/>
    <w:rsid w:val="003B1FD0"/>
    <w:rsid w:val="003B29B2"/>
    <w:rsid w:val="003B2E6C"/>
    <w:rsid w:val="003B364E"/>
    <w:rsid w:val="003B37CA"/>
    <w:rsid w:val="003B5547"/>
    <w:rsid w:val="003B5C7C"/>
    <w:rsid w:val="003B6561"/>
    <w:rsid w:val="003B6880"/>
    <w:rsid w:val="003B6A1A"/>
    <w:rsid w:val="003B6A49"/>
    <w:rsid w:val="003B6D37"/>
    <w:rsid w:val="003B7D29"/>
    <w:rsid w:val="003C0E6A"/>
    <w:rsid w:val="003C12C8"/>
    <w:rsid w:val="003C20E6"/>
    <w:rsid w:val="003C2122"/>
    <w:rsid w:val="003C3B71"/>
    <w:rsid w:val="003C402B"/>
    <w:rsid w:val="003C6C23"/>
    <w:rsid w:val="003C6C94"/>
    <w:rsid w:val="003C724F"/>
    <w:rsid w:val="003C7B32"/>
    <w:rsid w:val="003D002C"/>
    <w:rsid w:val="003D0033"/>
    <w:rsid w:val="003D045D"/>
    <w:rsid w:val="003D412C"/>
    <w:rsid w:val="003D5397"/>
    <w:rsid w:val="003D592A"/>
    <w:rsid w:val="003D5EE6"/>
    <w:rsid w:val="003D6068"/>
    <w:rsid w:val="003D626B"/>
    <w:rsid w:val="003D71A9"/>
    <w:rsid w:val="003D73BC"/>
    <w:rsid w:val="003E0479"/>
    <w:rsid w:val="003E1A94"/>
    <w:rsid w:val="003E1E7D"/>
    <w:rsid w:val="003E2C5B"/>
    <w:rsid w:val="003E3134"/>
    <w:rsid w:val="003E4847"/>
    <w:rsid w:val="003E5C0D"/>
    <w:rsid w:val="003E74F2"/>
    <w:rsid w:val="003E76B0"/>
    <w:rsid w:val="003F05AB"/>
    <w:rsid w:val="003F0E51"/>
    <w:rsid w:val="003F1017"/>
    <w:rsid w:val="003F1541"/>
    <w:rsid w:val="003F1893"/>
    <w:rsid w:val="003F2EC5"/>
    <w:rsid w:val="003F515D"/>
    <w:rsid w:val="003F56DB"/>
    <w:rsid w:val="003F59BD"/>
    <w:rsid w:val="003F615E"/>
    <w:rsid w:val="003F65D8"/>
    <w:rsid w:val="004009F1"/>
    <w:rsid w:val="00400B62"/>
    <w:rsid w:val="00400C22"/>
    <w:rsid w:val="00401078"/>
    <w:rsid w:val="004019E1"/>
    <w:rsid w:val="00402A42"/>
    <w:rsid w:val="00403299"/>
    <w:rsid w:val="00403615"/>
    <w:rsid w:val="00403770"/>
    <w:rsid w:val="00403E7B"/>
    <w:rsid w:val="00405520"/>
    <w:rsid w:val="0040563A"/>
    <w:rsid w:val="00405A0F"/>
    <w:rsid w:val="00406E8C"/>
    <w:rsid w:val="00407DB8"/>
    <w:rsid w:val="00407DEC"/>
    <w:rsid w:val="004105C6"/>
    <w:rsid w:val="00410CA1"/>
    <w:rsid w:val="00410FEE"/>
    <w:rsid w:val="00411344"/>
    <w:rsid w:val="00411B69"/>
    <w:rsid w:val="0041254B"/>
    <w:rsid w:val="00412A90"/>
    <w:rsid w:val="00412FB1"/>
    <w:rsid w:val="00414106"/>
    <w:rsid w:val="004149F1"/>
    <w:rsid w:val="00415EC0"/>
    <w:rsid w:val="004174CE"/>
    <w:rsid w:val="00417741"/>
    <w:rsid w:val="00417773"/>
    <w:rsid w:val="00420177"/>
    <w:rsid w:val="0042239A"/>
    <w:rsid w:val="00423747"/>
    <w:rsid w:val="00424253"/>
    <w:rsid w:val="00425AD4"/>
    <w:rsid w:val="00426606"/>
    <w:rsid w:val="00426A64"/>
    <w:rsid w:val="004316F9"/>
    <w:rsid w:val="00434DAA"/>
    <w:rsid w:val="004357F1"/>
    <w:rsid w:val="00435CDD"/>
    <w:rsid w:val="00436279"/>
    <w:rsid w:val="00436B96"/>
    <w:rsid w:val="00437184"/>
    <w:rsid w:val="0043722A"/>
    <w:rsid w:val="0043751C"/>
    <w:rsid w:val="00437D7D"/>
    <w:rsid w:val="0044044C"/>
    <w:rsid w:val="0044114B"/>
    <w:rsid w:val="0044127D"/>
    <w:rsid w:val="00441789"/>
    <w:rsid w:val="00441F6E"/>
    <w:rsid w:val="00441FBB"/>
    <w:rsid w:val="0044233F"/>
    <w:rsid w:val="004438DE"/>
    <w:rsid w:val="00443A6F"/>
    <w:rsid w:val="00443EAC"/>
    <w:rsid w:val="0044474C"/>
    <w:rsid w:val="0044519C"/>
    <w:rsid w:val="0044630C"/>
    <w:rsid w:val="00446504"/>
    <w:rsid w:val="00446582"/>
    <w:rsid w:val="00446681"/>
    <w:rsid w:val="00451876"/>
    <w:rsid w:val="00452460"/>
    <w:rsid w:val="004529AF"/>
    <w:rsid w:val="00452B81"/>
    <w:rsid w:val="00453B7F"/>
    <w:rsid w:val="0045445E"/>
    <w:rsid w:val="004548A1"/>
    <w:rsid w:val="00454E45"/>
    <w:rsid w:val="004553AB"/>
    <w:rsid w:val="00455B84"/>
    <w:rsid w:val="00455D83"/>
    <w:rsid w:val="00455EC7"/>
    <w:rsid w:val="00457408"/>
    <w:rsid w:val="00460F66"/>
    <w:rsid w:val="00463B0C"/>
    <w:rsid w:val="00464276"/>
    <w:rsid w:val="00464727"/>
    <w:rsid w:val="00464B59"/>
    <w:rsid w:val="004653A6"/>
    <w:rsid w:val="00467A22"/>
    <w:rsid w:val="00467B85"/>
    <w:rsid w:val="00472083"/>
    <w:rsid w:val="0047241D"/>
    <w:rsid w:val="00473C05"/>
    <w:rsid w:val="00473DD5"/>
    <w:rsid w:val="00473F4D"/>
    <w:rsid w:val="00474998"/>
    <w:rsid w:val="004751A6"/>
    <w:rsid w:val="004753C4"/>
    <w:rsid w:val="00475705"/>
    <w:rsid w:val="004765A4"/>
    <w:rsid w:val="004765CD"/>
    <w:rsid w:val="00476F2B"/>
    <w:rsid w:val="00477CDE"/>
    <w:rsid w:val="004812C9"/>
    <w:rsid w:val="00482EB2"/>
    <w:rsid w:val="00483B90"/>
    <w:rsid w:val="00486448"/>
    <w:rsid w:val="00486976"/>
    <w:rsid w:val="0048769A"/>
    <w:rsid w:val="004901E1"/>
    <w:rsid w:val="00490ED4"/>
    <w:rsid w:val="00491858"/>
    <w:rsid w:val="00491D27"/>
    <w:rsid w:val="00492F79"/>
    <w:rsid w:val="00494A30"/>
    <w:rsid w:val="0049538B"/>
    <w:rsid w:val="00496045"/>
    <w:rsid w:val="00496956"/>
    <w:rsid w:val="00496EB3"/>
    <w:rsid w:val="00497FDE"/>
    <w:rsid w:val="004A0E68"/>
    <w:rsid w:val="004A1110"/>
    <w:rsid w:val="004A163B"/>
    <w:rsid w:val="004A215F"/>
    <w:rsid w:val="004A2E9F"/>
    <w:rsid w:val="004A3454"/>
    <w:rsid w:val="004A40F4"/>
    <w:rsid w:val="004A47A7"/>
    <w:rsid w:val="004A6214"/>
    <w:rsid w:val="004A6DD4"/>
    <w:rsid w:val="004A6F93"/>
    <w:rsid w:val="004B10C6"/>
    <w:rsid w:val="004B15B3"/>
    <w:rsid w:val="004B2DE3"/>
    <w:rsid w:val="004B3202"/>
    <w:rsid w:val="004B5656"/>
    <w:rsid w:val="004B5B84"/>
    <w:rsid w:val="004B6056"/>
    <w:rsid w:val="004B6AF1"/>
    <w:rsid w:val="004B6AF9"/>
    <w:rsid w:val="004B70A2"/>
    <w:rsid w:val="004B7119"/>
    <w:rsid w:val="004C047B"/>
    <w:rsid w:val="004C1570"/>
    <w:rsid w:val="004C20D5"/>
    <w:rsid w:val="004C302D"/>
    <w:rsid w:val="004C51BC"/>
    <w:rsid w:val="004C6126"/>
    <w:rsid w:val="004C6272"/>
    <w:rsid w:val="004C698B"/>
    <w:rsid w:val="004D0C85"/>
    <w:rsid w:val="004D0EBD"/>
    <w:rsid w:val="004D2E69"/>
    <w:rsid w:val="004D3F2F"/>
    <w:rsid w:val="004D5458"/>
    <w:rsid w:val="004D5E96"/>
    <w:rsid w:val="004D605E"/>
    <w:rsid w:val="004D6D92"/>
    <w:rsid w:val="004D70A9"/>
    <w:rsid w:val="004D7470"/>
    <w:rsid w:val="004E026B"/>
    <w:rsid w:val="004E03B4"/>
    <w:rsid w:val="004E098A"/>
    <w:rsid w:val="004E1A1E"/>
    <w:rsid w:val="004E21A7"/>
    <w:rsid w:val="004E2F74"/>
    <w:rsid w:val="004E30F9"/>
    <w:rsid w:val="004E38DF"/>
    <w:rsid w:val="004E401F"/>
    <w:rsid w:val="004E42BE"/>
    <w:rsid w:val="004E4618"/>
    <w:rsid w:val="004E6484"/>
    <w:rsid w:val="004E79D4"/>
    <w:rsid w:val="004F030C"/>
    <w:rsid w:val="004F2732"/>
    <w:rsid w:val="004F4A35"/>
    <w:rsid w:val="004F56CC"/>
    <w:rsid w:val="004F58CD"/>
    <w:rsid w:val="004F5F5D"/>
    <w:rsid w:val="004F6E16"/>
    <w:rsid w:val="004F7763"/>
    <w:rsid w:val="00500E53"/>
    <w:rsid w:val="005010A3"/>
    <w:rsid w:val="00501AD8"/>
    <w:rsid w:val="00504EF8"/>
    <w:rsid w:val="00504F7C"/>
    <w:rsid w:val="00505153"/>
    <w:rsid w:val="0050583A"/>
    <w:rsid w:val="005062E3"/>
    <w:rsid w:val="00506A42"/>
    <w:rsid w:val="00506B6A"/>
    <w:rsid w:val="00506BB2"/>
    <w:rsid w:val="00506DAF"/>
    <w:rsid w:val="005070DD"/>
    <w:rsid w:val="00507751"/>
    <w:rsid w:val="005079F6"/>
    <w:rsid w:val="0051008E"/>
    <w:rsid w:val="00510FFA"/>
    <w:rsid w:val="005115C9"/>
    <w:rsid w:val="00514414"/>
    <w:rsid w:val="00514AD7"/>
    <w:rsid w:val="00517951"/>
    <w:rsid w:val="00520077"/>
    <w:rsid w:val="00520236"/>
    <w:rsid w:val="005208D0"/>
    <w:rsid w:val="00521547"/>
    <w:rsid w:val="005228AC"/>
    <w:rsid w:val="00522DF8"/>
    <w:rsid w:val="00523120"/>
    <w:rsid w:val="005237E5"/>
    <w:rsid w:val="00523F20"/>
    <w:rsid w:val="0052550E"/>
    <w:rsid w:val="00526A10"/>
    <w:rsid w:val="00530A9E"/>
    <w:rsid w:val="00531201"/>
    <w:rsid w:val="005313E3"/>
    <w:rsid w:val="00531CB7"/>
    <w:rsid w:val="00532019"/>
    <w:rsid w:val="00532132"/>
    <w:rsid w:val="00532387"/>
    <w:rsid w:val="00532CB2"/>
    <w:rsid w:val="0053457B"/>
    <w:rsid w:val="00534C9E"/>
    <w:rsid w:val="005365C3"/>
    <w:rsid w:val="0053754B"/>
    <w:rsid w:val="005377D0"/>
    <w:rsid w:val="00540447"/>
    <w:rsid w:val="005406F8"/>
    <w:rsid w:val="00542F77"/>
    <w:rsid w:val="00544CAB"/>
    <w:rsid w:val="005453A1"/>
    <w:rsid w:val="00545766"/>
    <w:rsid w:val="00546295"/>
    <w:rsid w:val="00546999"/>
    <w:rsid w:val="00546B96"/>
    <w:rsid w:val="00546BDE"/>
    <w:rsid w:val="0054747E"/>
    <w:rsid w:val="0054778F"/>
    <w:rsid w:val="00551A6A"/>
    <w:rsid w:val="00553F6E"/>
    <w:rsid w:val="00554633"/>
    <w:rsid w:val="0055467A"/>
    <w:rsid w:val="005548CC"/>
    <w:rsid w:val="00555F53"/>
    <w:rsid w:val="00557283"/>
    <w:rsid w:val="0056126A"/>
    <w:rsid w:val="00561C1F"/>
    <w:rsid w:val="00562EE9"/>
    <w:rsid w:val="00564641"/>
    <w:rsid w:val="00564EB6"/>
    <w:rsid w:val="005664CB"/>
    <w:rsid w:val="00566DEA"/>
    <w:rsid w:val="005676AE"/>
    <w:rsid w:val="005702D9"/>
    <w:rsid w:val="00570B4A"/>
    <w:rsid w:val="00570BB9"/>
    <w:rsid w:val="00571606"/>
    <w:rsid w:val="0057311C"/>
    <w:rsid w:val="00574B60"/>
    <w:rsid w:val="00575028"/>
    <w:rsid w:val="00575B7F"/>
    <w:rsid w:val="005764CE"/>
    <w:rsid w:val="00576C57"/>
    <w:rsid w:val="0057717B"/>
    <w:rsid w:val="0058008F"/>
    <w:rsid w:val="005800B6"/>
    <w:rsid w:val="00580AA3"/>
    <w:rsid w:val="00580BB4"/>
    <w:rsid w:val="00580F17"/>
    <w:rsid w:val="00581AAE"/>
    <w:rsid w:val="00581C05"/>
    <w:rsid w:val="0058240E"/>
    <w:rsid w:val="0058478C"/>
    <w:rsid w:val="00584BF6"/>
    <w:rsid w:val="00584C64"/>
    <w:rsid w:val="00585231"/>
    <w:rsid w:val="0058584C"/>
    <w:rsid w:val="00586A0A"/>
    <w:rsid w:val="0058798C"/>
    <w:rsid w:val="00590691"/>
    <w:rsid w:val="0059096B"/>
    <w:rsid w:val="0059135B"/>
    <w:rsid w:val="005917AE"/>
    <w:rsid w:val="00591928"/>
    <w:rsid w:val="00593590"/>
    <w:rsid w:val="00593C7E"/>
    <w:rsid w:val="00594BA1"/>
    <w:rsid w:val="005951F1"/>
    <w:rsid w:val="00595C86"/>
    <w:rsid w:val="00596615"/>
    <w:rsid w:val="0059676A"/>
    <w:rsid w:val="00596DBB"/>
    <w:rsid w:val="005A0287"/>
    <w:rsid w:val="005A02FB"/>
    <w:rsid w:val="005A1B5D"/>
    <w:rsid w:val="005A1BFF"/>
    <w:rsid w:val="005A1FB0"/>
    <w:rsid w:val="005A267C"/>
    <w:rsid w:val="005A3992"/>
    <w:rsid w:val="005A3DD8"/>
    <w:rsid w:val="005A445A"/>
    <w:rsid w:val="005A547F"/>
    <w:rsid w:val="005A57CD"/>
    <w:rsid w:val="005A5FB2"/>
    <w:rsid w:val="005A6424"/>
    <w:rsid w:val="005A651D"/>
    <w:rsid w:val="005A6782"/>
    <w:rsid w:val="005A6930"/>
    <w:rsid w:val="005A6F5E"/>
    <w:rsid w:val="005A71CC"/>
    <w:rsid w:val="005B07E7"/>
    <w:rsid w:val="005B0972"/>
    <w:rsid w:val="005B0EDA"/>
    <w:rsid w:val="005B2631"/>
    <w:rsid w:val="005B4CEF"/>
    <w:rsid w:val="005B545A"/>
    <w:rsid w:val="005B6CC0"/>
    <w:rsid w:val="005B746E"/>
    <w:rsid w:val="005B765B"/>
    <w:rsid w:val="005B7982"/>
    <w:rsid w:val="005C0003"/>
    <w:rsid w:val="005C11F3"/>
    <w:rsid w:val="005C1AD8"/>
    <w:rsid w:val="005C35FC"/>
    <w:rsid w:val="005C4240"/>
    <w:rsid w:val="005C4E47"/>
    <w:rsid w:val="005C4EE0"/>
    <w:rsid w:val="005C5DCB"/>
    <w:rsid w:val="005C613A"/>
    <w:rsid w:val="005C6586"/>
    <w:rsid w:val="005C7B95"/>
    <w:rsid w:val="005D1422"/>
    <w:rsid w:val="005D1A9F"/>
    <w:rsid w:val="005D3323"/>
    <w:rsid w:val="005D39E4"/>
    <w:rsid w:val="005D44DA"/>
    <w:rsid w:val="005D52B1"/>
    <w:rsid w:val="005D58F0"/>
    <w:rsid w:val="005D77AD"/>
    <w:rsid w:val="005D7B4A"/>
    <w:rsid w:val="005E0130"/>
    <w:rsid w:val="005E128E"/>
    <w:rsid w:val="005E1960"/>
    <w:rsid w:val="005E1D18"/>
    <w:rsid w:val="005E2C89"/>
    <w:rsid w:val="005E3B66"/>
    <w:rsid w:val="005E3D8B"/>
    <w:rsid w:val="005E51C2"/>
    <w:rsid w:val="005E7B52"/>
    <w:rsid w:val="005E7CC7"/>
    <w:rsid w:val="005F17C7"/>
    <w:rsid w:val="005F31B2"/>
    <w:rsid w:val="005F3AF6"/>
    <w:rsid w:val="005F4F2D"/>
    <w:rsid w:val="005F63CE"/>
    <w:rsid w:val="005F6672"/>
    <w:rsid w:val="005F6A35"/>
    <w:rsid w:val="005F6E4A"/>
    <w:rsid w:val="005F6F38"/>
    <w:rsid w:val="005F7A4B"/>
    <w:rsid w:val="005F7EC2"/>
    <w:rsid w:val="00600C6A"/>
    <w:rsid w:val="00601A19"/>
    <w:rsid w:val="00601EB5"/>
    <w:rsid w:val="00603896"/>
    <w:rsid w:val="00603C51"/>
    <w:rsid w:val="0060410A"/>
    <w:rsid w:val="00610019"/>
    <w:rsid w:val="00610AFB"/>
    <w:rsid w:val="006124E7"/>
    <w:rsid w:val="00613BEB"/>
    <w:rsid w:val="00613C7C"/>
    <w:rsid w:val="0061580E"/>
    <w:rsid w:val="006160B8"/>
    <w:rsid w:val="00616A34"/>
    <w:rsid w:val="00617B5B"/>
    <w:rsid w:val="0062125D"/>
    <w:rsid w:val="00623057"/>
    <w:rsid w:val="00624765"/>
    <w:rsid w:val="00626E01"/>
    <w:rsid w:val="006300A0"/>
    <w:rsid w:val="006326F7"/>
    <w:rsid w:val="006331A4"/>
    <w:rsid w:val="00636B6B"/>
    <w:rsid w:val="00636FBD"/>
    <w:rsid w:val="00640184"/>
    <w:rsid w:val="00640542"/>
    <w:rsid w:val="00640924"/>
    <w:rsid w:val="006410C5"/>
    <w:rsid w:val="00641422"/>
    <w:rsid w:val="006416F6"/>
    <w:rsid w:val="0064262C"/>
    <w:rsid w:val="00642902"/>
    <w:rsid w:val="00643E5E"/>
    <w:rsid w:val="00644322"/>
    <w:rsid w:val="00644DEA"/>
    <w:rsid w:val="00645959"/>
    <w:rsid w:val="00646415"/>
    <w:rsid w:val="00647AB4"/>
    <w:rsid w:val="006509DE"/>
    <w:rsid w:val="00650E42"/>
    <w:rsid w:val="00652435"/>
    <w:rsid w:val="006542CE"/>
    <w:rsid w:val="006546E1"/>
    <w:rsid w:val="0065508B"/>
    <w:rsid w:val="00656ABE"/>
    <w:rsid w:val="00657037"/>
    <w:rsid w:val="00660E6A"/>
    <w:rsid w:val="006611D0"/>
    <w:rsid w:val="006620D3"/>
    <w:rsid w:val="00662367"/>
    <w:rsid w:val="00662753"/>
    <w:rsid w:val="00663547"/>
    <w:rsid w:val="0066411D"/>
    <w:rsid w:val="0066413B"/>
    <w:rsid w:val="00665870"/>
    <w:rsid w:val="00665F75"/>
    <w:rsid w:val="006663F7"/>
    <w:rsid w:val="006667C8"/>
    <w:rsid w:val="006717B9"/>
    <w:rsid w:val="00672651"/>
    <w:rsid w:val="00673737"/>
    <w:rsid w:val="006760C3"/>
    <w:rsid w:val="00676EBE"/>
    <w:rsid w:val="00676FB6"/>
    <w:rsid w:val="006772DD"/>
    <w:rsid w:val="00680C40"/>
    <w:rsid w:val="00680FCC"/>
    <w:rsid w:val="0068104A"/>
    <w:rsid w:val="00682B56"/>
    <w:rsid w:val="00683ACE"/>
    <w:rsid w:val="0068413F"/>
    <w:rsid w:val="00684D55"/>
    <w:rsid w:val="0068557B"/>
    <w:rsid w:val="006859FF"/>
    <w:rsid w:val="006864A8"/>
    <w:rsid w:val="00686AF5"/>
    <w:rsid w:val="00687C7D"/>
    <w:rsid w:val="00687ECB"/>
    <w:rsid w:val="006926D3"/>
    <w:rsid w:val="00692CC6"/>
    <w:rsid w:val="00693213"/>
    <w:rsid w:val="00694D96"/>
    <w:rsid w:val="00694F92"/>
    <w:rsid w:val="00694FCE"/>
    <w:rsid w:val="00695B76"/>
    <w:rsid w:val="00695F29"/>
    <w:rsid w:val="006966A0"/>
    <w:rsid w:val="006A10DD"/>
    <w:rsid w:val="006A1ACE"/>
    <w:rsid w:val="006A300B"/>
    <w:rsid w:val="006B0247"/>
    <w:rsid w:val="006B411A"/>
    <w:rsid w:val="006B4A43"/>
    <w:rsid w:val="006B4FD3"/>
    <w:rsid w:val="006B641B"/>
    <w:rsid w:val="006B6459"/>
    <w:rsid w:val="006B6A0C"/>
    <w:rsid w:val="006B7D44"/>
    <w:rsid w:val="006C0520"/>
    <w:rsid w:val="006C30A8"/>
    <w:rsid w:val="006C381A"/>
    <w:rsid w:val="006C3AB5"/>
    <w:rsid w:val="006C3C3A"/>
    <w:rsid w:val="006C58C2"/>
    <w:rsid w:val="006C5E5F"/>
    <w:rsid w:val="006C6655"/>
    <w:rsid w:val="006C73B2"/>
    <w:rsid w:val="006D03C6"/>
    <w:rsid w:val="006D0472"/>
    <w:rsid w:val="006D08D4"/>
    <w:rsid w:val="006D0901"/>
    <w:rsid w:val="006D1FC0"/>
    <w:rsid w:val="006D26FA"/>
    <w:rsid w:val="006D387E"/>
    <w:rsid w:val="006D41FA"/>
    <w:rsid w:val="006D458E"/>
    <w:rsid w:val="006D5588"/>
    <w:rsid w:val="006D583A"/>
    <w:rsid w:val="006D6307"/>
    <w:rsid w:val="006D699F"/>
    <w:rsid w:val="006E0478"/>
    <w:rsid w:val="006E06B8"/>
    <w:rsid w:val="006E086B"/>
    <w:rsid w:val="006E0BE1"/>
    <w:rsid w:val="006E2B5E"/>
    <w:rsid w:val="006E334D"/>
    <w:rsid w:val="006E3EE5"/>
    <w:rsid w:val="006E4D66"/>
    <w:rsid w:val="006E4FF0"/>
    <w:rsid w:val="006E5915"/>
    <w:rsid w:val="006E5EE0"/>
    <w:rsid w:val="006E6882"/>
    <w:rsid w:val="006F0499"/>
    <w:rsid w:val="006F0C14"/>
    <w:rsid w:val="006F109B"/>
    <w:rsid w:val="006F12B1"/>
    <w:rsid w:val="006F3340"/>
    <w:rsid w:val="006F3B0A"/>
    <w:rsid w:val="006F3C46"/>
    <w:rsid w:val="006F3E23"/>
    <w:rsid w:val="006F5B90"/>
    <w:rsid w:val="006F616C"/>
    <w:rsid w:val="006F7226"/>
    <w:rsid w:val="00700EDA"/>
    <w:rsid w:val="00702B29"/>
    <w:rsid w:val="00703094"/>
    <w:rsid w:val="007032BD"/>
    <w:rsid w:val="00703A78"/>
    <w:rsid w:val="00704A05"/>
    <w:rsid w:val="00705598"/>
    <w:rsid w:val="007068AB"/>
    <w:rsid w:val="007113AF"/>
    <w:rsid w:val="0071240D"/>
    <w:rsid w:val="00712909"/>
    <w:rsid w:val="007131CC"/>
    <w:rsid w:val="00715AD4"/>
    <w:rsid w:val="007173FE"/>
    <w:rsid w:val="00717A8B"/>
    <w:rsid w:val="00721530"/>
    <w:rsid w:val="00722311"/>
    <w:rsid w:val="007229FA"/>
    <w:rsid w:val="007233EE"/>
    <w:rsid w:val="00723638"/>
    <w:rsid w:val="007237A3"/>
    <w:rsid w:val="00723A3F"/>
    <w:rsid w:val="00724D38"/>
    <w:rsid w:val="00725680"/>
    <w:rsid w:val="00725B8E"/>
    <w:rsid w:val="00726648"/>
    <w:rsid w:val="007266FA"/>
    <w:rsid w:val="00726F1B"/>
    <w:rsid w:val="00730FA8"/>
    <w:rsid w:val="00731634"/>
    <w:rsid w:val="00731799"/>
    <w:rsid w:val="00731B15"/>
    <w:rsid w:val="007335BD"/>
    <w:rsid w:val="00733D2D"/>
    <w:rsid w:val="00734357"/>
    <w:rsid w:val="00736602"/>
    <w:rsid w:val="00736CB7"/>
    <w:rsid w:val="0073719A"/>
    <w:rsid w:val="00737BC8"/>
    <w:rsid w:val="00740295"/>
    <w:rsid w:val="00740557"/>
    <w:rsid w:val="00740763"/>
    <w:rsid w:val="00741EE7"/>
    <w:rsid w:val="00741F41"/>
    <w:rsid w:val="007420A0"/>
    <w:rsid w:val="00743EB2"/>
    <w:rsid w:val="00746DFC"/>
    <w:rsid w:val="00746FCA"/>
    <w:rsid w:val="00750A96"/>
    <w:rsid w:val="00750E3F"/>
    <w:rsid w:val="007527EF"/>
    <w:rsid w:val="00752B37"/>
    <w:rsid w:val="00753BEA"/>
    <w:rsid w:val="00755BA3"/>
    <w:rsid w:val="00755F02"/>
    <w:rsid w:val="00756A5D"/>
    <w:rsid w:val="00757653"/>
    <w:rsid w:val="00757F74"/>
    <w:rsid w:val="00763AEF"/>
    <w:rsid w:val="007641FE"/>
    <w:rsid w:val="007647E5"/>
    <w:rsid w:val="007657C9"/>
    <w:rsid w:val="00766A21"/>
    <w:rsid w:val="00766E8B"/>
    <w:rsid w:val="007673B5"/>
    <w:rsid w:val="00767698"/>
    <w:rsid w:val="00767FC1"/>
    <w:rsid w:val="0077289D"/>
    <w:rsid w:val="007741BD"/>
    <w:rsid w:val="0077453B"/>
    <w:rsid w:val="007748CC"/>
    <w:rsid w:val="007756B4"/>
    <w:rsid w:val="00776050"/>
    <w:rsid w:val="00776906"/>
    <w:rsid w:val="00780C58"/>
    <w:rsid w:val="00780E5F"/>
    <w:rsid w:val="00781B74"/>
    <w:rsid w:val="00785870"/>
    <w:rsid w:val="00787402"/>
    <w:rsid w:val="00787972"/>
    <w:rsid w:val="00787C1E"/>
    <w:rsid w:val="007906FC"/>
    <w:rsid w:val="00790DA0"/>
    <w:rsid w:val="00791161"/>
    <w:rsid w:val="00791884"/>
    <w:rsid w:val="00792927"/>
    <w:rsid w:val="0079337F"/>
    <w:rsid w:val="0079372C"/>
    <w:rsid w:val="00793962"/>
    <w:rsid w:val="007939D5"/>
    <w:rsid w:val="00793A73"/>
    <w:rsid w:val="00793AAF"/>
    <w:rsid w:val="007957A0"/>
    <w:rsid w:val="0079660B"/>
    <w:rsid w:val="0079799A"/>
    <w:rsid w:val="00797A57"/>
    <w:rsid w:val="007A174B"/>
    <w:rsid w:val="007A1F74"/>
    <w:rsid w:val="007A442F"/>
    <w:rsid w:val="007A4A67"/>
    <w:rsid w:val="007A5133"/>
    <w:rsid w:val="007A522B"/>
    <w:rsid w:val="007A55EA"/>
    <w:rsid w:val="007A76B6"/>
    <w:rsid w:val="007B08C3"/>
    <w:rsid w:val="007B0EE6"/>
    <w:rsid w:val="007B1086"/>
    <w:rsid w:val="007B1096"/>
    <w:rsid w:val="007B2459"/>
    <w:rsid w:val="007B255E"/>
    <w:rsid w:val="007B2DCF"/>
    <w:rsid w:val="007B3DF7"/>
    <w:rsid w:val="007B401C"/>
    <w:rsid w:val="007B548D"/>
    <w:rsid w:val="007B64A0"/>
    <w:rsid w:val="007B7BCF"/>
    <w:rsid w:val="007B7E72"/>
    <w:rsid w:val="007C05E4"/>
    <w:rsid w:val="007C060E"/>
    <w:rsid w:val="007C0F1B"/>
    <w:rsid w:val="007C127F"/>
    <w:rsid w:val="007C154C"/>
    <w:rsid w:val="007C283A"/>
    <w:rsid w:val="007C2CD6"/>
    <w:rsid w:val="007C2EC7"/>
    <w:rsid w:val="007C358E"/>
    <w:rsid w:val="007C45BC"/>
    <w:rsid w:val="007C4EC7"/>
    <w:rsid w:val="007C699B"/>
    <w:rsid w:val="007C73C2"/>
    <w:rsid w:val="007D1406"/>
    <w:rsid w:val="007D1C5E"/>
    <w:rsid w:val="007D22CC"/>
    <w:rsid w:val="007D3BA9"/>
    <w:rsid w:val="007D44A4"/>
    <w:rsid w:val="007D4537"/>
    <w:rsid w:val="007D48C0"/>
    <w:rsid w:val="007D6C0B"/>
    <w:rsid w:val="007D6E81"/>
    <w:rsid w:val="007D761B"/>
    <w:rsid w:val="007E0CEE"/>
    <w:rsid w:val="007E127A"/>
    <w:rsid w:val="007E215E"/>
    <w:rsid w:val="007E26F4"/>
    <w:rsid w:val="007E2BE7"/>
    <w:rsid w:val="007E33D2"/>
    <w:rsid w:val="007E390F"/>
    <w:rsid w:val="007E3994"/>
    <w:rsid w:val="007E3F8F"/>
    <w:rsid w:val="007E4290"/>
    <w:rsid w:val="007E4663"/>
    <w:rsid w:val="007E488B"/>
    <w:rsid w:val="007E4E66"/>
    <w:rsid w:val="007E5034"/>
    <w:rsid w:val="007E6C19"/>
    <w:rsid w:val="007F014F"/>
    <w:rsid w:val="007F20FB"/>
    <w:rsid w:val="007F2D13"/>
    <w:rsid w:val="007F33FE"/>
    <w:rsid w:val="007F3923"/>
    <w:rsid w:val="007F3F29"/>
    <w:rsid w:val="007F5132"/>
    <w:rsid w:val="007F57B4"/>
    <w:rsid w:val="007F683A"/>
    <w:rsid w:val="007F6973"/>
    <w:rsid w:val="007F6DF2"/>
    <w:rsid w:val="007F75CA"/>
    <w:rsid w:val="008002C5"/>
    <w:rsid w:val="008005FC"/>
    <w:rsid w:val="008007B0"/>
    <w:rsid w:val="00800B62"/>
    <w:rsid w:val="00800D9B"/>
    <w:rsid w:val="008020BA"/>
    <w:rsid w:val="00803BF9"/>
    <w:rsid w:val="00803CCB"/>
    <w:rsid w:val="00803D28"/>
    <w:rsid w:val="008046FA"/>
    <w:rsid w:val="00806C63"/>
    <w:rsid w:val="00807365"/>
    <w:rsid w:val="008076FF"/>
    <w:rsid w:val="00810CBE"/>
    <w:rsid w:val="00814C58"/>
    <w:rsid w:val="00814FCA"/>
    <w:rsid w:val="0081550D"/>
    <w:rsid w:val="0081556C"/>
    <w:rsid w:val="00816ED9"/>
    <w:rsid w:val="00817572"/>
    <w:rsid w:val="00820886"/>
    <w:rsid w:val="00820CCC"/>
    <w:rsid w:val="00820D13"/>
    <w:rsid w:val="00821C1E"/>
    <w:rsid w:val="008224CC"/>
    <w:rsid w:val="0082377F"/>
    <w:rsid w:val="008240FB"/>
    <w:rsid w:val="008245FB"/>
    <w:rsid w:val="0082647F"/>
    <w:rsid w:val="008264F3"/>
    <w:rsid w:val="0082681B"/>
    <w:rsid w:val="0082769A"/>
    <w:rsid w:val="008276E9"/>
    <w:rsid w:val="00827BD0"/>
    <w:rsid w:val="00830206"/>
    <w:rsid w:val="00830AAF"/>
    <w:rsid w:val="008333A7"/>
    <w:rsid w:val="00834D29"/>
    <w:rsid w:val="00834DF0"/>
    <w:rsid w:val="00835692"/>
    <w:rsid w:val="00836760"/>
    <w:rsid w:val="00836902"/>
    <w:rsid w:val="00836C08"/>
    <w:rsid w:val="00836DA9"/>
    <w:rsid w:val="00837738"/>
    <w:rsid w:val="0084009F"/>
    <w:rsid w:val="00840107"/>
    <w:rsid w:val="00842684"/>
    <w:rsid w:val="008432A0"/>
    <w:rsid w:val="00844143"/>
    <w:rsid w:val="00844682"/>
    <w:rsid w:val="008447B1"/>
    <w:rsid w:val="008453E1"/>
    <w:rsid w:val="008460D8"/>
    <w:rsid w:val="0084720D"/>
    <w:rsid w:val="0084741D"/>
    <w:rsid w:val="008474A2"/>
    <w:rsid w:val="00847597"/>
    <w:rsid w:val="00847BEC"/>
    <w:rsid w:val="00850624"/>
    <w:rsid w:val="0085246B"/>
    <w:rsid w:val="00853462"/>
    <w:rsid w:val="0085357B"/>
    <w:rsid w:val="00854074"/>
    <w:rsid w:val="008546DE"/>
    <w:rsid w:val="008578CB"/>
    <w:rsid w:val="00857FE1"/>
    <w:rsid w:val="0086144D"/>
    <w:rsid w:val="00861644"/>
    <w:rsid w:val="00862BDB"/>
    <w:rsid w:val="0086329D"/>
    <w:rsid w:val="00863491"/>
    <w:rsid w:val="00863922"/>
    <w:rsid w:val="008646FE"/>
    <w:rsid w:val="00864DB2"/>
    <w:rsid w:val="00865B8E"/>
    <w:rsid w:val="0087028A"/>
    <w:rsid w:val="00870727"/>
    <w:rsid w:val="00870B06"/>
    <w:rsid w:val="00870E21"/>
    <w:rsid w:val="008723B0"/>
    <w:rsid w:val="00872CC6"/>
    <w:rsid w:val="00874170"/>
    <w:rsid w:val="008745C3"/>
    <w:rsid w:val="008756AF"/>
    <w:rsid w:val="00875D78"/>
    <w:rsid w:val="00877604"/>
    <w:rsid w:val="008807E1"/>
    <w:rsid w:val="00880CE9"/>
    <w:rsid w:val="00881978"/>
    <w:rsid w:val="0088309C"/>
    <w:rsid w:val="0088407E"/>
    <w:rsid w:val="008841A0"/>
    <w:rsid w:val="008857DD"/>
    <w:rsid w:val="00887A0F"/>
    <w:rsid w:val="00887BE4"/>
    <w:rsid w:val="008912A4"/>
    <w:rsid w:val="00892CE1"/>
    <w:rsid w:val="00892F2A"/>
    <w:rsid w:val="00893008"/>
    <w:rsid w:val="00895274"/>
    <w:rsid w:val="008963A3"/>
    <w:rsid w:val="008964FE"/>
    <w:rsid w:val="00897305"/>
    <w:rsid w:val="00897CF6"/>
    <w:rsid w:val="008A0759"/>
    <w:rsid w:val="008A1CE4"/>
    <w:rsid w:val="008A2855"/>
    <w:rsid w:val="008A29D5"/>
    <w:rsid w:val="008A2CDB"/>
    <w:rsid w:val="008A2FBA"/>
    <w:rsid w:val="008A4697"/>
    <w:rsid w:val="008A47E3"/>
    <w:rsid w:val="008A4CCE"/>
    <w:rsid w:val="008A5D0C"/>
    <w:rsid w:val="008B129D"/>
    <w:rsid w:val="008B183B"/>
    <w:rsid w:val="008B1C43"/>
    <w:rsid w:val="008B1EF8"/>
    <w:rsid w:val="008B29D4"/>
    <w:rsid w:val="008B2D98"/>
    <w:rsid w:val="008B4581"/>
    <w:rsid w:val="008B46E4"/>
    <w:rsid w:val="008B4FAF"/>
    <w:rsid w:val="008B52A3"/>
    <w:rsid w:val="008B5E29"/>
    <w:rsid w:val="008B624B"/>
    <w:rsid w:val="008B7650"/>
    <w:rsid w:val="008B766C"/>
    <w:rsid w:val="008C048A"/>
    <w:rsid w:val="008C13F4"/>
    <w:rsid w:val="008C152B"/>
    <w:rsid w:val="008C1600"/>
    <w:rsid w:val="008C1BB4"/>
    <w:rsid w:val="008C2ECC"/>
    <w:rsid w:val="008C2F3D"/>
    <w:rsid w:val="008C32A4"/>
    <w:rsid w:val="008C4745"/>
    <w:rsid w:val="008C5054"/>
    <w:rsid w:val="008C6757"/>
    <w:rsid w:val="008C6918"/>
    <w:rsid w:val="008C7922"/>
    <w:rsid w:val="008C7927"/>
    <w:rsid w:val="008D083F"/>
    <w:rsid w:val="008D0C44"/>
    <w:rsid w:val="008D132B"/>
    <w:rsid w:val="008D3AE5"/>
    <w:rsid w:val="008D40C0"/>
    <w:rsid w:val="008D4954"/>
    <w:rsid w:val="008D4BDE"/>
    <w:rsid w:val="008D518E"/>
    <w:rsid w:val="008D5B3E"/>
    <w:rsid w:val="008D6EA0"/>
    <w:rsid w:val="008D72DF"/>
    <w:rsid w:val="008E0067"/>
    <w:rsid w:val="008E078B"/>
    <w:rsid w:val="008E13D4"/>
    <w:rsid w:val="008E14A3"/>
    <w:rsid w:val="008E3C1B"/>
    <w:rsid w:val="008E41D2"/>
    <w:rsid w:val="008E4476"/>
    <w:rsid w:val="008F006C"/>
    <w:rsid w:val="008F2B8C"/>
    <w:rsid w:val="008F3C55"/>
    <w:rsid w:val="008F48C8"/>
    <w:rsid w:val="008F4CE0"/>
    <w:rsid w:val="008F7616"/>
    <w:rsid w:val="009018F0"/>
    <w:rsid w:val="00901C46"/>
    <w:rsid w:val="00901FA1"/>
    <w:rsid w:val="00903AAE"/>
    <w:rsid w:val="00903B4A"/>
    <w:rsid w:val="00903D81"/>
    <w:rsid w:val="009050A5"/>
    <w:rsid w:val="009054E2"/>
    <w:rsid w:val="00905C71"/>
    <w:rsid w:val="00910572"/>
    <w:rsid w:val="00910E79"/>
    <w:rsid w:val="0091146C"/>
    <w:rsid w:val="00911490"/>
    <w:rsid w:val="00911BED"/>
    <w:rsid w:val="0091224A"/>
    <w:rsid w:val="00912572"/>
    <w:rsid w:val="0091568F"/>
    <w:rsid w:val="00916CBC"/>
    <w:rsid w:val="00917B06"/>
    <w:rsid w:val="00917C3E"/>
    <w:rsid w:val="00917CE4"/>
    <w:rsid w:val="00922F05"/>
    <w:rsid w:val="00922FD5"/>
    <w:rsid w:val="00923C04"/>
    <w:rsid w:val="00923E8E"/>
    <w:rsid w:val="00924E5F"/>
    <w:rsid w:val="009276B9"/>
    <w:rsid w:val="0092793D"/>
    <w:rsid w:val="00930D46"/>
    <w:rsid w:val="00930FBB"/>
    <w:rsid w:val="0093105A"/>
    <w:rsid w:val="0093131C"/>
    <w:rsid w:val="0093134D"/>
    <w:rsid w:val="00931A32"/>
    <w:rsid w:val="00931BAD"/>
    <w:rsid w:val="00933DCD"/>
    <w:rsid w:val="00934894"/>
    <w:rsid w:val="00934C9F"/>
    <w:rsid w:val="0093545D"/>
    <w:rsid w:val="00935750"/>
    <w:rsid w:val="00936BFE"/>
    <w:rsid w:val="009379CF"/>
    <w:rsid w:val="00937B7C"/>
    <w:rsid w:val="00940B42"/>
    <w:rsid w:val="00940E78"/>
    <w:rsid w:val="0094103E"/>
    <w:rsid w:val="00941384"/>
    <w:rsid w:val="00941FFD"/>
    <w:rsid w:val="0094293E"/>
    <w:rsid w:val="00943050"/>
    <w:rsid w:val="00944C14"/>
    <w:rsid w:val="00944FA8"/>
    <w:rsid w:val="009469E2"/>
    <w:rsid w:val="009475F6"/>
    <w:rsid w:val="009475F7"/>
    <w:rsid w:val="00950036"/>
    <w:rsid w:val="00950C8C"/>
    <w:rsid w:val="009515A6"/>
    <w:rsid w:val="00951D1B"/>
    <w:rsid w:val="00952D05"/>
    <w:rsid w:val="00953893"/>
    <w:rsid w:val="00956DC8"/>
    <w:rsid w:val="00957E37"/>
    <w:rsid w:val="0096044A"/>
    <w:rsid w:val="009608A8"/>
    <w:rsid w:val="00961F29"/>
    <w:rsid w:val="00963712"/>
    <w:rsid w:val="00963EDC"/>
    <w:rsid w:val="00963FB9"/>
    <w:rsid w:val="0096484E"/>
    <w:rsid w:val="0096490C"/>
    <w:rsid w:val="00966984"/>
    <w:rsid w:val="00966C05"/>
    <w:rsid w:val="009674DC"/>
    <w:rsid w:val="00967E6B"/>
    <w:rsid w:val="00970081"/>
    <w:rsid w:val="00971458"/>
    <w:rsid w:val="00971C77"/>
    <w:rsid w:val="00972DD9"/>
    <w:rsid w:val="00972F9A"/>
    <w:rsid w:val="0097449F"/>
    <w:rsid w:val="00975C64"/>
    <w:rsid w:val="009770AC"/>
    <w:rsid w:val="009773E7"/>
    <w:rsid w:val="00977B49"/>
    <w:rsid w:val="00977E99"/>
    <w:rsid w:val="0098038D"/>
    <w:rsid w:val="00981887"/>
    <w:rsid w:val="009836F1"/>
    <w:rsid w:val="00984986"/>
    <w:rsid w:val="0098526D"/>
    <w:rsid w:val="00985591"/>
    <w:rsid w:val="00985BA9"/>
    <w:rsid w:val="00986196"/>
    <w:rsid w:val="00991494"/>
    <w:rsid w:val="009915B7"/>
    <w:rsid w:val="009918C2"/>
    <w:rsid w:val="00991B62"/>
    <w:rsid w:val="0099302D"/>
    <w:rsid w:val="009959D7"/>
    <w:rsid w:val="00996A8E"/>
    <w:rsid w:val="009973F1"/>
    <w:rsid w:val="00997418"/>
    <w:rsid w:val="00997CC6"/>
    <w:rsid w:val="00997FFE"/>
    <w:rsid w:val="009A0BA2"/>
    <w:rsid w:val="009A1276"/>
    <w:rsid w:val="009A2522"/>
    <w:rsid w:val="009A3B03"/>
    <w:rsid w:val="009A4CEE"/>
    <w:rsid w:val="009A6691"/>
    <w:rsid w:val="009B085B"/>
    <w:rsid w:val="009B0D46"/>
    <w:rsid w:val="009B162C"/>
    <w:rsid w:val="009B16B2"/>
    <w:rsid w:val="009B1F0D"/>
    <w:rsid w:val="009B251E"/>
    <w:rsid w:val="009B2A04"/>
    <w:rsid w:val="009B2CC9"/>
    <w:rsid w:val="009B3132"/>
    <w:rsid w:val="009B40B4"/>
    <w:rsid w:val="009B4DAB"/>
    <w:rsid w:val="009B5A0B"/>
    <w:rsid w:val="009B5CAC"/>
    <w:rsid w:val="009B5D5F"/>
    <w:rsid w:val="009B74D4"/>
    <w:rsid w:val="009B7C59"/>
    <w:rsid w:val="009B7FD8"/>
    <w:rsid w:val="009C04A9"/>
    <w:rsid w:val="009C1F77"/>
    <w:rsid w:val="009C2ADE"/>
    <w:rsid w:val="009C3C20"/>
    <w:rsid w:val="009C6D71"/>
    <w:rsid w:val="009C75D2"/>
    <w:rsid w:val="009D0EFA"/>
    <w:rsid w:val="009D2796"/>
    <w:rsid w:val="009D3C30"/>
    <w:rsid w:val="009D3E07"/>
    <w:rsid w:val="009D433D"/>
    <w:rsid w:val="009D5410"/>
    <w:rsid w:val="009D5521"/>
    <w:rsid w:val="009D583E"/>
    <w:rsid w:val="009D5C3A"/>
    <w:rsid w:val="009D6467"/>
    <w:rsid w:val="009D7A0F"/>
    <w:rsid w:val="009E1994"/>
    <w:rsid w:val="009E21DA"/>
    <w:rsid w:val="009E3A1E"/>
    <w:rsid w:val="009E4D0C"/>
    <w:rsid w:val="009E524D"/>
    <w:rsid w:val="009E526E"/>
    <w:rsid w:val="009E55D5"/>
    <w:rsid w:val="009E56FC"/>
    <w:rsid w:val="009E6617"/>
    <w:rsid w:val="009E7A0C"/>
    <w:rsid w:val="009F1CDC"/>
    <w:rsid w:val="009F4C2F"/>
    <w:rsid w:val="009F5726"/>
    <w:rsid w:val="009F67F3"/>
    <w:rsid w:val="009F68A1"/>
    <w:rsid w:val="009F70D6"/>
    <w:rsid w:val="00A00309"/>
    <w:rsid w:val="00A0062C"/>
    <w:rsid w:val="00A01813"/>
    <w:rsid w:val="00A023D8"/>
    <w:rsid w:val="00A02509"/>
    <w:rsid w:val="00A02CB9"/>
    <w:rsid w:val="00A02F74"/>
    <w:rsid w:val="00A03548"/>
    <w:rsid w:val="00A03CEE"/>
    <w:rsid w:val="00A04FA5"/>
    <w:rsid w:val="00A05EC7"/>
    <w:rsid w:val="00A061C0"/>
    <w:rsid w:val="00A0641B"/>
    <w:rsid w:val="00A069EE"/>
    <w:rsid w:val="00A06C00"/>
    <w:rsid w:val="00A06C51"/>
    <w:rsid w:val="00A07042"/>
    <w:rsid w:val="00A070C9"/>
    <w:rsid w:val="00A07514"/>
    <w:rsid w:val="00A111F9"/>
    <w:rsid w:val="00A11542"/>
    <w:rsid w:val="00A117B1"/>
    <w:rsid w:val="00A11AAA"/>
    <w:rsid w:val="00A12DFA"/>
    <w:rsid w:val="00A13810"/>
    <w:rsid w:val="00A14A67"/>
    <w:rsid w:val="00A14D55"/>
    <w:rsid w:val="00A1517B"/>
    <w:rsid w:val="00A152E9"/>
    <w:rsid w:val="00A15741"/>
    <w:rsid w:val="00A15A58"/>
    <w:rsid w:val="00A201C5"/>
    <w:rsid w:val="00A20430"/>
    <w:rsid w:val="00A2071B"/>
    <w:rsid w:val="00A21207"/>
    <w:rsid w:val="00A21F6A"/>
    <w:rsid w:val="00A22B63"/>
    <w:rsid w:val="00A23004"/>
    <w:rsid w:val="00A240FC"/>
    <w:rsid w:val="00A251F4"/>
    <w:rsid w:val="00A25748"/>
    <w:rsid w:val="00A25AB8"/>
    <w:rsid w:val="00A25FB6"/>
    <w:rsid w:val="00A26411"/>
    <w:rsid w:val="00A2692A"/>
    <w:rsid w:val="00A274E7"/>
    <w:rsid w:val="00A278F5"/>
    <w:rsid w:val="00A279E1"/>
    <w:rsid w:val="00A301B3"/>
    <w:rsid w:val="00A30681"/>
    <w:rsid w:val="00A30F94"/>
    <w:rsid w:val="00A314B6"/>
    <w:rsid w:val="00A32ED5"/>
    <w:rsid w:val="00A32EE7"/>
    <w:rsid w:val="00A3408D"/>
    <w:rsid w:val="00A34B78"/>
    <w:rsid w:val="00A34BEE"/>
    <w:rsid w:val="00A41570"/>
    <w:rsid w:val="00A415BB"/>
    <w:rsid w:val="00A417DE"/>
    <w:rsid w:val="00A41EF5"/>
    <w:rsid w:val="00A45204"/>
    <w:rsid w:val="00A4571C"/>
    <w:rsid w:val="00A4787B"/>
    <w:rsid w:val="00A47F64"/>
    <w:rsid w:val="00A5153E"/>
    <w:rsid w:val="00A52951"/>
    <w:rsid w:val="00A53055"/>
    <w:rsid w:val="00A54494"/>
    <w:rsid w:val="00A55226"/>
    <w:rsid w:val="00A55F94"/>
    <w:rsid w:val="00A56B4A"/>
    <w:rsid w:val="00A57048"/>
    <w:rsid w:val="00A57073"/>
    <w:rsid w:val="00A5722B"/>
    <w:rsid w:val="00A57EFC"/>
    <w:rsid w:val="00A61155"/>
    <w:rsid w:val="00A6122B"/>
    <w:rsid w:val="00A62C7C"/>
    <w:rsid w:val="00A63EE2"/>
    <w:rsid w:val="00A64898"/>
    <w:rsid w:val="00A6750C"/>
    <w:rsid w:val="00A677A5"/>
    <w:rsid w:val="00A67EBF"/>
    <w:rsid w:val="00A70A92"/>
    <w:rsid w:val="00A70B0B"/>
    <w:rsid w:val="00A70F62"/>
    <w:rsid w:val="00A7134C"/>
    <w:rsid w:val="00A71E80"/>
    <w:rsid w:val="00A71FF5"/>
    <w:rsid w:val="00A7273C"/>
    <w:rsid w:val="00A734B2"/>
    <w:rsid w:val="00A737CD"/>
    <w:rsid w:val="00A75097"/>
    <w:rsid w:val="00A75634"/>
    <w:rsid w:val="00A770D9"/>
    <w:rsid w:val="00A77959"/>
    <w:rsid w:val="00A801C2"/>
    <w:rsid w:val="00A80728"/>
    <w:rsid w:val="00A80A46"/>
    <w:rsid w:val="00A812C7"/>
    <w:rsid w:val="00A81904"/>
    <w:rsid w:val="00A83110"/>
    <w:rsid w:val="00A83A36"/>
    <w:rsid w:val="00A84D36"/>
    <w:rsid w:val="00A859B4"/>
    <w:rsid w:val="00A86686"/>
    <w:rsid w:val="00A86AF1"/>
    <w:rsid w:val="00A91BBF"/>
    <w:rsid w:val="00A91D4F"/>
    <w:rsid w:val="00A92710"/>
    <w:rsid w:val="00A92D86"/>
    <w:rsid w:val="00A950B0"/>
    <w:rsid w:val="00A9595D"/>
    <w:rsid w:val="00A96764"/>
    <w:rsid w:val="00A96CC5"/>
    <w:rsid w:val="00A97B55"/>
    <w:rsid w:val="00A97D3C"/>
    <w:rsid w:val="00AA06C8"/>
    <w:rsid w:val="00AA0940"/>
    <w:rsid w:val="00AA0C29"/>
    <w:rsid w:val="00AA0E55"/>
    <w:rsid w:val="00AA0F73"/>
    <w:rsid w:val="00AA164C"/>
    <w:rsid w:val="00AA22C3"/>
    <w:rsid w:val="00AA253F"/>
    <w:rsid w:val="00AA30CC"/>
    <w:rsid w:val="00AA3F7B"/>
    <w:rsid w:val="00AA44DF"/>
    <w:rsid w:val="00AA4F47"/>
    <w:rsid w:val="00AA5290"/>
    <w:rsid w:val="00AA6518"/>
    <w:rsid w:val="00AA6BEE"/>
    <w:rsid w:val="00AA7310"/>
    <w:rsid w:val="00AA7634"/>
    <w:rsid w:val="00AB0805"/>
    <w:rsid w:val="00AB0ADA"/>
    <w:rsid w:val="00AB0C84"/>
    <w:rsid w:val="00AB0D18"/>
    <w:rsid w:val="00AB1D36"/>
    <w:rsid w:val="00AB1E76"/>
    <w:rsid w:val="00AB5E5F"/>
    <w:rsid w:val="00AB5ECA"/>
    <w:rsid w:val="00AB6813"/>
    <w:rsid w:val="00AB697E"/>
    <w:rsid w:val="00AB71A9"/>
    <w:rsid w:val="00AC03DD"/>
    <w:rsid w:val="00AC1B6A"/>
    <w:rsid w:val="00AC1F72"/>
    <w:rsid w:val="00AC26E4"/>
    <w:rsid w:val="00AC26FF"/>
    <w:rsid w:val="00AC32A8"/>
    <w:rsid w:val="00AC3887"/>
    <w:rsid w:val="00AC3DB1"/>
    <w:rsid w:val="00AC5AD0"/>
    <w:rsid w:val="00AC5BD9"/>
    <w:rsid w:val="00AC5BF2"/>
    <w:rsid w:val="00AC6AE5"/>
    <w:rsid w:val="00AC7620"/>
    <w:rsid w:val="00AC7AE3"/>
    <w:rsid w:val="00AD05B8"/>
    <w:rsid w:val="00AD2110"/>
    <w:rsid w:val="00AD2924"/>
    <w:rsid w:val="00AD297B"/>
    <w:rsid w:val="00AD29C8"/>
    <w:rsid w:val="00AD2BDF"/>
    <w:rsid w:val="00AD5656"/>
    <w:rsid w:val="00AD6B3F"/>
    <w:rsid w:val="00AD7210"/>
    <w:rsid w:val="00AE0AD2"/>
    <w:rsid w:val="00AE0B67"/>
    <w:rsid w:val="00AE1ACE"/>
    <w:rsid w:val="00AE1D01"/>
    <w:rsid w:val="00AE38A1"/>
    <w:rsid w:val="00AE6459"/>
    <w:rsid w:val="00AE7AE9"/>
    <w:rsid w:val="00AE7E55"/>
    <w:rsid w:val="00AF0D2E"/>
    <w:rsid w:val="00AF0DBF"/>
    <w:rsid w:val="00AF2231"/>
    <w:rsid w:val="00AF25A9"/>
    <w:rsid w:val="00AF2FC6"/>
    <w:rsid w:val="00AF464F"/>
    <w:rsid w:val="00AF4B5E"/>
    <w:rsid w:val="00AF5866"/>
    <w:rsid w:val="00B0001B"/>
    <w:rsid w:val="00B00481"/>
    <w:rsid w:val="00B0076E"/>
    <w:rsid w:val="00B00CEF"/>
    <w:rsid w:val="00B03FBB"/>
    <w:rsid w:val="00B05C74"/>
    <w:rsid w:val="00B07DA1"/>
    <w:rsid w:val="00B11056"/>
    <w:rsid w:val="00B11FB1"/>
    <w:rsid w:val="00B137F1"/>
    <w:rsid w:val="00B13893"/>
    <w:rsid w:val="00B13B62"/>
    <w:rsid w:val="00B1401B"/>
    <w:rsid w:val="00B1411D"/>
    <w:rsid w:val="00B145E0"/>
    <w:rsid w:val="00B14612"/>
    <w:rsid w:val="00B15EBD"/>
    <w:rsid w:val="00B16398"/>
    <w:rsid w:val="00B16822"/>
    <w:rsid w:val="00B175A7"/>
    <w:rsid w:val="00B17609"/>
    <w:rsid w:val="00B200D8"/>
    <w:rsid w:val="00B20241"/>
    <w:rsid w:val="00B20DA0"/>
    <w:rsid w:val="00B2255B"/>
    <w:rsid w:val="00B242BD"/>
    <w:rsid w:val="00B24B63"/>
    <w:rsid w:val="00B24DF7"/>
    <w:rsid w:val="00B25020"/>
    <w:rsid w:val="00B25873"/>
    <w:rsid w:val="00B26F14"/>
    <w:rsid w:val="00B27BA1"/>
    <w:rsid w:val="00B27FA7"/>
    <w:rsid w:val="00B30E76"/>
    <w:rsid w:val="00B31031"/>
    <w:rsid w:val="00B3106F"/>
    <w:rsid w:val="00B3129F"/>
    <w:rsid w:val="00B32E0F"/>
    <w:rsid w:val="00B330CC"/>
    <w:rsid w:val="00B33114"/>
    <w:rsid w:val="00B3359B"/>
    <w:rsid w:val="00B335E2"/>
    <w:rsid w:val="00B337B6"/>
    <w:rsid w:val="00B33D20"/>
    <w:rsid w:val="00B3468A"/>
    <w:rsid w:val="00B347D3"/>
    <w:rsid w:val="00B34A0A"/>
    <w:rsid w:val="00B34FF5"/>
    <w:rsid w:val="00B35BAB"/>
    <w:rsid w:val="00B37F2B"/>
    <w:rsid w:val="00B40CFD"/>
    <w:rsid w:val="00B40E67"/>
    <w:rsid w:val="00B412C3"/>
    <w:rsid w:val="00B4178A"/>
    <w:rsid w:val="00B41CE3"/>
    <w:rsid w:val="00B42723"/>
    <w:rsid w:val="00B4279C"/>
    <w:rsid w:val="00B44C1E"/>
    <w:rsid w:val="00B45C32"/>
    <w:rsid w:val="00B46610"/>
    <w:rsid w:val="00B46B8E"/>
    <w:rsid w:val="00B46BD6"/>
    <w:rsid w:val="00B4761C"/>
    <w:rsid w:val="00B502ED"/>
    <w:rsid w:val="00B51659"/>
    <w:rsid w:val="00B528AF"/>
    <w:rsid w:val="00B52D07"/>
    <w:rsid w:val="00B53463"/>
    <w:rsid w:val="00B54370"/>
    <w:rsid w:val="00B553BC"/>
    <w:rsid w:val="00B5603E"/>
    <w:rsid w:val="00B5645E"/>
    <w:rsid w:val="00B5738F"/>
    <w:rsid w:val="00B61584"/>
    <w:rsid w:val="00B620CE"/>
    <w:rsid w:val="00B62746"/>
    <w:rsid w:val="00B62B89"/>
    <w:rsid w:val="00B62E98"/>
    <w:rsid w:val="00B636EC"/>
    <w:rsid w:val="00B6442F"/>
    <w:rsid w:val="00B65133"/>
    <w:rsid w:val="00B659AE"/>
    <w:rsid w:val="00B65E0B"/>
    <w:rsid w:val="00B67744"/>
    <w:rsid w:val="00B67A61"/>
    <w:rsid w:val="00B70BB6"/>
    <w:rsid w:val="00B712DE"/>
    <w:rsid w:val="00B72411"/>
    <w:rsid w:val="00B72522"/>
    <w:rsid w:val="00B72EF5"/>
    <w:rsid w:val="00B7527D"/>
    <w:rsid w:val="00B75384"/>
    <w:rsid w:val="00B75EB2"/>
    <w:rsid w:val="00B7756B"/>
    <w:rsid w:val="00B7767F"/>
    <w:rsid w:val="00B77804"/>
    <w:rsid w:val="00B80490"/>
    <w:rsid w:val="00B80EDD"/>
    <w:rsid w:val="00B81307"/>
    <w:rsid w:val="00B81BA0"/>
    <w:rsid w:val="00B82808"/>
    <w:rsid w:val="00B82EB6"/>
    <w:rsid w:val="00B842A1"/>
    <w:rsid w:val="00B845AB"/>
    <w:rsid w:val="00B86E25"/>
    <w:rsid w:val="00B90D1A"/>
    <w:rsid w:val="00B9161E"/>
    <w:rsid w:val="00B91DEB"/>
    <w:rsid w:val="00B92486"/>
    <w:rsid w:val="00B9270D"/>
    <w:rsid w:val="00B92B1C"/>
    <w:rsid w:val="00B92E3B"/>
    <w:rsid w:val="00B93672"/>
    <w:rsid w:val="00B93686"/>
    <w:rsid w:val="00B94431"/>
    <w:rsid w:val="00B95471"/>
    <w:rsid w:val="00B9549E"/>
    <w:rsid w:val="00B961C5"/>
    <w:rsid w:val="00B9654A"/>
    <w:rsid w:val="00B9693F"/>
    <w:rsid w:val="00B971D2"/>
    <w:rsid w:val="00B97E4E"/>
    <w:rsid w:val="00BA0511"/>
    <w:rsid w:val="00BA0D51"/>
    <w:rsid w:val="00BA1C94"/>
    <w:rsid w:val="00BA201D"/>
    <w:rsid w:val="00BA258A"/>
    <w:rsid w:val="00BA2AB9"/>
    <w:rsid w:val="00BA2B71"/>
    <w:rsid w:val="00BA3849"/>
    <w:rsid w:val="00BA4B18"/>
    <w:rsid w:val="00BA6353"/>
    <w:rsid w:val="00BA735C"/>
    <w:rsid w:val="00BB0DDD"/>
    <w:rsid w:val="00BB1016"/>
    <w:rsid w:val="00BB2206"/>
    <w:rsid w:val="00BB6FB9"/>
    <w:rsid w:val="00BB710B"/>
    <w:rsid w:val="00BC03D0"/>
    <w:rsid w:val="00BC0961"/>
    <w:rsid w:val="00BC0F7A"/>
    <w:rsid w:val="00BC14EA"/>
    <w:rsid w:val="00BC1938"/>
    <w:rsid w:val="00BC23FE"/>
    <w:rsid w:val="00BC365B"/>
    <w:rsid w:val="00BC485C"/>
    <w:rsid w:val="00BC4A59"/>
    <w:rsid w:val="00BC7E67"/>
    <w:rsid w:val="00BD0958"/>
    <w:rsid w:val="00BD1339"/>
    <w:rsid w:val="00BD13F8"/>
    <w:rsid w:val="00BD1FA3"/>
    <w:rsid w:val="00BD20CA"/>
    <w:rsid w:val="00BD29FE"/>
    <w:rsid w:val="00BD3073"/>
    <w:rsid w:val="00BD4174"/>
    <w:rsid w:val="00BD4543"/>
    <w:rsid w:val="00BD477B"/>
    <w:rsid w:val="00BD594C"/>
    <w:rsid w:val="00BD5E10"/>
    <w:rsid w:val="00BD7137"/>
    <w:rsid w:val="00BE0120"/>
    <w:rsid w:val="00BE04BD"/>
    <w:rsid w:val="00BE0C0D"/>
    <w:rsid w:val="00BE109F"/>
    <w:rsid w:val="00BE14E3"/>
    <w:rsid w:val="00BE269A"/>
    <w:rsid w:val="00BE332E"/>
    <w:rsid w:val="00BE3C2D"/>
    <w:rsid w:val="00BE406F"/>
    <w:rsid w:val="00BE40F9"/>
    <w:rsid w:val="00BE534B"/>
    <w:rsid w:val="00BE6A14"/>
    <w:rsid w:val="00BE7B75"/>
    <w:rsid w:val="00BE7EFB"/>
    <w:rsid w:val="00BF0302"/>
    <w:rsid w:val="00BF0864"/>
    <w:rsid w:val="00BF19C4"/>
    <w:rsid w:val="00BF354C"/>
    <w:rsid w:val="00BF3B22"/>
    <w:rsid w:val="00BF3D4C"/>
    <w:rsid w:val="00BF4736"/>
    <w:rsid w:val="00BF4BD3"/>
    <w:rsid w:val="00BF50C8"/>
    <w:rsid w:val="00BF58A6"/>
    <w:rsid w:val="00BF598D"/>
    <w:rsid w:val="00BF698A"/>
    <w:rsid w:val="00BF69FD"/>
    <w:rsid w:val="00BF6A78"/>
    <w:rsid w:val="00BF6D21"/>
    <w:rsid w:val="00BF76F2"/>
    <w:rsid w:val="00BF7A70"/>
    <w:rsid w:val="00C00149"/>
    <w:rsid w:val="00C0254B"/>
    <w:rsid w:val="00C02564"/>
    <w:rsid w:val="00C025E6"/>
    <w:rsid w:val="00C02F1B"/>
    <w:rsid w:val="00C04319"/>
    <w:rsid w:val="00C0623D"/>
    <w:rsid w:val="00C07850"/>
    <w:rsid w:val="00C07AF1"/>
    <w:rsid w:val="00C10CE8"/>
    <w:rsid w:val="00C11C25"/>
    <w:rsid w:val="00C11C9F"/>
    <w:rsid w:val="00C12015"/>
    <w:rsid w:val="00C12477"/>
    <w:rsid w:val="00C134A5"/>
    <w:rsid w:val="00C13AE1"/>
    <w:rsid w:val="00C14E04"/>
    <w:rsid w:val="00C1552F"/>
    <w:rsid w:val="00C15AEF"/>
    <w:rsid w:val="00C16156"/>
    <w:rsid w:val="00C16BE3"/>
    <w:rsid w:val="00C17155"/>
    <w:rsid w:val="00C177FA"/>
    <w:rsid w:val="00C211EB"/>
    <w:rsid w:val="00C21BB2"/>
    <w:rsid w:val="00C2203F"/>
    <w:rsid w:val="00C239A7"/>
    <w:rsid w:val="00C24651"/>
    <w:rsid w:val="00C24B3E"/>
    <w:rsid w:val="00C24C78"/>
    <w:rsid w:val="00C24F1F"/>
    <w:rsid w:val="00C2504E"/>
    <w:rsid w:val="00C25E91"/>
    <w:rsid w:val="00C25F5A"/>
    <w:rsid w:val="00C27BD4"/>
    <w:rsid w:val="00C27D33"/>
    <w:rsid w:val="00C304D5"/>
    <w:rsid w:val="00C3055D"/>
    <w:rsid w:val="00C31710"/>
    <w:rsid w:val="00C32338"/>
    <w:rsid w:val="00C3239F"/>
    <w:rsid w:val="00C32610"/>
    <w:rsid w:val="00C328D5"/>
    <w:rsid w:val="00C33C4F"/>
    <w:rsid w:val="00C3462B"/>
    <w:rsid w:val="00C36150"/>
    <w:rsid w:val="00C365BC"/>
    <w:rsid w:val="00C37351"/>
    <w:rsid w:val="00C40902"/>
    <w:rsid w:val="00C4248C"/>
    <w:rsid w:val="00C42FCB"/>
    <w:rsid w:val="00C4376D"/>
    <w:rsid w:val="00C4394D"/>
    <w:rsid w:val="00C4583D"/>
    <w:rsid w:val="00C511A2"/>
    <w:rsid w:val="00C5129F"/>
    <w:rsid w:val="00C51D39"/>
    <w:rsid w:val="00C522B9"/>
    <w:rsid w:val="00C5287B"/>
    <w:rsid w:val="00C54BF4"/>
    <w:rsid w:val="00C54C7B"/>
    <w:rsid w:val="00C557D1"/>
    <w:rsid w:val="00C55C4A"/>
    <w:rsid w:val="00C5677E"/>
    <w:rsid w:val="00C574CE"/>
    <w:rsid w:val="00C57A41"/>
    <w:rsid w:val="00C602CA"/>
    <w:rsid w:val="00C604A2"/>
    <w:rsid w:val="00C60571"/>
    <w:rsid w:val="00C6104C"/>
    <w:rsid w:val="00C61291"/>
    <w:rsid w:val="00C61867"/>
    <w:rsid w:val="00C61963"/>
    <w:rsid w:val="00C62515"/>
    <w:rsid w:val="00C62619"/>
    <w:rsid w:val="00C631E2"/>
    <w:rsid w:val="00C63562"/>
    <w:rsid w:val="00C639C5"/>
    <w:rsid w:val="00C6455B"/>
    <w:rsid w:val="00C64735"/>
    <w:rsid w:val="00C64E86"/>
    <w:rsid w:val="00C65083"/>
    <w:rsid w:val="00C66542"/>
    <w:rsid w:val="00C66675"/>
    <w:rsid w:val="00C66895"/>
    <w:rsid w:val="00C67086"/>
    <w:rsid w:val="00C67569"/>
    <w:rsid w:val="00C67BB1"/>
    <w:rsid w:val="00C706D5"/>
    <w:rsid w:val="00C706E8"/>
    <w:rsid w:val="00C70755"/>
    <w:rsid w:val="00C71D2F"/>
    <w:rsid w:val="00C7274D"/>
    <w:rsid w:val="00C72CC8"/>
    <w:rsid w:val="00C7398D"/>
    <w:rsid w:val="00C76B87"/>
    <w:rsid w:val="00C76C7A"/>
    <w:rsid w:val="00C770F7"/>
    <w:rsid w:val="00C805FA"/>
    <w:rsid w:val="00C80CE9"/>
    <w:rsid w:val="00C810BF"/>
    <w:rsid w:val="00C81EAB"/>
    <w:rsid w:val="00C829E0"/>
    <w:rsid w:val="00C830BE"/>
    <w:rsid w:val="00C851A3"/>
    <w:rsid w:val="00C8544D"/>
    <w:rsid w:val="00C8688C"/>
    <w:rsid w:val="00C86D76"/>
    <w:rsid w:val="00C86E45"/>
    <w:rsid w:val="00C877CA"/>
    <w:rsid w:val="00C911BD"/>
    <w:rsid w:val="00C91564"/>
    <w:rsid w:val="00C92B6B"/>
    <w:rsid w:val="00C92E1E"/>
    <w:rsid w:val="00C93B0E"/>
    <w:rsid w:val="00C93E0F"/>
    <w:rsid w:val="00C94764"/>
    <w:rsid w:val="00C94B6B"/>
    <w:rsid w:val="00C9544C"/>
    <w:rsid w:val="00C969E2"/>
    <w:rsid w:val="00C973A3"/>
    <w:rsid w:val="00CA1F5C"/>
    <w:rsid w:val="00CA23E8"/>
    <w:rsid w:val="00CA2DB2"/>
    <w:rsid w:val="00CA473E"/>
    <w:rsid w:val="00CA4DEF"/>
    <w:rsid w:val="00CA641A"/>
    <w:rsid w:val="00CB0411"/>
    <w:rsid w:val="00CB126A"/>
    <w:rsid w:val="00CB12EF"/>
    <w:rsid w:val="00CB1E71"/>
    <w:rsid w:val="00CB249D"/>
    <w:rsid w:val="00CB4D2D"/>
    <w:rsid w:val="00CB52B7"/>
    <w:rsid w:val="00CB5304"/>
    <w:rsid w:val="00CB5C93"/>
    <w:rsid w:val="00CB6279"/>
    <w:rsid w:val="00CB707B"/>
    <w:rsid w:val="00CB73CF"/>
    <w:rsid w:val="00CC2732"/>
    <w:rsid w:val="00CC293D"/>
    <w:rsid w:val="00CC2D9E"/>
    <w:rsid w:val="00CC2F87"/>
    <w:rsid w:val="00CC3BB5"/>
    <w:rsid w:val="00CC6669"/>
    <w:rsid w:val="00CC6A7A"/>
    <w:rsid w:val="00CC7CF1"/>
    <w:rsid w:val="00CD0C02"/>
    <w:rsid w:val="00CD0C08"/>
    <w:rsid w:val="00CD11BC"/>
    <w:rsid w:val="00CD13CF"/>
    <w:rsid w:val="00CD3AE0"/>
    <w:rsid w:val="00CD4903"/>
    <w:rsid w:val="00CD4C6B"/>
    <w:rsid w:val="00CD4DD3"/>
    <w:rsid w:val="00CD6A9A"/>
    <w:rsid w:val="00CD7493"/>
    <w:rsid w:val="00CD7551"/>
    <w:rsid w:val="00CD77E4"/>
    <w:rsid w:val="00CD7FA1"/>
    <w:rsid w:val="00CE038A"/>
    <w:rsid w:val="00CE0B86"/>
    <w:rsid w:val="00CE2784"/>
    <w:rsid w:val="00CE3BCB"/>
    <w:rsid w:val="00CE4D9E"/>
    <w:rsid w:val="00CE4FF3"/>
    <w:rsid w:val="00CE53C4"/>
    <w:rsid w:val="00CE5923"/>
    <w:rsid w:val="00CE5A95"/>
    <w:rsid w:val="00CE5E48"/>
    <w:rsid w:val="00CE6CEE"/>
    <w:rsid w:val="00CF0403"/>
    <w:rsid w:val="00CF05C4"/>
    <w:rsid w:val="00CF081C"/>
    <w:rsid w:val="00CF0A7B"/>
    <w:rsid w:val="00CF1F3F"/>
    <w:rsid w:val="00CF2014"/>
    <w:rsid w:val="00CF2607"/>
    <w:rsid w:val="00CF28EC"/>
    <w:rsid w:val="00CF2F67"/>
    <w:rsid w:val="00CF53A9"/>
    <w:rsid w:val="00CF583E"/>
    <w:rsid w:val="00CF6713"/>
    <w:rsid w:val="00CF6CB6"/>
    <w:rsid w:val="00CF73D0"/>
    <w:rsid w:val="00CF7460"/>
    <w:rsid w:val="00D00AD1"/>
    <w:rsid w:val="00D01297"/>
    <w:rsid w:val="00D01560"/>
    <w:rsid w:val="00D0179F"/>
    <w:rsid w:val="00D021D5"/>
    <w:rsid w:val="00D030B8"/>
    <w:rsid w:val="00D03822"/>
    <w:rsid w:val="00D04716"/>
    <w:rsid w:val="00D06E42"/>
    <w:rsid w:val="00D06F54"/>
    <w:rsid w:val="00D11CB5"/>
    <w:rsid w:val="00D123DF"/>
    <w:rsid w:val="00D12DAB"/>
    <w:rsid w:val="00D13501"/>
    <w:rsid w:val="00D14969"/>
    <w:rsid w:val="00D15918"/>
    <w:rsid w:val="00D16CCE"/>
    <w:rsid w:val="00D17808"/>
    <w:rsid w:val="00D2027F"/>
    <w:rsid w:val="00D20E64"/>
    <w:rsid w:val="00D20E99"/>
    <w:rsid w:val="00D229C1"/>
    <w:rsid w:val="00D26B5D"/>
    <w:rsid w:val="00D30521"/>
    <w:rsid w:val="00D306A2"/>
    <w:rsid w:val="00D30752"/>
    <w:rsid w:val="00D31637"/>
    <w:rsid w:val="00D32820"/>
    <w:rsid w:val="00D3319D"/>
    <w:rsid w:val="00D34328"/>
    <w:rsid w:val="00D34574"/>
    <w:rsid w:val="00D346DC"/>
    <w:rsid w:val="00D34B66"/>
    <w:rsid w:val="00D35317"/>
    <w:rsid w:val="00D35CA7"/>
    <w:rsid w:val="00D36769"/>
    <w:rsid w:val="00D36779"/>
    <w:rsid w:val="00D369BA"/>
    <w:rsid w:val="00D36B94"/>
    <w:rsid w:val="00D374B3"/>
    <w:rsid w:val="00D37E97"/>
    <w:rsid w:val="00D37F84"/>
    <w:rsid w:val="00D403D8"/>
    <w:rsid w:val="00D413B4"/>
    <w:rsid w:val="00D414E3"/>
    <w:rsid w:val="00D41AD8"/>
    <w:rsid w:val="00D420AE"/>
    <w:rsid w:val="00D42682"/>
    <w:rsid w:val="00D430B1"/>
    <w:rsid w:val="00D432E6"/>
    <w:rsid w:val="00D434EE"/>
    <w:rsid w:val="00D437EE"/>
    <w:rsid w:val="00D43DFC"/>
    <w:rsid w:val="00D44363"/>
    <w:rsid w:val="00D46133"/>
    <w:rsid w:val="00D47F0B"/>
    <w:rsid w:val="00D50118"/>
    <w:rsid w:val="00D5066C"/>
    <w:rsid w:val="00D50A1F"/>
    <w:rsid w:val="00D5176B"/>
    <w:rsid w:val="00D537D4"/>
    <w:rsid w:val="00D55A0F"/>
    <w:rsid w:val="00D55C5B"/>
    <w:rsid w:val="00D564B6"/>
    <w:rsid w:val="00D56E7D"/>
    <w:rsid w:val="00D5727D"/>
    <w:rsid w:val="00D6060D"/>
    <w:rsid w:val="00D61386"/>
    <w:rsid w:val="00D62F0E"/>
    <w:rsid w:val="00D63E6E"/>
    <w:rsid w:val="00D64294"/>
    <w:rsid w:val="00D64E85"/>
    <w:rsid w:val="00D65A5B"/>
    <w:rsid w:val="00D65F31"/>
    <w:rsid w:val="00D6617E"/>
    <w:rsid w:val="00D6775B"/>
    <w:rsid w:val="00D6778A"/>
    <w:rsid w:val="00D67F7C"/>
    <w:rsid w:val="00D71110"/>
    <w:rsid w:val="00D712EE"/>
    <w:rsid w:val="00D71BB2"/>
    <w:rsid w:val="00D72B62"/>
    <w:rsid w:val="00D73094"/>
    <w:rsid w:val="00D749F9"/>
    <w:rsid w:val="00D75578"/>
    <w:rsid w:val="00D75D89"/>
    <w:rsid w:val="00D81BB6"/>
    <w:rsid w:val="00D82489"/>
    <w:rsid w:val="00D82587"/>
    <w:rsid w:val="00D833C9"/>
    <w:rsid w:val="00D83955"/>
    <w:rsid w:val="00D84E5A"/>
    <w:rsid w:val="00D86318"/>
    <w:rsid w:val="00D86641"/>
    <w:rsid w:val="00D86D5F"/>
    <w:rsid w:val="00D86E29"/>
    <w:rsid w:val="00D872CF"/>
    <w:rsid w:val="00D8745B"/>
    <w:rsid w:val="00D901EA"/>
    <w:rsid w:val="00D90692"/>
    <w:rsid w:val="00D90FB6"/>
    <w:rsid w:val="00D91D2F"/>
    <w:rsid w:val="00D93B58"/>
    <w:rsid w:val="00D93B9B"/>
    <w:rsid w:val="00D94412"/>
    <w:rsid w:val="00D94619"/>
    <w:rsid w:val="00D95976"/>
    <w:rsid w:val="00D95E79"/>
    <w:rsid w:val="00D9683F"/>
    <w:rsid w:val="00D979DF"/>
    <w:rsid w:val="00D97D2F"/>
    <w:rsid w:val="00DA0353"/>
    <w:rsid w:val="00DA0FA1"/>
    <w:rsid w:val="00DA12C7"/>
    <w:rsid w:val="00DA1355"/>
    <w:rsid w:val="00DA2484"/>
    <w:rsid w:val="00DA32A0"/>
    <w:rsid w:val="00DA3A33"/>
    <w:rsid w:val="00DA3EC9"/>
    <w:rsid w:val="00DA3F33"/>
    <w:rsid w:val="00DA66CF"/>
    <w:rsid w:val="00DA71D2"/>
    <w:rsid w:val="00DB0601"/>
    <w:rsid w:val="00DB13B6"/>
    <w:rsid w:val="00DB1A13"/>
    <w:rsid w:val="00DB28C5"/>
    <w:rsid w:val="00DB294D"/>
    <w:rsid w:val="00DB39D6"/>
    <w:rsid w:val="00DB3CE4"/>
    <w:rsid w:val="00DB439B"/>
    <w:rsid w:val="00DB5D2D"/>
    <w:rsid w:val="00DB61B2"/>
    <w:rsid w:val="00DB64B3"/>
    <w:rsid w:val="00DB775A"/>
    <w:rsid w:val="00DC0347"/>
    <w:rsid w:val="00DC102A"/>
    <w:rsid w:val="00DC17F8"/>
    <w:rsid w:val="00DC1A7C"/>
    <w:rsid w:val="00DC2BBF"/>
    <w:rsid w:val="00DC31B6"/>
    <w:rsid w:val="00DC3389"/>
    <w:rsid w:val="00DC3BDC"/>
    <w:rsid w:val="00DC4212"/>
    <w:rsid w:val="00DC58C1"/>
    <w:rsid w:val="00DC60FB"/>
    <w:rsid w:val="00DC6E77"/>
    <w:rsid w:val="00DC758A"/>
    <w:rsid w:val="00DC7973"/>
    <w:rsid w:val="00DD047B"/>
    <w:rsid w:val="00DD124F"/>
    <w:rsid w:val="00DD2063"/>
    <w:rsid w:val="00DD28DB"/>
    <w:rsid w:val="00DD3972"/>
    <w:rsid w:val="00DD4505"/>
    <w:rsid w:val="00DD4D25"/>
    <w:rsid w:val="00DD56EB"/>
    <w:rsid w:val="00DE0F3A"/>
    <w:rsid w:val="00DE0FF5"/>
    <w:rsid w:val="00DE13E4"/>
    <w:rsid w:val="00DE15B0"/>
    <w:rsid w:val="00DE2C3E"/>
    <w:rsid w:val="00DE2C6E"/>
    <w:rsid w:val="00DE2D75"/>
    <w:rsid w:val="00DE300D"/>
    <w:rsid w:val="00DE34CF"/>
    <w:rsid w:val="00DE3DC9"/>
    <w:rsid w:val="00DE46C7"/>
    <w:rsid w:val="00DE6C2F"/>
    <w:rsid w:val="00DE7572"/>
    <w:rsid w:val="00DE7757"/>
    <w:rsid w:val="00DF2014"/>
    <w:rsid w:val="00DF4312"/>
    <w:rsid w:val="00DF48AE"/>
    <w:rsid w:val="00DF525C"/>
    <w:rsid w:val="00DF5845"/>
    <w:rsid w:val="00DF625F"/>
    <w:rsid w:val="00DF69F7"/>
    <w:rsid w:val="00DF6C54"/>
    <w:rsid w:val="00DF77F3"/>
    <w:rsid w:val="00DF7CE2"/>
    <w:rsid w:val="00E00620"/>
    <w:rsid w:val="00E00F6A"/>
    <w:rsid w:val="00E0106F"/>
    <w:rsid w:val="00E03249"/>
    <w:rsid w:val="00E04A69"/>
    <w:rsid w:val="00E0544E"/>
    <w:rsid w:val="00E0624C"/>
    <w:rsid w:val="00E06650"/>
    <w:rsid w:val="00E069C0"/>
    <w:rsid w:val="00E06AB9"/>
    <w:rsid w:val="00E06C27"/>
    <w:rsid w:val="00E07B3D"/>
    <w:rsid w:val="00E10377"/>
    <w:rsid w:val="00E131AE"/>
    <w:rsid w:val="00E14547"/>
    <w:rsid w:val="00E15723"/>
    <w:rsid w:val="00E1629B"/>
    <w:rsid w:val="00E17E9C"/>
    <w:rsid w:val="00E2040C"/>
    <w:rsid w:val="00E20E08"/>
    <w:rsid w:val="00E20EC5"/>
    <w:rsid w:val="00E22133"/>
    <w:rsid w:val="00E22971"/>
    <w:rsid w:val="00E234CC"/>
    <w:rsid w:val="00E2451A"/>
    <w:rsid w:val="00E25DB3"/>
    <w:rsid w:val="00E276C3"/>
    <w:rsid w:val="00E27A83"/>
    <w:rsid w:val="00E31324"/>
    <w:rsid w:val="00E32F19"/>
    <w:rsid w:val="00E332BC"/>
    <w:rsid w:val="00E3356D"/>
    <w:rsid w:val="00E33A74"/>
    <w:rsid w:val="00E340B4"/>
    <w:rsid w:val="00E34830"/>
    <w:rsid w:val="00E34CB1"/>
    <w:rsid w:val="00E36A89"/>
    <w:rsid w:val="00E3702E"/>
    <w:rsid w:val="00E37223"/>
    <w:rsid w:val="00E3731D"/>
    <w:rsid w:val="00E3736C"/>
    <w:rsid w:val="00E401A5"/>
    <w:rsid w:val="00E40382"/>
    <w:rsid w:val="00E403ED"/>
    <w:rsid w:val="00E415A8"/>
    <w:rsid w:val="00E417D8"/>
    <w:rsid w:val="00E424F7"/>
    <w:rsid w:val="00E42BA1"/>
    <w:rsid w:val="00E43372"/>
    <w:rsid w:val="00E4369B"/>
    <w:rsid w:val="00E43A89"/>
    <w:rsid w:val="00E43ECE"/>
    <w:rsid w:val="00E4517C"/>
    <w:rsid w:val="00E45229"/>
    <w:rsid w:val="00E45582"/>
    <w:rsid w:val="00E46A86"/>
    <w:rsid w:val="00E46EFD"/>
    <w:rsid w:val="00E472D9"/>
    <w:rsid w:val="00E51C5C"/>
    <w:rsid w:val="00E51C7B"/>
    <w:rsid w:val="00E51F43"/>
    <w:rsid w:val="00E52198"/>
    <w:rsid w:val="00E52C2F"/>
    <w:rsid w:val="00E53838"/>
    <w:rsid w:val="00E53C87"/>
    <w:rsid w:val="00E54435"/>
    <w:rsid w:val="00E55F5E"/>
    <w:rsid w:val="00E55FE2"/>
    <w:rsid w:val="00E566A8"/>
    <w:rsid w:val="00E56E81"/>
    <w:rsid w:val="00E60180"/>
    <w:rsid w:val="00E613A3"/>
    <w:rsid w:val="00E626DC"/>
    <w:rsid w:val="00E62AFD"/>
    <w:rsid w:val="00E63539"/>
    <w:rsid w:val="00E662D8"/>
    <w:rsid w:val="00E6642C"/>
    <w:rsid w:val="00E66746"/>
    <w:rsid w:val="00E6731F"/>
    <w:rsid w:val="00E677F1"/>
    <w:rsid w:val="00E70079"/>
    <w:rsid w:val="00E704AB"/>
    <w:rsid w:val="00E705E0"/>
    <w:rsid w:val="00E707A1"/>
    <w:rsid w:val="00E707DE"/>
    <w:rsid w:val="00E70B6D"/>
    <w:rsid w:val="00E717E4"/>
    <w:rsid w:val="00E71F2F"/>
    <w:rsid w:val="00E72228"/>
    <w:rsid w:val="00E726FB"/>
    <w:rsid w:val="00E739F1"/>
    <w:rsid w:val="00E73D1B"/>
    <w:rsid w:val="00E73EDC"/>
    <w:rsid w:val="00E7483F"/>
    <w:rsid w:val="00E74996"/>
    <w:rsid w:val="00E74C96"/>
    <w:rsid w:val="00E7505C"/>
    <w:rsid w:val="00E763C5"/>
    <w:rsid w:val="00E76629"/>
    <w:rsid w:val="00E769A7"/>
    <w:rsid w:val="00E7753C"/>
    <w:rsid w:val="00E777DE"/>
    <w:rsid w:val="00E77D0E"/>
    <w:rsid w:val="00E77E72"/>
    <w:rsid w:val="00E8031B"/>
    <w:rsid w:val="00E8130A"/>
    <w:rsid w:val="00E81701"/>
    <w:rsid w:val="00E81BA9"/>
    <w:rsid w:val="00E82650"/>
    <w:rsid w:val="00E82869"/>
    <w:rsid w:val="00E83A3C"/>
    <w:rsid w:val="00E84607"/>
    <w:rsid w:val="00E85354"/>
    <w:rsid w:val="00E855F0"/>
    <w:rsid w:val="00E905EC"/>
    <w:rsid w:val="00E90872"/>
    <w:rsid w:val="00E910AB"/>
    <w:rsid w:val="00E9120D"/>
    <w:rsid w:val="00E91DD6"/>
    <w:rsid w:val="00E91EAB"/>
    <w:rsid w:val="00E9273E"/>
    <w:rsid w:val="00E94EF9"/>
    <w:rsid w:val="00E95603"/>
    <w:rsid w:val="00E95623"/>
    <w:rsid w:val="00E95657"/>
    <w:rsid w:val="00EA0F7B"/>
    <w:rsid w:val="00EA14BD"/>
    <w:rsid w:val="00EA1E0D"/>
    <w:rsid w:val="00EA22FE"/>
    <w:rsid w:val="00EA2EC9"/>
    <w:rsid w:val="00EA3153"/>
    <w:rsid w:val="00EA3F72"/>
    <w:rsid w:val="00EA44A2"/>
    <w:rsid w:val="00EA532C"/>
    <w:rsid w:val="00EA58C9"/>
    <w:rsid w:val="00EA5F60"/>
    <w:rsid w:val="00EA713F"/>
    <w:rsid w:val="00EB268E"/>
    <w:rsid w:val="00EB6B22"/>
    <w:rsid w:val="00EB7EE6"/>
    <w:rsid w:val="00EC0ECA"/>
    <w:rsid w:val="00EC0FCE"/>
    <w:rsid w:val="00EC1AEC"/>
    <w:rsid w:val="00EC1C43"/>
    <w:rsid w:val="00EC2599"/>
    <w:rsid w:val="00EC3217"/>
    <w:rsid w:val="00EC520F"/>
    <w:rsid w:val="00EC5308"/>
    <w:rsid w:val="00EC5A9F"/>
    <w:rsid w:val="00EC5D64"/>
    <w:rsid w:val="00EC62ED"/>
    <w:rsid w:val="00ED00DF"/>
    <w:rsid w:val="00ED1309"/>
    <w:rsid w:val="00ED264D"/>
    <w:rsid w:val="00ED2DF2"/>
    <w:rsid w:val="00ED55E5"/>
    <w:rsid w:val="00ED61AF"/>
    <w:rsid w:val="00ED6F75"/>
    <w:rsid w:val="00EE0208"/>
    <w:rsid w:val="00EE0579"/>
    <w:rsid w:val="00EE0BAD"/>
    <w:rsid w:val="00EE0BB0"/>
    <w:rsid w:val="00EE1B52"/>
    <w:rsid w:val="00EE23A7"/>
    <w:rsid w:val="00EE35A9"/>
    <w:rsid w:val="00EE4D27"/>
    <w:rsid w:val="00EE5FC7"/>
    <w:rsid w:val="00EE74BE"/>
    <w:rsid w:val="00EE768B"/>
    <w:rsid w:val="00EE7B14"/>
    <w:rsid w:val="00EE7D81"/>
    <w:rsid w:val="00EF0642"/>
    <w:rsid w:val="00EF0A12"/>
    <w:rsid w:val="00EF160B"/>
    <w:rsid w:val="00EF2895"/>
    <w:rsid w:val="00EF318E"/>
    <w:rsid w:val="00EF3256"/>
    <w:rsid w:val="00EF333F"/>
    <w:rsid w:val="00EF3B94"/>
    <w:rsid w:val="00EF3BED"/>
    <w:rsid w:val="00EF631A"/>
    <w:rsid w:val="00EF6BA2"/>
    <w:rsid w:val="00EF71A8"/>
    <w:rsid w:val="00EF7BED"/>
    <w:rsid w:val="00F00FC0"/>
    <w:rsid w:val="00F00FF0"/>
    <w:rsid w:val="00F03382"/>
    <w:rsid w:val="00F036AA"/>
    <w:rsid w:val="00F036F6"/>
    <w:rsid w:val="00F03C1C"/>
    <w:rsid w:val="00F04EE8"/>
    <w:rsid w:val="00F0580F"/>
    <w:rsid w:val="00F0588D"/>
    <w:rsid w:val="00F062E7"/>
    <w:rsid w:val="00F06BD5"/>
    <w:rsid w:val="00F079FB"/>
    <w:rsid w:val="00F07D22"/>
    <w:rsid w:val="00F07FC3"/>
    <w:rsid w:val="00F11065"/>
    <w:rsid w:val="00F13715"/>
    <w:rsid w:val="00F1448B"/>
    <w:rsid w:val="00F14DAF"/>
    <w:rsid w:val="00F17A8C"/>
    <w:rsid w:val="00F2099A"/>
    <w:rsid w:val="00F20CB0"/>
    <w:rsid w:val="00F2137C"/>
    <w:rsid w:val="00F222AA"/>
    <w:rsid w:val="00F22350"/>
    <w:rsid w:val="00F23508"/>
    <w:rsid w:val="00F246C7"/>
    <w:rsid w:val="00F25257"/>
    <w:rsid w:val="00F252B7"/>
    <w:rsid w:val="00F25ED0"/>
    <w:rsid w:val="00F274EA"/>
    <w:rsid w:val="00F27C36"/>
    <w:rsid w:val="00F30893"/>
    <w:rsid w:val="00F31D32"/>
    <w:rsid w:val="00F32618"/>
    <w:rsid w:val="00F32D29"/>
    <w:rsid w:val="00F33449"/>
    <w:rsid w:val="00F33DC4"/>
    <w:rsid w:val="00F33FE2"/>
    <w:rsid w:val="00F34491"/>
    <w:rsid w:val="00F3587D"/>
    <w:rsid w:val="00F35FBA"/>
    <w:rsid w:val="00F376E2"/>
    <w:rsid w:val="00F37EB9"/>
    <w:rsid w:val="00F40EE4"/>
    <w:rsid w:val="00F4191C"/>
    <w:rsid w:val="00F41C2B"/>
    <w:rsid w:val="00F42C1C"/>
    <w:rsid w:val="00F42CA5"/>
    <w:rsid w:val="00F432F8"/>
    <w:rsid w:val="00F43874"/>
    <w:rsid w:val="00F43A47"/>
    <w:rsid w:val="00F43ED1"/>
    <w:rsid w:val="00F46550"/>
    <w:rsid w:val="00F46E07"/>
    <w:rsid w:val="00F501C8"/>
    <w:rsid w:val="00F508D7"/>
    <w:rsid w:val="00F50AFD"/>
    <w:rsid w:val="00F50CF7"/>
    <w:rsid w:val="00F5109B"/>
    <w:rsid w:val="00F51407"/>
    <w:rsid w:val="00F51E76"/>
    <w:rsid w:val="00F53396"/>
    <w:rsid w:val="00F5401B"/>
    <w:rsid w:val="00F5499D"/>
    <w:rsid w:val="00F57947"/>
    <w:rsid w:val="00F60BE3"/>
    <w:rsid w:val="00F6149D"/>
    <w:rsid w:val="00F615F1"/>
    <w:rsid w:val="00F61A77"/>
    <w:rsid w:val="00F637D2"/>
    <w:rsid w:val="00F638F7"/>
    <w:rsid w:val="00F646BE"/>
    <w:rsid w:val="00F656F4"/>
    <w:rsid w:val="00F661F3"/>
    <w:rsid w:val="00F66B12"/>
    <w:rsid w:val="00F74155"/>
    <w:rsid w:val="00F74275"/>
    <w:rsid w:val="00F743AC"/>
    <w:rsid w:val="00F75127"/>
    <w:rsid w:val="00F760A6"/>
    <w:rsid w:val="00F76980"/>
    <w:rsid w:val="00F7725C"/>
    <w:rsid w:val="00F81077"/>
    <w:rsid w:val="00F819BC"/>
    <w:rsid w:val="00F826F9"/>
    <w:rsid w:val="00F82978"/>
    <w:rsid w:val="00F82F10"/>
    <w:rsid w:val="00F82FB3"/>
    <w:rsid w:val="00F8334D"/>
    <w:rsid w:val="00F83366"/>
    <w:rsid w:val="00F8386E"/>
    <w:rsid w:val="00F83992"/>
    <w:rsid w:val="00F83A95"/>
    <w:rsid w:val="00F84196"/>
    <w:rsid w:val="00F842DC"/>
    <w:rsid w:val="00F85A1C"/>
    <w:rsid w:val="00F86132"/>
    <w:rsid w:val="00F864BD"/>
    <w:rsid w:val="00F872B1"/>
    <w:rsid w:val="00F874BF"/>
    <w:rsid w:val="00F876A9"/>
    <w:rsid w:val="00F90890"/>
    <w:rsid w:val="00F93A94"/>
    <w:rsid w:val="00F943A2"/>
    <w:rsid w:val="00F952D0"/>
    <w:rsid w:val="00F953E7"/>
    <w:rsid w:val="00F95E01"/>
    <w:rsid w:val="00F964CB"/>
    <w:rsid w:val="00F96894"/>
    <w:rsid w:val="00FA0AC5"/>
    <w:rsid w:val="00FA1B9A"/>
    <w:rsid w:val="00FA2639"/>
    <w:rsid w:val="00FA2C1E"/>
    <w:rsid w:val="00FA3FB7"/>
    <w:rsid w:val="00FA4009"/>
    <w:rsid w:val="00FA5C2A"/>
    <w:rsid w:val="00FA657B"/>
    <w:rsid w:val="00FA6B19"/>
    <w:rsid w:val="00FA77A7"/>
    <w:rsid w:val="00FA7AF2"/>
    <w:rsid w:val="00FB158E"/>
    <w:rsid w:val="00FB1911"/>
    <w:rsid w:val="00FB258C"/>
    <w:rsid w:val="00FB402A"/>
    <w:rsid w:val="00FB5542"/>
    <w:rsid w:val="00FB594F"/>
    <w:rsid w:val="00FB5F91"/>
    <w:rsid w:val="00FB765D"/>
    <w:rsid w:val="00FB784A"/>
    <w:rsid w:val="00FC2BB5"/>
    <w:rsid w:val="00FC2D91"/>
    <w:rsid w:val="00FC31C1"/>
    <w:rsid w:val="00FC3B4F"/>
    <w:rsid w:val="00FC541A"/>
    <w:rsid w:val="00FC54BD"/>
    <w:rsid w:val="00FC6DCA"/>
    <w:rsid w:val="00FC72EE"/>
    <w:rsid w:val="00FC7334"/>
    <w:rsid w:val="00FD0164"/>
    <w:rsid w:val="00FD158C"/>
    <w:rsid w:val="00FD474E"/>
    <w:rsid w:val="00FD4C0D"/>
    <w:rsid w:val="00FD568A"/>
    <w:rsid w:val="00FD5756"/>
    <w:rsid w:val="00FD6A48"/>
    <w:rsid w:val="00FD79BB"/>
    <w:rsid w:val="00FE07BE"/>
    <w:rsid w:val="00FE0B13"/>
    <w:rsid w:val="00FE1E6A"/>
    <w:rsid w:val="00FE4557"/>
    <w:rsid w:val="00FE6538"/>
    <w:rsid w:val="00FE7B58"/>
    <w:rsid w:val="00FF02EE"/>
    <w:rsid w:val="00FF0E75"/>
    <w:rsid w:val="00FF1088"/>
    <w:rsid w:val="00FF15E0"/>
    <w:rsid w:val="00FF1BF6"/>
    <w:rsid w:val="00FF3256"/>
    <w:rsid w:val="00FF39D7"/>
    <w:rsid w:val="00FF40EF"/>
    <w:rsid w:val="00FF6231"/>
    <w:rsid w:val="00FF626B"/>
    <w:rsid w:val="00FF66F1"/>
    <w:rsid w:val="00FF6D77"/>
    <w:rsid w:val="00FF79A2"/>
    <w:rsid w:val="0D93EDBA"/>
    <w:rsid w:val="3C0C9750"/>
    <w:rsid w:val="744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b8ba9"/>
    </o:shapedefaults>
    <o:shapelayout v:ext="edit">
      <o:idmap v:ext="edit" data="1"/>
    </o:shapelayout>
  </w:shapeDefaults>
  <w:decimalSymbol w:val=","/>
  <w:listSeparator w:val=";"/>
  <w14:docId w14:val="134267F7"/>
  <w15:docId w15:val="{160C72E4-43D9-4D1D-A4D9-AA52362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spacing w:before="240" w:after="60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4A2"/>
    <w:rPr>
      <w:sz w:val="24"/>
      <w:szCs w:val="24"/>
    </w:rPr>
  </w:style>
  <w:style w:type="paragraph" w:styleId="Ttulo1">
    <w:name w:val="heading 1"/>
    <w:aliases w:val="título 1,título 11,título 12,título 13,título 111,título 14,título 112,título 15,Titulo 1,Heading A,Heading1,H1-Heading 1,1,h1,Header 1,l1,Legal Line 1,head 1,list 1,heading 1,II+,I,H1,Head 1 (Chapter heading),Heading No. L1,Heading A1,Test,h11"/>
    <w:basedOn w:val="Normal"/>
    <w:next w:val="Normal"/>
    <w:link w:val="Ttulo1Car"/>
    <w:uiPriority w:val="9"/>
    <w:qFormat/>
    <w:pPr>
      <w:keepNext/>
      <w:outlineLvl w:val="0"/>
    </w:pPr>
    <w:rPr>
      <w:rFonts w:cs="Arial"/>
      <w:b/>
      <w:bCs/>
      <w:color w:val="0B8BA9"/>
      <w:kern w:val="32"/>
      <w:sz w:val="32"/>
      <w:szCs w:val="32"/>
      <w:u w:val="single"/>
    </w:rPr>
  </w:style>
  <w:style w:type="paragraph" w:styleId="Ttulo2">
    <w:name w:val="heading 2"/>
    <w:aliases w:val="título 2,título 21,título 22,título 23,título 24,título 25,Titulo 2,21,h2,A.B.C.,heading 2,2,A,A Head,Header 2,l2,Heading2,H2-Heading 2,Header2,22,heading2,list2,H2,list 2,23,24,25,211,221,231,241,26,212,222,232,242,251,2111,2211,2311,2411,27,H"/>
    <w:basedOn w:val="Normal"/>
    <w:next w:val="Normal"/>
    <w:link w:val="Ttulo2Car"/>
    <w:qFormat/>
    <w:pPr>
      <w:keepNext/>
      <w:outlineLvl w:val="1"/>
    </w:pPr>
    <w:rPr>
      <w:rFonts w:cs="Arial"/>
      <w:b/>
      <w:bCs/>
      <w:iCs/>
      <w:color w:val="0B8BA9"/>
      <w:sz w:val="28"/>
      <w:szCs w:val="28"/>
      <w:u w:val="single"/>
    </w:rPr>
  </w:style>
  <w:style w:type="paragraph" w:styleId="Ttulo3">
    <w:name w:val="heading 3"/>
    <w:aliases w:val="título 3,título 31,título 32,título 33,título 34,Bold Head,bh,H3-Heading 3,l3.3,l3,h3,3,subhead,1.,TF-Overskrift 3,B Head,Prophead 3,HHHeading,Heading 31,Heading 32,Heading 33,Heading 34,Heading 35,Heading 36,Minor,Project 3,Proposa,Tas"/>
    <w:basedOn w:val="Normal"/>
    <w:next w:val="Normal"/>
    <w:link w:val="Ttulo3Car"/>
    <w:qFormat/>
    <w:pPr>
      <w:keepNext/>
      <w:outlineLvl w:val="2"/>
    </w:pPr>
    <w:rPr>
      <w:rFonts w:cs="Arial"/>
      <w:b/>
      <w:color w:val="0B8BA9"/>
      <w:szCs w:val="26"/>
      <w:u w:val="single"/>
    </w:rPr>
  </w:style>
  <w:style w:type="paragraph" w:styleId="Ttulo4">
    <w:name w:val="heading 4"/>
    <w:aliases w:val="h4,a.,H4,Level 2 - a,Sub-Minor,Project table,Propos,Bullet 11,Bullet 12,Bullet 13,Bullet 14,Bullet 15,Bullet 16,bullet,bl,bb,(Shift Ctrl 4),Titre 41,t4.T4,4heading,4,I4,l4,heading4,I41,41,l41,heading41,b,Bullet Point,Título INDICE,ITT t4,rh1,rh"/>
    <w:basedOn w:val="Normal"/>
    <w:next w:val="Normal"/>
    <w:link w:val="Ttulo4Car"/>
    <w:qFormat/>
    <w:pPr>
      <w:keepNext/>
      <w:outlineLvl w:val="3"/>
    </w:pPr>
    <w:rPr>
      <w:b/>
      <w:bCs/>
      <w:szCs w:val="28"/>
      <w:u w:val="single"/>
    </w:rPr>
  </w:style>
  <w:style w:type="paragraph" w:styleId="Ttulo5">
    <w:name w:val="heading 5"/>
    <w:aliases w:val="h5,5,Second Subheading,dash,ds,dd,H5,Al margen,Level 3 - i,Título5_Excalibur,Sub-sub-sub-paragraaf,l5,I5,Numbered Sub-list,Table label,hm,mh2,Module heading 2,Head 5,list 5,Block Label,ToolsHeading 5,T5,H5-Heading 5,heading5,Contract 4th Leve"/>
    <w:basedOn w:val="Normal"/>
    <w:next w:val="Normal"/>
    <w:link w:val="Ttulo5Car"/>
    <w:qFormat/>
    <w:pPr>
      <w:outlineLvl w:val="4"/>
    </w:pPr>
    <w:rPr>
      <w:bCs/>
      <w:iCs/>
      <w:szCs w:val="26"/>
      <w:u w:val="single"/>
    </w:rPr>
  </w:style>
  <w:style w:type="paragraph" w:styleId="Ttulo6">
    <w:name w:val="heading 6"/>
    <w:aliases w:val="Ref Heading 3,rh3,H6,Ref Heading 31,rh31,H61,h6,Third Subheading,ToolsHeading 6,Margin Note,Contract 5th Level,sub-dash,sd,DTSÜberschrift 6,DTS‹berschrift 6,Subdash,Legal Level 1.,PA Appendix,Título 0,DO NOT USE_h6,ITT t6,Bullet list,Bullet lis"/>
    <w:basedOn w:val="Normal"/>
    <w:next w:val="Normal"/>
    <w:link w:val="Ttulo6Car"/>
    <w:qFormat/>
    <w:pPr>
      <w:outlineLvl w:val="5"/>
    </w:pPr>
    <w:rPr>
      <w:bCs/>
      <w:i/>
      <w:szCs w:val="22"/>
    </w:rPr>
  </w:style>
  <w:style w:type="paragraph" w:styleId="Ttulo7">
    <w:name w:val="heading 7"/>
    <w:aliases w:val="ITT t7,PA Appendix Major,7,req3,heading 7,Legal Level 1.1.,letter list,lettered list,letter list1,lettered list1,letter list2,lettered list2,letter list11,lettered list11,letter list3,lettered list3,letter list12,lettered list12,letter list21,s"/>
    <w:basedOn w:val="Normal"/>
    <w:next w:val="Normal"/>
    <w:link w:val="Ttulo7Car"/>
    <w:qFormat/>
    <w:pPr>
      <w:outlineLvl w:val="6"/>
    </w:pPr>
  </w:style>
  <w:style w:type="paragraph" w:styleId="Ttulo8">
    <w:name w:val="heading 8"/>
    <w:aliases w:val="(Appendici),Legal Level 1.1.1.,(table no.),tt,- DI -8,ctp,Caption text (page-wide),Center Bold,h8,table Body Text,8,FigureTitle,Condition,requirement,req2,req,Heading 8 (do not use),l8,T8,a-2,Legal Level 1.1.1.1,Appendix Minor,Subpara 5,action"/>
    <w:basedOn w:val="Normal"/>
    <w:next w:val="Normal"/>
    <w:link w:val="Ttulo8Car"/>
    <w:qFormat/>
    <w:pPr>
      <w:outlineLvl w:val="7"/>
    </w:pPr>
    <w:rPr>
      <w:i/>
      <w:iCs/>
    </w:rPr>
  </w:style>
  <w:style w:type="paragraph" w:styleId="Ttulo9">
    <w:name w:val="heading 9"/>
    <w:aliases w:val="(appendix), (appendix),App1,App Heading,(Bibliografia),Contract 8th level,Titre 10,Legal Level 1.1.1.1.,(figure no.),- DI -9,Appendix,ctc,Caption text (column-wide),ft,h9,RFP Reference,PIM 9,9,TableTitle,Cond'l Reqt.,rb,req bullet,req1,T9,z,F"/>
    <w:basedOn w:val="Normal"/>
    <w:next w:val="Normal"/>
    <w:link w:val="Ttulo9Car"/>
    <w:qFormat/>
    <w:pPr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lidad,h,encabezado,Stds,Cover Page,ho,header odd,Encabezado 2,SV,Encabezado1,anexo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aliases w:val="pie de página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link w:val="MapadeldocumentoCar"/>
    <w:pPr>
      <w:shd w:val="clear" w:color="auto" w:fill="000080"/>
    </w:pPr>
    <w:rPr>
      <w:rFonts w:ascii="Tahoma" w:hAnsi="Tahoma" w:cs="Tahoma"/>
    </w:rPr>
  </w:style>
  <w:style w:type="paragraph" w:styleId="TDC1">
    <w:name w:val="toc 1"/>
    <w:basedOn w:val="Normal"/>
    <w:next w:val="Normal"/>
    <w:link w:val="TDC1Car"/>
    <w:autoRedefine/>
    <w:uiPriority w:val="39"/>
    <w:qFormat/>
    <w:rsid w:val="00506BB2"/>
    <w:pPr>
      <w:tabs>
        <w:tab w:val="left" w:pos="1200"/>
        <w:tab w:val="right" w:leader="dot" w:pos="9344"/>
      </w:tabs>
      <w:spacing w:before="120" w:after="120"/>
      <w:ind w:left="709" w:hanging="567"/>
    </w:pPr>
    <w:rPr>
      <w:rFonts w:ascii="Arial Narrow" w:hAnsi="Arial Narrow"/>
      <w:b/>
      <w:bCs/>
      <w:caps/>
      <w:noProof/>
      <w:color w:val="003A62"/>
      <w:sz w:val="22"/>
      <w:szCs w:val="22"/>
      <w:lang w:val="fr-FR"/>
    </w:rPr>
  </w:style>
  <w:style w:type="paragraph" w:styleId="TDC2">
    <w:name w:val="toc 2"/>
    <w:basedOn w:val="Normal"/>
    <w:next w:val="Normal"/>
    <w:link w:val="TDC2Car"/>
    <w:autoRedefine/>
    <w:uiPriority w:val="39"/>
    <w:qFormat/>
    <w:rsid w:val="00266B57"/>
    <w:pPr>
      <w:tabs>
        <w:tab w:val="left" w:pos="993"/>
        <w:tab w:val="right" w:leader="dot" w:pos="9344"/>
      </w:tabs>
      <w:ind w:left="993" w:hanging="567"/>
    </w:pPr>
    <w:rPr>
      <w:rFonts w:ascii="Calibri Light" w:hAnsi="Calibri Light"/>
      <w:b/>
      <w:smallCaps/>
      <w:noProof/>
      <w:color w:val="244061" w:themeColor="accent1" w:themeShade="80"/>
    </w:rPr>
  </w:style>
  <w:style w:type="paragraph" w:styleId="TDC3">
    <w:name w:val="toc 3"/>
    <w:basedOn w:val="Normal"/>
    <w:next w:val="Normal"/>
    <w:autoRedefine/>
    <w:uiPriority w:val="39"/>
    <w:qFormat/>
    <w:rsid w:val="00266B57"/>
    <w:pPr>
      <w:widowControl w:val="0"/>
      <w:tabs>
        <w:tab w:val="left" w:pos="960"/>
        <w:tab w:val="right" w:leader="dot" w:pos="9344"/>
      </w:tabs>
      <w:spacing w:before="120" w:after="120"/>
      <w:ind w:left="1560" w:hanging="850"/>
    </w:pPr>
    <w:rPr>
      <w:rFonts w:asciiTheme="majorHAnsi" w:hAnsiTheme="majorHAnsi" w:cstheme="majorHAnsi"/>
      <w:b/>
      <w:bCs/>
      <w:iCs/>
      <w:color w:val="1F497D" w:themeColor="text2"/>
      <w:sz w:val="28"/>
      <w:szCs w:val="28"/>
      <w:lang w:eastAsia="en-US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szCs w:val="21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szCs w:val="21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szCs w:val="21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szCs w:val="21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pPr>
      <w:ind w:left="240" w:hanging="240"/>
    </w:pPr>
  </w:style>
  <w:style w:type="paragraph" w:styleId="Ttulodendice">
    <w:name w:val="index heading"/>
    <w:basedOn w:val="Normal"/>
    <w:next w:val="ndice1"/>
    <w:rPr>
      <w:rFonts w:cs="Arial"/>
      <w:b/>
      <w:bCs/>
      <w:sz w:val="28"/>
      <w:u w:val="single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independiente">
    <w:name w:val="Body Text"/>
    <w:basedOn w:val="Normal"/>
    <w:link w:val="TextoindependienteCar"/>
    <w:rPr>
      <w:b/>
      <w:bCs/>
    </w:rPr>
  </w:style>
  <w:style w:type="paragraph" w:styleId="Sangradetextonormal">
    <w:name w:val="Body Text Indent"/>
    <w:basedOn w:val="Normal"/>
    <w:link w:val="SangradetextonormalCar"/>
    <w:pPr>
      <w:spacing w:line="360" w:lineRule="auto"/>
      <w:ind w:firstLine="1080"/>
    </w:pPr>
  </w:style>
  <w:style w:type="paragraph" w:styleId="Sangra2detindependiente">
    <w:name w:val="Body Text Indent 2"/>
    <w:basedOn w:val="Normal"/>
    <w:link w:val="Sangra2detindependienteCar"/>
    <w:pPr>
      <w:spacing w:line="360" w:lineRule="auto"/>
      <w:ind w:firstLine="900"/>
    </w:pPr>
  </w:style>
  <w:style w:type="paragraph" w:styleId="Sangra3detindependiente">
    <w:name w:val="Body Text Indent 3"/>
    <w:basedOn w:val="Normal"/>
    <w:link w:val="Sangra3detindependienteCar"/>
    <w:pPr>
      <w:spacing w:line="360" w:lineRule="auto"/>
      <w:ind w:firstLine="1077"/>
    </w:pPr>
  </w:style>
  <w:style w:type="paragraph" w:styleId="Textoindependiente2">
    <w:name w:val="Body Text 2"/>
    <w:basedOn w:val="Normal"/>
    <w:link w:val="Textoindependiente2Car"/>
    <w:pPr>
      <w:ind w:right="-1"/>
      <w:jc w:val="center"/>
    </w:pPr>
    <w:rPr>
      <w:b/>
      <w:color w:val="0B8AA8"/>
      <w:kern w:val="28"/>
      <w:sz w:val="20"/>
    </w:rPr>
  </w:style>
  <w:style w:type="paragraph" w:styleId="Textoindependiente3">
    <w:name w:val="Body Text 3"/>
    <w:basedOn w:val="Normal"/>
    <w:link w:val="Textoindependiente3Car"/>
    <w:pPr>
      <w:tabs>
        <w:tab w:val="left" w:pos="5111"/>
      </w:tabs>
      <w:jc w:val="center"/>
    </w:pPr>
    <w:rPr>
      <w:rFonts w:ascii="Arial Narrow" w:hAnsi="Arial Narrow"/>
      <w:b/>
      <w:caps/>
      <w:color w:val="0B8AA8"/>
      <w:kern w:val="28"/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character" w:styleId="Textoennegrita">
    <w:name w:val="Strong"/>
    <w:uiPriority w:val="22"/>
    <w:qFormat/>
    <w:rPr>
      <w:b/>
      <w:bCs/>
    </w:rPr>
  </w:style>
  <w:style w:type="paragraph" w:styleId="Ttulo">
    <w:name w:val="Title"/>
    <w:basedOn w:val="Normal"/>
    <w:link w:val="TtuloCar"/>
    <w:qFormat/>
    <w:pPr>
      <w:spacing w:before="120"/>
      <w:jc w:val="center"/>
    </w:pPr>
    <w:rPr>
      <w:rFonts w:ascii="Arial" w:hAnsi="Arial"/>
      <w:b/>
      <w:sz w:val="28"/>
      <w:szCs w:val="20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29383D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3231E4"/>
    <w:rPr>
      <w:rFonts w:ascii="Georgia" w:hAnsi="Georgia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695B76"/>
    <w:pPr>
      <w:ind w:left="708"/>
    </w:pPr>
  </w:style>
  <w:style w:type="character" w:customStyle="1" w:styleId="EncabezadoCar">
    <w:name w:val="Encabezado Car"/>
    <w:aliases w:val="Encabezado calidad Car,h Car,encabezado Car,Stds Car,Cover Page Car,ho Car,header odd Car,Encabezado 2 Car,SV Car,Encabezado1 Car,anexo Car"/>
    <w:link w:val="Encabezado"/>
    <w:uiPriority w:val="99"/>
    <w:rsid w:val="00AC5BD9"/>
    <w:rPr>
      <w:rFonts w:ascii="Georgia" w:hAnsi="Georgia"/>
      <w:sz w:val="24"/>
      <w:szCs w:val="24"/>
    </w:rPr>
  </w:style>
  <w:style w:type="paragraph" w:customStyle="1" w:styleId="Textotabla">
    <w:name w:val="Texto tabla"/>
    <w:basedOn w:val="Normal"/>
    <w:rsid w:val="006E3EE5"/>
    <w:pPr>
      <w:spacing w:before="20" w:after="20"/>
    </w:pPr>
    <w:rPr>
      <w:rFonts w:ascii="Arial" w:hAnsi="Arial"/>
      <w:sz w:val="22"/>
    </w:rPr>
  </w:style>
  <w:style w:type="paragraph" w:customStyle="1" w:styleId="NivelLista1">
    <w:name w:val="NivelLista1"/>
    <w:basedOn w:val="Normal"/>
    <w:rsid w:val="006E3EE5"/>
    <w:pPr>
      <w:tabs>
        <w:tab w:val="num" w:pos="360"/>
      </w:tabs>
      <w:spacing w:after="120"/>
      <w:ind w:left="360" w:hanging="360"/>
    </w:pPr>
    <w:rPr>
      <w:rFonts w:ascii="Verdana" w:hAnsi="Verdana"/>
      <w:sz w:val="22"/>
      <w:szCs w:val="20"/>
    </w:rPr>
  </w:style>
  <w:style w:type="character" w:customStyle="1" w:styleId="Ttulo4Car">
    <w:name w:val="Título 4 Car"/>
    <w:aliases w:val="h4 Car,a. Car,H4 Car,Level 2 - a Car,Sub-Minor Car,Project table Car,Propos Car,Bullet 11 Car,Bullet 12 Car,Bullet 13 Car,Bullet 14 Car,Bullet 15 Car,Bullet 16 Car,bullet Car,bl Car,bb Car,(Shift Ctrl 4) Car,Titre 41 Car,t4.T4 Car,4 Car"/>
    <w:link w:val="Ttulo4"/>
    <w:rsid w:val="006E3EE5"/>
    <w:rPr>
      <w:rFonts w:ascii="Georgia" w:hAnsi="Georgia"/>
      <w:b/>
      <w:bCs/>
      <w:sz w:val="24"/>
      <w:szCs w:val="28"/>
      <w:u w:val="single"/>
    </w:rPr>
  </w:style>
  <w:style w:type="paragraph" w:customStyle="1" w:styleId="Prrafo">
    <w:name w:val="Párrafo"/>
    <w:basedOn w:val="Normal"/>
    <w:link w:val="PrrafoCar"/>
    <w:rsid w:val="006E3EE5"/>
    <w:pPr>
      <w:spacing w:after="480" w:line="288" w:lineRule="auto"/>
    </w:pPr>
    <w:rPr>
      <w:rFonts w:ascii="AvantGarde Bk BT" w:hAnsi="AvantGarde Bk BT"/>
      <w:sz w:val="22"/>
      <w:szCs w:val="20"/>
      <w:lang w:val="es-ES_tradnl"/>
    </w:rPr>
  </w:style>
  <w:style w:type="paragraph" w:customStyle="1" w:styleId="ContinuarTtulo1">
    <w:name w:val="Continuar Título 1"/>
    <w:basedOn w:val="Normal"/>
    <w:link w:val="ContinuarTtulo1Car"/>
    <w:rsid w:val="00D46133"/>
    <w:pPr>
      <w:spacing w:line="360" w:lineRule="auto"/>
      <w:ind w:left="431" w:firstLine="284"/>
    </w:pPr>
    <w:rPr>
      <w:rFonts w:ascii="Arial" w:hAnsi="Arial"/>
      <w:snapToGrid w:val="0"/>
      <w:sz w:val="22"/>
      <w:szCs w:val="20"/>
      <w:lang w:val="es-ES_tradnl"/>
    </w:rPr>
  </w:style>
  <w:style w:type="character" w:customStyle="1" w:styleId="ContinuarTtulo1Car">
    <w:name w:val="Continuar Título 1 Car"/>
    <w:link w:val="ContinuarTtulo1"/>
    <w:rsid w:val="00D46133"/>
    <w:rPr>
      <w:rFonts w:ascii="Arial" w:hAnsi="Arial"/>
      <w:snapToGrid w:val="0"/>
      <w:sz w:val="22"/>
      <w:lang w:val="es-ES_tradnl"/>
    </w:rPr>
  </w:style>
  <w:style w:type="paragraph" w:customStyle="1" w:styleId="ContinuarTtulo2">
    <w:name w:val="Continuar Título 2"/>
    <w:basedOn w:val="Normal"/>
    <w:rsid w:val="0009392F"/>
    <w:pPr>
      <w:spacing w:line="360" w:lineRule="auto"/>
      <w:ind w:left="680" w:firstLine="284"/>
    </w:pPr>
    <w:rPr>
      <w:rFonts w:ascii="Arial" w:hAnsi="Arial"/>
      <w:snapToGrid w:val="0"/>
      <w:sz w:val="22"/>
      <w:szCs w:val="20"/>
      <w:lang w:val="es-ES_tradnl"/>
    </w:rPr>
  </w:style>
  <w:style w:type="table" w:styleId="Tablaconcuadrcula">
    <w:name w:val="Table Grid"/>
    <w:basedOn w:val="Tablanormal"/>
    <w:rsid w:val="002F7C67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gra3detindependienteCar">
    <w:name w:val="Sangría 3 de t. independiente Car"/>
    <w:link w:val="Sangra3detindependiente"/>
    <w:rsid w:val="006542CE"/>
    <w:rPr>
      <w:rFonts w:ascii="Georgia" w:hAnsi="Georgia"/>
      <w:sz w:val="24"/>
      <w:szCs w:val="24"/>
    </w:rPr>
  </w:style>
  <w:style w:type="character" w:styleId="nfasis">
    <w:name w:val="Emphasis"/>
    <w:qFormat/>
    <w:rsid w:val="00B61584"/>
    <w:rPr>
      <w:i/>
      <w:iCs/>
    </w:rPr>
  </w:style>
  <w:style w:type="character" w:customStyle="1" w:styleId="Ttulo3Car">
    <w:name w:val="Título 3 Car"/>
    <w:aliases w:val="título 3 Car,título 31 Car,título 32 Car,título 33 Car,título 34 Car,Bold Head Car,bh Car,H3-Heading 3 Car,l3.3 Car,l3 Car,h3 Car,3 Car,subhead Car,1. Car,TF-Overskrift 3 Car,B Head Car,Prophead 3 Car,HHHeading Car,Heading 31 Car,Minor Car"/>
    <w:link w:val="Ttulo3"/>
    <w:rsid w:val="002632B4"/>
    <w:rPr>
      <w:rFonts w:ascii="Georgia" w:hAnsi="Georgia" w:cs="Arial"/>
      <w:b/>
      <w:color w:val="0B8BA9"/>
      <w:sz w:val="24"/>
      <w:szCs w:val="26"/>
      <w:u w:val="single"/>
    </w:rPr>
  </w:style>
  <w:style w:type="character" w:customStyle="1" w:styleId="SangradetextonormalCar">
    <w:name w:val="Sangría de texto normal Car"/>
    <w:link w:val="Sangradetextonormal"/>
    <w:rsid w:val="001A67CE"/>
    <w:rPr>
      <w:rFonts w:ascii="Georgia" w:hAnsi="Georgia"/>
      <w:sz w:val="24"/>
      <w:szCs w:val="24"/>
    </w:rPr>
  </w:style>
  <w:style w:type="paragraph" w:customStyle="1" w:styleId="Default">
    <w:name w:val="Default"/>
    <w:rsid w:val="00285156"/>
    <w:pPr>
      <w:autoSpaceDE w:val="0"/>
      <w:autoSpaceDN w:val="0"/>
      <w:adjustRightInd w:val="0"/>
    </w:pPr>
    <w:rPr>
      <w:rFonts w:ascii="Univers LT Std 45 Light" w:hAnsi="Univers LT Std 45 Light" w:cs="Univers LT Std 45 Light"/>
      <w:color w:val="000000"/>
      <w:sz w:val="24"/>
      <w:szCs w:val="24"/>
    </w:rPr>
  </w:style>
  <w:style w:type="character" w:customStyle="1" w:styleId="A10">
    <w:name w:val="A1"/>
    <w:uiPriority w:val="99"/>
    <w:rsid w:val="00285156"/>
    <w:rPr>
      <w:rFonts w:cs="Univers LT Std 45 Light"/>
      <w:color w:val="221E1F"/>
      <w:sz w:val="17"/>
      <w:szCs w:val="17"/>
    </w:rPr>
  </w:style>
  <w:style w:type="character" w:customStyle="1" w:styleId="A100">
    <w:name w:val="A10"/>
    <w:uiPriority w:val="99"/>
    <w:rsid w:val="0024135E"/>
    <w:rPr>
      <w:rFonts w:cs="ITC Stone Sans Std Medium"/>
      <w:color w:val="221E1F"/>
      <w:sz w:val="15"/>
      <w:szCs w:val="15"/>
    </w:rPr>
  </w:style>
  <w:style w:type="character" w:customStyle="1" w:styleId="hps">
    <w:name w:val="hps"/>
    <w:rsid w:val="0058798C"/>
  </w:style>
  <w:style w:type="paragraph" w:customStyle="1" w:styleId="SP172033">
    <w:name w:val="SP172033"/>
    <w:basedOn w:val="Default"/>
    <w:next w:val="Default"/>
    <w:uiPriority w:val="99"/>
    <w:rsid w:val="00DA0353"/>
    <w:rPr>
      <w:rFonts w:ascii="Univers" w:hAnsi="Univers" w:cs="Times New Roman"/>
      <w:color w:val="auto"/>
    </w:rPr>
  </w:style>
  <w:style w:type="character" w:customStyle="1" w:styleId="SC143366">
    <w:name w:val="SC143366"/>
    <w:uiPriority w:val="99"/>
    <w:rsid w:val="00DA0353"/>
    <w:rPr>
      <w:rFonts w:cs="Univers"/>
      <w:color w:val="000000"/>
      <w:sz w:val="18"/>
      <w:szCs w:val="18"/>
    </w:rPr>
  </w:style>
  <w:style w:type="character" w:customStyle="1" w:styleId="SC143428">
    <w:name w:val="SC143428"/>
    <w:uiPriority w:val="99"/>
    <w:rsid w:val="00DA0353"/>
    <w:rPr>
      <w:rFonts w:cs="Univers"/>
      <w:color w:val="000000"/>
      <w:sz w:val="10"/>
      <w:szCs w:val="10"/>
    </w:rPr>
  </w:style>
  <w:style w:type="paragraph" w:customStyle="1" w:styleId="SP159745">
    <w:name w:val="SP159745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paragraph" w:customStyle="1" w:styleId="SP159800">
    <w:name w:val="SP159800"/>
    <w:basedOn w:val="Default"/>
    <w:next w:val="Default"/>
    <w:uiPriority w:val="99"/>
    <w:rsid w:val="0010567B"/>
    <w:rPr>
      <w:rFonts w:ascii="OIGBE N+ Univers" w:hAnsi="OIGBE N+ Univers" w:cs="Times New Roman"/>
      <w:color w:val="auto"/>
    </w:rPr>
  </w:style>
  <w:style w:type="character" w:customStyle="1" w:styleId="SC65544">
    <w:name w:val="SC65544"/>
    <w:uiPriority w:val="99"/>
    <w:rsid w:val="0010567B"/>
    <w:rPr>
      <w:rFonts w:cs="OIGBE N+ Univers"/>
      <w:color w:val="000000"/>
      <w:sz w:val="17"/>
      <w:szCs w:val="17"/>
    </w:rPr>
  </w:style>
  <w:style w:type="character" w:customStyle="1" w:styleId="SC65563">
    <w:name w:val="SC65563"/>
    <w:uiPriority w:val="99"/>
    <w:rsid w:val="0010567B"/>
    <w:rPr>
      <w:rFonts w:cs="OIGBE N+ Univers"/>
      <w:color w:val="000000"/>
      <w:sz w:val="10"/>
      <w:szCs w:val="10"/>
    </w:rPr>
  </w:style>
  <w:style w:type="paragraph" w:customStyle="1" w:styleId="SP184321">
    <w:name w:val="SP184321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paragraph" w:customStyle="1" w:styleId="SP184378">
    <w:name w:val="SP184378"/>
    <w:basedOn w:val="Default"/>
    <w:next w:val="Default"/>
    <w:uiPriority w:val="99"/>
    <w:rsid w:val="00227003"/>
    <w:rPr>
      <w:rFonts w:ascii="Univers" w:hAnsi="Univers" w:cs="Times New Roman"/>
      <w:color w:val="auto"/>
    </w:rPr>
  </w:style>
  <w:style w:type="character" w:customStyle="1" w:styleId="SC217098">
    <w:name w:val="SC217098"/>
    <w:uiPriority w:val="99"/>
    <w:rsid w:val="00227003"/>
    <w:rPr>
      <w:rFonts w:cs="Univers"/>
      <w:color w:val="000000"/>
      <w:sz w:val="16"/>
      <w:szCs w:val="16"/>
    </w:rPr>
  </w:style>
  <w:style w:type="character" w:customStyle="1" w:styleId="SC217189">
    <w:name w:val="SC217189"/>
    <w:uiPriority w:val="99"/>
    <w:rsid w:val="00C10CE8"/>
    <w:rPr>
      <w:rFonts w:cs="Univers"/>
      <w:color w:val="000000"/>
      <w:sz w:val="18"/>
      <w:szCs w:val="18"/>
    </w:rPr>
  </w:style>
  <w:style w:type="paragraph" w:customStyle="1" w:styleId="SP315393">
    <w:name w:val="SP315393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paragraph" w:customStyle="1" w:styleId="SP315444">
    <w:name w:val="SP315444"/>
    <w:basedOn w:val="Default"/>
    <w:next w:val="Default"/>
    <w:uiPriority w:val="99"/>
    <w:rsid w:val="0044127D"/>
    <w:rPr>
      <w:rFonts w:ascii="CMJKP F+ Univers" w:hAnsi="CMJKP F+ Univers" w:cs="Times New Roman"/>
      <w:color w:val="auto"/>
    </w:rPr>
  </w:style>
  <w:style w:type="character" w:customStyle="1" w:styleId="SC114717">
    <w:name w:val="SC114717"/>
    <w:uiPriority w:val="99"/>
    <w:rsid w:val="0044127D"/>
    <w:rPr>
      <w:rFonts w:cs="CMJKP F+ Univers"/>
      <w:color w:val="000000"/>
      <w:sz w:val="18"/>
      <w:szCs w:val="18"/>
    </w:rPr>
  </w:style>
  <w:style w:type="character" w:customStyle="1" w:styleId="SC114720">
    <w:name w:val="SC114720"/>
    <w:uiPriority w:val="99"/>
    <w:rsid w:val="0044127D"/>
    <w:rPr>
      <w:rFonts w:ascii="CMJKO E+ Univers" w:hAnsi="CMJKO E+ Univers" w:cs="CMJKO E+ Univers"/>
      <w:color w:val="000000"/>
      <w:sz w:val="10"/>
      <w:szCs w:val="10"/>
    </w:rPr>
  </w:style>
  <w:style w:type="paragraph" w:customStyle="1" w:styleId="SP184371">
    <w:name w:val="SP184371"/>
    <w:basedOn w:val="Default"/>
    <w:next w:val="Default"/>
    <w:uiPriority w:val="99"/>
    <w:rsid w:val="002F21E7"/>
    <w:rPr>
      <w:rFonts w:ascii="INDDJ F+ Univers" w:hAnsi="INDDJ F+ Univers" w:cs="Times New Roman"/>
      <w:color w:val="auto"/>
    </w:rPr>
  </w:style>
  <w:style w:type="character" w:customStyle="1" w:styleId="SC204812">
    <w:name w:val="SC204812"/>
    <w:uiPriority w:val="99"/>
    <w:rsid w:val="002F21E7"/>
    <w:rPr>
      <w:rFonts w:cs="INDDJ F+ Univers"/>
      <w:color w:val="000000"/>
      <w:sz w:val="18"/>
      <w:szCs w:val="18"/>
    </w:rPr>
  </w:style>
  <w:style w:type="character" w:customStyle="1" w:styleId="SC204819">
    <w:name w:val="SC204819"/>
    <w:uiPriority w:val="99"/>
    <w:rsid w:val="002F21E7"/>
    <w:rPr>
      <w:rFonts w:cs="INDDJ F+ Univers"/>
      <w:color w:val="000000"/>
      <w:sz w:val="10"/>
      <w:szCs w:val="10"/>
    </w:rPr>
  </w:style>
  <w:style w:type="paragraph" w:customStyle="1" w:styleId="SP253953">
    <w:name w:val="SP253953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paragraph" w:customStyle="1" w:styleId="SP254006">
    <w:name w:val="SP254006"/>
    <w:basedOn w:val="Default"/>
    <w:next w:val="Default"/>
    <w:uiPriority w:val="99"/>
    <w:rsid w:val="0044233F"/>
    <w:rPr>
      <w:rFonts w:ascii="Univers" w:hAnsi="Univers" w:cs="Times New Roman"/>
      <w:color w:val="auto"/>
    </w:rPr>
  </w:style>
  <w:style w:type="character" w:customStyle="1" w:styleId="SC192518">
    <w:name w:val="SC192518"/>
    <w:uiPriority w:val="99"/>
    <w:rsid w:val="0044233F"/>
    <w:rPr>
      <w:rFonts w:cs="Univers"/>
      <w:color w:val="000000"/>
      <w:sz w:val="18"/>
      <w:szCs w:val="18"/>
    </w:rPr>
  </w:style>
  <w:style w:type="character" w:customStyle="1" w:styleId="SC192575">
    <w:name w:val="SC192575"/>
    <w:uiPriority w:val="99"/>
    <w:rsid w:val="0044233F"/>
    <w:rPr>
      <w:rFonts w:cs="Univers"/>
      <w:color w:val="000000"/>
      <w:sz w:val="10"/>
      <w:szCs w:val="10"/>
    </w:rPr>
  </w:style>
  <w:style w:type="paragraph" w:customStyle="1" w:styleId="SP253957">
    <w:name w:val="SP253957"/>
    <w:basedOn w:val="Default"/>
    <w:next w:val="Default"/>
    <w:uiPriority w:val="99"/>
    <w:rsid w:val="00FD0164"/>
    <w:rPr>
      <w:rFonts w:ascii="Univers" w:hAnsi="Univers" w:cs="Times New Roman"/>
      <w:color w:val="auto"/>
    </w:rPr>
  </w:style>
  <w:style w:type="character" w:customStyle="1" w:styleId="highlight1">
    <w:name w:val="highlight1"/>
    <w:rsid w:val="00252290"/>
    <w:rPr>
      <w:b/>
      <w:bCs/>
      <w:i/>
      <w:iCs/>
      <w:color w:val="E00000"/>
    </w:rPr>
  </w:style>
  <w:style w:type="paragraph" w:customStyle="1" w:styleId="Listaconsangra">
    <w:name w:val="Lista con sangría"/>
    <w:basedOn w:val="Textoindependiente"/>
    <w:rsid w:val="00940E78"/>
    <w:pPr>
      <w:numPr>
        <w:numId w:val="1"/>
      </w:numPr>
      <w:spacing w:before="60" w:after="120" w:line="360" w:lineRule="auto"/>
    </w:pPr>
    <w:rPr>
      <w:rFonts w:ascii="Verdana" w:hAnsi="Verdana"/>
      <w:b w:val="0"/>
      <w:bCs w:val="0"/>
      <w:sz w:val="22"/>
      <w:szCs w:val="20"/>
      <w:lang w:eastAsia="ja-JP"/>
    </w:rPr>
  </w:style>
  <w:style w:type="character" w:styleId="nfasisintenso">
    <w:name w:val="Intense Emphasis"/>
    <w:uiPriority w:val="21"/>
    <w:qFormat/>
    <w:rsid w:val="00C706E8"/>
    <w:rPr>
      <w:b/>
      <w:bCs/>
      <w:i/>
      <w:iCs/>
      <w:color w:val="4F81BD"/>
    </w:rPr>
  </w:style>
  <w:style w:type="character" w:customStyle="1" w:styleId="atn">
    <w:name w:val="atn"/>
    <w:rsid w:val="00192E4A"/>
  </w:style>
  <w:style w:type="character" w:customStyle="1" w:styleId="Ttulo6Car">
    <w:name w:val="Título 6 Car"/>
    <w:aliases w:val="Ref Heading 3 Car,rh3 Car,H6 Car,Ref Heading 31 Car,rh31 Car,H61 Car,h6 Car,Third Subheading Car,ToolsHeading 6 Car,Margin Note Car,Contract 5th Level Car,sub-dash Car,sd Car,DTSÜberschrift 6 Car,DTS‹berschrift 6 Car,Subdash Car,ITT t6 Car"/>
    <w:link w:val="Ttulo6"/>
    <w:rsid w:val="009475F6"/>
    <w:rPr>
      <w:rFonts w:ascii="Georgia" w:hAnsi="Georgia"/>
      <w:bCs/>
      <w:i/>
      <w:sz w:val="24"/>
      <w:szCs w:val="22"/>
    </w:rPr>
  </w:style>
  <w:style w:type="paragraph" w:customStyle="1" w:styleId="txt">
    <w:name w:val="txt"/>
    <w:basedOn w:val="Normal"/>
    <w:rsid w:val="0010041D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character" w:customStyle="1" w:styleId="titu1">
    <w:name w:val="titu1"/>
    <w:rsid w:val="0010041D"/>
    <w:rPr>
      <w:rFonts w:ascii="Arial" w:hAnsi="Arial" w:cs="Arial" w:hint="default"/>
      <w:b/>
      <w:bCs/>
      <w:strike w:val="0"/>
      <w:dstrike w:val="0"/>
      <w:color w:val="FFCC00"/>
      <w:sz w:val="18"/>
      <w:szCs w:val="18"/>
      <w:u w:val="none"/>
      <w:effect w:val="none"/>
    </w:rPr>
  </w:style>
  <w:style w:type="paragraph" w:customStyle="1" w:styleId="EstiloTtulo211ptSinCursiva">
    <w:name w:val="Estilo Título 2 + 11 pt Sin Cursiva"/>
    <w:basedOn w:val="Ttulo2"/>
    <w:rsid w:val="00073496"/>
    <w:pPr>
      <w:numPr>
        <w:ilvl w:val="1"/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</w:pPr>
    <w:rPr>
      <w:rFonts w:ascii="Arial Negrita" w:hAnsi="Arial Negrita"/>
      <w:iCs w:val="0"/>
      <w:color w:val="auto"/>
      <w:sz w:val="22"/>
      <w:szCs w:val="22"/>
      <w:u w:val="none"/>
      <w:lang w:eastAsia="es-UY"/>
    </w:rPr>
  </w:style>
  <w:style w:type="paragraph" w:customStyle="1" w:styleId="EstiloEstiloTtulo1SubrayadoArialNegrita">
    <w:name w:val="Estilo Estilo Título 1 + Subrayado + Arial Negrita"/>
    <w:basedOn w:val="Normal"/>
    <w:rsid w:val="00073496"/>
    <w:pPr>
      <w:keepNext/>
      <w:numPr>
        <w:numId w:val="2"/>
      </w:numPr>
      <w:tabs>
        <w:tab w:val="left" w:pos="1134"/>
        <w:tab w:val="left" w:pos="1701"/>
        <w:tab w:val="left" w:pos="2268"/>
        <w:tab w:val="left" w:pos="2835"/>
      </w:tabs>
      <w:suppressAutoHyphens/>
      <w:spacing w:before="120" w:after="180" w:line="300" w:lineRule="auto"/>
      <w:outlineLvl w:val="0"/>
    </w:pPr>
    <w:rPr>
      <w:rFonts w:ascii="Arial Negrita" w:hAnsi="Arial Negrita" w:cs="Arial"/>
      <w:b/>
      <w:bCs/>
      <w:kern w:val="32"/>
      <w:sz w:val="28"/>
      <w:szCs w:val="28"/>
      <w:u w:val="single"/>
      <w:lang w:eastAsia="es-UY"/>
    </w:rPr>
  </w:style>
  <w:style w:type="paragraph" w:styleId="Subttulo">
    <w:name w:val="Subtitle"/>
    <w:basedOn w:val="Normal"/>
    <w:link w:val="SubttuloCar"/>
    <w:qFormat/>
    <w:rsid w:val="00917B06"/>
    <w:pPr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link w:val="Subttulo"/>
    <w:rsid w:val="00917B06"/>
    <w:rPr>
      <w:rFonts w:ascii="Arial" w:hAnsi="Arial" w:cs="Arial"/>
      <w:sz w:val="24"/>
      <w:szCs w:val="24"/>
    </w:rPr>
  </w:style>
  <w:style w:type="character" w:customStyle="1" w:styleId="Ttulo1Car">
    <w:name w:val="Título 1 Car"/>
    <w:aliases w:val="título 1 Car,título 11 Car,título 12 Car,título 13 Car,título 111 Car,título 14 Car,título 112 Car,título 15 Car,Titulo 1 Car,Heading A Car,Heading1 Car,H1-Heading 1 Car,1 Car,h1 Car,Header 1 Car,l1 Car,Legal Line 1 Car,head 1 Car,II+ Car"/>
    <w:link w:val="Ttulo1"/>
    <w:uiPriority w:val="9"/>
    <w:locked/>
    <w:rsid w:val="00C25F5A"/>
    <w:rPr>
      <w:rFonts w:ascii="Georgia" w:hAnsi="Georgia" w:cs="Arial"/>
      <w:b/>
      <w:bCs/>
      <w:color w:val="0B8BA9"/>
      <w:kern w:val="32"/>
      <w:sz w:val="32"/>
      <w:szCs w:val="32"/>
      <w:u w:val="single"/>
    </w:rPr>
  </w:style>
  <w:style w:type="character" w:customStyle="1" w:styleId="Ttulo2Car">
    <w:name w:val="Título 2 Car"/>
    <w:aliases w:val="título 2 Car,título 21 Car,título 22 Car,título 23 Car,título 24 Car,título 25 Car,Titulo 2 Car,21 Car,h2 Car,A.B.C. Car,heading 2 Car,2 Car,A Car,A Head Car,Header 2 Car,l2 Car,Heading2 Car,H2-Heading 2 Car,Header2 Car,22 Car,heading2 Car"/>
    <w:link w:val="Ttulo2"/>
    <w:rsid w:val="009050A5"/>
    <w:rPr>
      <w:rFonts w:ascii="Georgia" w:hAnsi="Georgia" w:cs="Arial"/>
      <w:b/>
      <w:bCs/>
      <w:iCs/>
      <w:color w:val="0B8BA9"/>
      <w:sz w:val="28"/>
      <w:szCs w:val="28"/>
      <w:u w:val="single"/>
    </w:rPr>
  </w:style>
  <w:style w:type="character" w:customStyle="1" w:styleId="PiedepginaCar">
    <w:name w:val="Pie de página Car"/>
    <w:aliases w:val="pie de página Car"/>
    <w:link w:val="Piedepgina"/>
    <w:uiPriority w:val="99"/>
    <w:rsid w:val="00467B85"/>
    <w:rPr>
      <w:rFonts w:ascii="Georgia" w:hAnsi="Georgia"/>
      <w:sz w:val="24"/>
      <w:szCs w:val="24"/>
    </w:rPr>
  </w:style>
  <w:style w:type="character" w:customStyle="1" w:styleId="Ttulo5Car">
    <w:name w:val="Título 5 Car"/>
    <w:aliases w:val="h5 Car,5 Car,Second Subheading Car,dash Car,ds Car,dd Car,H5 Car,Al margen Car,Level 3 - i Car,Título5_Excalibur Car,Sub-sub-sub-paragraaf Car,l5 Car,I5 Car,Numbered Sub-list Car,Table label Car,hm Car,mh2 Car,Module heading 2 Car,T5 Car"/>
    <w:link w:val="Ttulo5"/>
    <w:rsid w:val="00723638"/>
    <w:rPr>
      <w:rFonts w:ascii="Georgia" w:hAnsi="Georgia"/>
      <w:bCs/>
      <w:iCs/>
      <w:sz w:val="24"/>
      <w:szCs w:val="26"/>
      <w:u w:val="single"/>
    </w:rPr>
  </w:style>
  <w:style w:type="character" w:customStyle="1" w:styleId="Ttulo7Car">
    <w:name w:val="Título 7 Car"/>
    <w:aliases w:val="ITT t7 Car,PA Appendix Major Car,7 Car,req3 Car,heading 7 Car,Legal Level 1.1. Car,letter list Car,lettered list Car,letter list1 Car,lettered list1 Car,letter list2 Car,lettered list2 Car,letter list11 Car,lettered list11 Car,s Car"/>
    <w:link w:val="Ttulo7"/>
    <w:rsid w:val="00723638"/>
    <w:rPr>
      <w:sz w:val="24"/>
      <w:szCs w:val="24"/>
    </w:rPr>
  </w:style>
  <w:style w:type="character" w:customStyle="1" w:styleId="Ttulo8Car">
    <w:name w:val="Título 8 Car"/>
    <w:aliases w:val="(Appendici) Car,Legal Level 1.1.1. Car,(table no.) Car,tt Car,- DI -8 Car,ctp Car,Caption text (page-wide) Car,Center Bold Car,h8 Car,table Body Text Car,8 Car,FigureTitle Car,Condition Car,requirement Car,req2 Car,req Car,l8 Car,T8 Car"/>
    <w:link w:val="Ttulo8"/>
    <w:rsid w:val="00723638"/>
    <w:rPr>
      <w:i/>
      <w:iCs/>
      <w:sz w:val="24"/>
      <w:szCs w:val="24"/>
    </w:rPr>
  </w:style>
  <w:style w:type="character" w:customStyle="1" w:styleId="Ttulo9Car">
    <w:name w:val="Título 9 Car"/>
    <w:aliases w:val="(appendix) Car, (appendix) Car,App1 Car,App Heading Car,(Bibliografia) Car,Contract 8th level Car,Titre 10 Car,Legal Level 1.1.1.1. Car,(figure no.) Car,- DI -9 Car,Appendix Car,ctc Car,Caption text (column-wide) Car,ft Car,h9 Car,PIM 9 Car"/>
    <w:link w:val="Ttulo9"/>
    <w:rsid w:val="00723638"/>
    <w:rPr>
      <w:rFonts w:ascii="Arial" w:hAnsi="Arial" w:cs="Arial"/>
      <w:sz w:val="22"/>
      <w:szCs w:val="22"/>
    </w:rPr>
  </w:style>
  <w:style w:type="character" w:customStyle="1" w:styleId="MapadeldocumentoCar">
    <w:name w:val="Mapa del documento Car"/>
    <w:link w:val="Mapadeldocumento"/>
    <w:rsid w:val="00723638"/>
    <w:rPr>
      <w:rFonts w:ascii="Tahoma" w:hAnsi="Tahoma" w:cs="Tahoma"/>
      <w:sz w:val="24"/>
      <w:szCs w:val="24"/>
      <w:shd w:val="clear" w:color="auto" w:fill="000080"/>
    </w:rPr>
  </w:style>
  <w:style w:type="character" w:customStyle="1" w:styleId="Sangra2detindependienteCar">
    <w:name w:val="Sangría 2 de t. independiente Car"/>
    <w:link w:val="Sangra2detindependiente"/>
    <w:rsid w:val="00723638"/>
    <w:rPr>
      <w:rFonts w:ascii="Georgia" w:hAnsi="Georgia"/>
      <w:sz w:val="24"/>
      <w:szCs w:val="24"/>
    </w:rPr>
  </w:style>
  <w:style w:type="character" w:customStyle="1" w:styleId="Textoindependiente2Car">
    <w:name w:val="Texto independiente 2 Car"/>
    <w:link w:val="Textoindependiente2"/>
    <w:rsid w:val="00723638"/>
    <w:rPr>
      <w:rFonts w:ascii="Georgia" w:hAnsi="Georgia"/>
      <w:b/>
      <w:color w:val="0B8AA8"/>
      <w:kern w:val="28"/>
      <w:szCs w:val="24"/>
    </w:rPr>
  </w:style>
  <w:style w:type="character" w:customStyle="1" w:styleId="Textoindependiente3Car">
    <w:name w:val="Texto independiente 3 Car"/>
    <w:link w:val="Textoindependiente3"/>
    <w:rsid w:val="00723638"/>
    <w:rPr>
      <w:rFonts w:ascii="Arial Narrow" w:hAnsi="Arial Narrow"/>
      <w:b/>
      <w:caps/>
      <w:color w:val="0B8AA8"/>
      <w:kern w:val="28"/>
      <w:sz w:val="36"/>
      <w:szCs w:val="24"/>
    </w:rPr>
  </w:style>
  <w:style w:type="character" w:customStyle="1" w:styleId="TtuloCar">
    <w:name w:val="Título Car"/>
    <w:link w:val="Ttulo"/>
    <w:rsid w:val="00723638"/>
    <w:rPr>
      <w:rFonts w:ascii="Arial" w:hAnsi="Arial"/>
      <w:b/>
      <w:sz w:val="28"/>
    </w:rPr>
  </w:style>
  <w:style w:type="paragraph" w:customStyle="1" w:styleId="parrafo">
    <w:name w:val="parrafo"/>
    <w:basedOn w:val="Normal"/>
    <w:rsid w:val="00723638"/>
    <w:pPr>
      <w:overflowPunct w:val="0"/>
      <w:autoSpaceDE w:val="0"/>
      <w:autoSpaceDN w:val="0"/>
      <w:adjustRightInd w:val="0"/>
      <w:spacing w:after="120"/>
      <w:ind w:left="-142"/>
      <w:textAlignment w:val="baseline"/>
    </w:pPr>
    <w:rPr>
      <w:sz w:val="20"/>
      <w:szCs w:val="20"/>
      <w:lang w:val="es-ES_tradnl"/>
    </w:rPr>
  </w:style>
  <w:style w:type="character" w:styleId="Hipervnculovisitado">
    <w:name w:val="FollowedHyperlink"/>
    <w:uiPriority w:val="99"/>
    <w:rsid w:val="00723638"/>
    <w:rPr>
      <w:color w:val="800080"/>
      <w:u w:val="single"/>
    </w:rPr>
  </w:style>
  <w:style w:type="paragraph" w:customStyle="1" w:styleId="Bullet1">
    <w:name w:val="Bullet 1"/>
    <w:basedOn w:val="Normal"/>
    <w:rsid w:val="00723638"/>
    <w:pPr>
      <w:tabs>
        <w:tab w:val="left" w:pos="357"/>
        <w:tab w:val="num" w:pos="1080"/>
      </w:tabs>
      <w:spacing w:before="120"/>
      <w:ind w:left="1080" w:hanging="360"/>
    </w:pPr>
    <w:rPr>
      <w:rFonts w:ascii="Arial" w:hAnsi="Arial"/>
      <w:sz w:val="22"/>
      <w:szCs w:val="20"/>
    </w:rPr>
  </w:style>
  <w:style w:type="paragraph" w:customStyle="1" w:styleId="EnumeraCar">
    <w:name w:val="Enumera Car"/>
    <w:basedOn w:val="Normal"/>
    <w:rsid w:val="00723638"/>
    <w:pPr>
      <w:tabs>
        <w:tab w:val="left" w:pos="2160"/>
      </w:tabs>
      <w:overflowPunct w:val="0"/>
      <w:autoSpaceDE w:val="0"/>
      <w:autoSpaceDN w:val="0"/>
      <w:adjustRightInd w:val="0"/>
      <w:ind w:left="2160" w:hanging="360"/>
      <w:textAlignment w:val="baseline"/>
    </w:pPr>
    <w:rPr>
      <w:rFonts w:ascii="Arial" w:hAnsi="Arial"/>
      <w:spacing w:val="-5"/>
    </w:rPr>
  </w:style>
  <w:style w:type="character" w:customStyle="1" w:styleId="titulo-pequeo-propuesta">
    <w:name w:val="titulo-pequeño-propuesta"/>
    <w:rsid w:val="00723638"/>
  </w:style>
  <w:style w:type="paragraph" w:styleId="Textosinformato">
    <w:name w:val="Plain Text"/>
    <w:basedOn w:val="Normal"/>
    <w:link w:val="TextosinformatoCar"/>
    <w:rsid w:val="00723638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rsid w:val="00723638"/>
    <w:rPr>
      <w:rFonts w:ascii="Courier New" w:hAnsi="Courier New" w:cs="Courier New"/>
    </w:rPr>
  </w:style>
  <w:style w:type="paragraph" w:customStyle="1" w:styleId="CM1">
    <w:name w:val="CM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723638"/>
    <w:pPr>
      <w:widowControl w:val="0"/>
      <w:spacing w:after="273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rsid w:val="00723638"/>
    <w:pPr>
      <w:widowControl w:val="0"/>
      <w:spacing w:after="877"/>
    </w:pPr>
    <w:rPr>
      <w:rFonts w:ascii="Times New Roman" w:hAnsi="Times New Roman" w:cs="Times New Roman"/>
      <w:color w:val="auto"/>
    </w:rPr>
  </w:style>
  <w:style w:type="paragraph" w:customStyle="1" w:styleId="CM3">
    <w:name w:val="CM3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rsid w:val="00723638"/>
    <w:pPr>
      <w:widowControl w:val="0"/>
      <w:spacing w:after="55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rsid w:val="00723638"/>
    <w:pPr>
      <w:widowControl w:val="0"/>
      <w:spacing w:after="463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rsid w:val="00723638"/>
    <w:pPr>
      <w:widowControl w:val="0"/>
      <w:spacing w:after="333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rsid w:val="00723638"/>
    <w:pPr>
      <w:widowControl w:val="0"/>
      <w:spacing w:after="518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8">
    <w:name w:val="CM8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723638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14">
    <w:name w:val="CM14"/>
    <w:basedOn w:val="Default"/>
    <w:next w:val="Default"/>
    <w:rsid w:val="00723638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rsid w:val="00723638"/>
    <w:pPr>
      <w:widowControl w:val="0"/>
      <w:spacing w:after="440"/>
    </w:pPr>
    <w:rPr>
      <w:rFonts w:ascii="Arial" w:hAnsi="Arial" w:cs="Times New Roman"/>
      <w:color w:val="auto"/>
    </w:rPr>
  </w:style>
  <w:style w:type="paragraph" w:customStyle="1" w:styleId="CM58">
    <w:name w:val="CM58"/>
    <w:basedOn w:val="Default"/>
    <w:next w:val="Default"/>
    <w:rsid w:val="00723638"/>
    <w:pPr>
      <w:widowControl w:val="0"/>
      <w:spacing w:after="255"/>
    </w:pPr>
    <w:rPr>
      <w:rFonts w:ascii="Times New Roman" w:hAnsi="Times New Roman" w:cs="Times New Roman"/>
      <w:color w:val="auto"/>
    </w:rPr>
  </w:style>
  <w:style w:type="paragraph" w:customStyle="1" w:styleId="CM60">
    <w:name w:val="CM60"/>
    <w:basedOn w:val="Default"/>
    <w:next w:val="Default"/>
    <w:rsid w:val="00723638"/>
    <w:pPr>
      <w:widowControl w:val="0"/>
      <w:spacing w:after="323"/>
    </w:pPr>
    <w:rPr>
      <w:rFonts w:ascii="Times New Roman" w:hAnsi="Times New Roman" w:cs="Times New Roman"/>
      <w:color w:val="auto"/>
    </w:rPr>
  </w:style>
  <w:style w:type="paragraph" w:customStyle="1" w:styleId="CM62">
    <w:name w:val="CM62"/>
    <w:basedOn w:val="Default"/>
    <w:next w:val="Default"/>
    <w:rsid w:val="00723638"/>
    <w:pPr>
      <w:widowControl w:val="0"/>
      <w:spacing w:after="403"/>
    </w:pPr>
    <w:rPr>
      <w:rFonts w:ascii="Times New Roman" w:hAnsi="Times New Roman" w:cs="Times New Roman"/>
      <w:color w:val="auto"/>
    </w:rPr>
  </w:style>
  <w:style w:type="paragraph" w:customStyle="1" w:styleId="CM12">
    <w:name w:val="CM12"/>
    <w:basedOn w:val="Default"/>
    <w:next w:val="Default"/>
    <w:rsid w:val="00723638"/>
    <w:pPr>
      <w:widowControl w:val="0"/>
      <w:spacing w:line="331" w:lineRule="atLeast"/>
    </w:pPr>
    <w:rPr>
      <w:rFonts w:ascii="Times New Roman" w:hAnsi="Times New Roman" w:cs="Times New Roman"/>
      <w:color w:val="auto"/>
    </w:rPr>
  </w:style>
  <w:style w:type="paragraph" w:customStyle="1" w:styleId="CM69">
    <w:name w:val="CM69"/>
    <w:basedOn w:val="Default"/>
    <w:next w:val="Default"/>
    <w:rsid w:val="00723638"/>
    <w:pPr>
      <w:widowControl w:val="0"/>
      <w:spacing w:after="337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723638"/>
    <w:pPr>
      <w:widowControl w:val="0"/>
      <w:spacing w:after="185"/>
    </w:pPr>
    <w:rPr>
      <w:rFonts w:ascii="Times New Roman" w:hAnsi="Times New Roman" w:cs="Times New Roman"/>
      <w:color w:val="auto"/>
    </w:rPr>
  </w:style>
  <w:style w:type="paragraph" w:customStyle="1" w:styleId="CM72">
    <w:name w:val="CM72"/>
    <w:basedOn w:val="Default"/>
    <w:next w:val="Default"/>
    <w:rsid w:val="00723638"/>
    <w:pPr>
      <w:widowControl w:val="0"/>
      <w:spacing w:after="163"/>
    </w:pPr>
    <w:rPr>
      <w:rFonts w:ascii="Times New Roman" w:hAnsi="Times New Roman" w:cs="Times New Roman"/>
      <w:color w:val="auto"/>
    </w:rPr>
  </w:style>
  <w:style w:type="paragraph" w:customStyle="1" w:styleId="NormalArial">
    <w:name w:val="Normal + Arial"/>
    <w:aliases w:val="Negro"/>
    <w:basedOn w:val="Normal"/>
    <w:rsid w:val="00723638"/>
    <w:pPr>
      <w:spacing w:line="360" w:lineRule="auto"/>
    </w:pPr>
    <w:rPr>
      <w:rFonts w:ascii="Arial" w:hAnsi="Arial" w:cs="Arial"/>
      <w:snapToGrid w:val="0"/>
      <w:color w:val="000000"/>
    </w:rPr>
  </w:style>
  <w:style w:type="character" w:customStyle="1" w:styleId="corchete-llamada1">
    <w:name w:val="corchete-llamada1"/>
    <w:rsid w:val="00723638"/>
    <w:rPr>
      <w:vanish/>
      <w:webHidden w:val="0"/>
      <w:specVanish w:val="0"/>
    </w:rPr>
  </w:style>
  <w:style w:type="character" w:customStyle="1" w:styleId="Bullet1Car">
    <w:name w:val="Bullet 1 Car"/>
    <w:rsid w:val="00723638"/>
    <w:rPr>
      <w:rFonts w:ascii="Arial" w:hAnsi="Arial"/>
      <w:sz w:val="22"/>
      <w:lang w:val="es-ES" w:eastAsia="es-ES" w:bidi="ar-SA"/>
    </w:rPr>
  </w:style>
  <w:style w:type="character" w:customStyle="1" w:styleId="themebody1">
    <w:name w:val="themebody1"/>
    <w:rsid w:val="00723638"/>
    <w:rPr>
      <w:color w:val="FFFFFF"/>
    </w:rPr>
  </w:style>
  <w:style w:type="table" w:customStyle="1" w:styleId="Tablaconcuadrcula1">
    <w:name w:val="Tabla con cuadrícula1"/>
    <w:basedOn w:val="Tablanormal"/>
    <w:next w:val="Tablaconcuadrcula"/>
    <w:rsid w:val="007236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odegloboCar">
    <w:name w:val="Texto de globo Car"/>
    <w:link w:val="Textodeglobo"/>
    <w:rsid w:val="00723638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qFormat/>
    <w:rsid w:val="00723638"/>
    <w:pPr>
      <w:outlineLvl w:val="9"/>
    </w:pPr>
    <w:rPr>
      <w:rFonts w:ascii="Cambria" w:hAnsi="Cambria" w:cs="Times New Roman"/>
      <w:color w:val="auto"/>
      <w:u w:val="none"/>
    </w:rPr>
  </w:style>
  <w:style w:type="numbering" w:customStyle="1" w:styleId="Sinlista1">
    <w:name w:val="Sin lista1"/>
    <w:next w:val="Sinlista"/>
    <w:uiPriority w:val="99"/>
    <w:semiHidden/>
    <w:unhideWhenUsed/>
    <w:rsid w:val="00723638"/>
  </w:style>
  <w:style w:type="table" w:customStyle="1" w:styleId="Tablaconcuadrcula11">
    <w:name w:val="Tabla con cuadrícula11"/>
    <w:basedOn w:val="Tablanormal"/>
    <w:next w:val="Tablaconcuadrcula"/>
    <w:rsid w:val="0072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a1"/>
    <w:basedOn w:val="Ttulo1"/>
    <w:rsid w:val="00723638"/>
    <w:pPr>
      <w:keepLines/>
      <w:numPr>
        <w:numId w:val="3"/>
      </w:numPr>
      <w:spacing w:before="0" w:after="240" w:line="360" w:lineRule="auto"/>
    </w:pPr>
    <w:rPr>
      <w:rFonts w:ascii="Trebuchet MS" w:eastAsia="Arial Unicode MS" w:hAnsi="Trebuchet MS" w:cs="Times New Roman"/>
      <w:bCs w:val="0"/>
      <w:smallCaps/>
      <w:color w:val="auto"/>
      <w:kern w:val="0"/>
      <w:sz w:val="24"/>
      <w:szCs w:val="24"/>
      <w:u w:val="none"/>
    </w:rPr>
  </w:style>
  <w:style w:type="paragraph" w:customStyle="1" w:styleId="a2">
    <w:name w:val="a2"/>
    <w:basedOn w:val="a1"/>
    <w:rsid w:val="00723638"/>
    <w:pPr>
      <w:widowControl w:val="0"/>
      <w:numPr>
        <w:numId w:val="4"/>
      </w:numPr>
      <w:autoSpaceDE w:val="0"/>
      <w:autoSpaceDN w:val="0"/>
      <w:adjustRightInd w:val="0"/>
      <w:spacing w:before="120" w:after="120"/>
    </w:pPr>
    <w:rPr>
      <w:rFonts w:cs="Trebuchet MS"/>
      <w:b w:val="0"/>
      <w:sz w:val="22"/>
      <w:szCs w:val="22"/>
      <w:u w:val="single"/>
    </w:rPr>
  </w:style>
  <w:style w:type="paragraph" w:customStyle="1" w:styleId="a3">
    <w:name w:val="a3"/>
    <w:basedOn w:val="Normal"/>
    <w:rsid w:val="00723638"/>
    <w:pPr>
      <w:keepLines/>
      <w:widowControl w:val="0"/>
      <w:numPr>
        <w:numId w:val="5"/>
      </w:numPr>
      <w:autoSpaceDE w:val="0"/>
      <w:autoSpaceDN w:val="0"/>
      <w:adjustRightInd w:val="0"/>
      <w:spacing w:before="120" w:after="120" w:line="360" w:lineRule="auto"/>
    </w:pPr>
    <w:rPr>
      <w:rFonts w:ascii="Trebuchet MS" w:eastAsia="Arial Unicode MS" w:hAnsi="Trebuchet MS" w:cs="Trebuchet MS"/>
      <w:i/>
      <w:sz w:val="22"/>
      <w:szCs w:val="22"/>
    </w:rPr>
  </w:style>
  <w:style w:type="paragraph" w:customStyle="1" w:styleId="Estilo1">
    <w:name w:val="Estilo1"/>
    <w:basedOn w:val="Ttulo1"/>
    <w:rsid w:val="00723638"/>
    <w:pPr>
      <w:numPr>
        <w:numId w:val="7"/>
      </w:numPr>
      <w:spacing w:line="360" w:lineRule="auto"/>
    </w:pPr>
    <w:rPr>
      <w:rFonts w:ascii="Arial" w:eastAsia="Arial Unicode MS" w:hAnsi="Arial"/>
      <w:color w:val="auto"/>
      <w:sz w:val="28"/>
      <w:u w:val="none"/>
    </w:rPr>
  </w:style>
  <w:style w:type="paragraph" w:customStyle="1" w:styleId="Normal2">
    <w:name w:val="Normal 2"/>
    <w:basedOn w:val="Normal"/>
    <w:link w:val="Normal2Car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character" w:customStyle="1" w:styleId="subseccion1">
    <w:name w:val="subseccion1"/>
    <w:rsid w:val="00723638"/>
    <w:rPr>
      <w:b/>
      <w:bCs/>
      <w:smallCaps/>
      <w:strike w:val="0"/>
      <w:dstrike w:val="0"/>
      <w:color w:val="000A43"/>
      <w:sz w:val="39"/>
      <w:szCs w:val="39"/>
      <w:u w:val="none"/>
      <w:effect w:val="none"/>
    </w:rPr>
  </w:style>
  <w:style w:type="paragraph" w:customStyle="1" w:styleId="EstiloTtulo1LatinaTrebuchetMS">
    <w:name w:val="Estilo Título 1 + (Latina) Trebuchet MS"/>
    <w:basedOn w:val="Ttulo1"/>
    <w:rsid w:val="00723638"/>
    <w:pPr>
      <w:spacing w:line="360" w:lineRule="auto"/>
      <w:ind w:firstLine="1080"/>
    </w:pPr>
    <w:rPr>
      <w:rFonts w:ascii="Trebuchet MS" w:eastAsia="Arial Unicode MS" w:hAnsi="Trebuchet MS"/>
      <w:color w:val="000080"/>
      <w:sz w:val="28"/>
      <w:u w:val="none"/>
    </w:rPr>
  </w:style>
  <w:style w:type="paragraph" w:customStyle="1" w:styleId="EstiloTtulo2LatinaTrebuchetMS">
    <w:name w:val="Estilo Título 2 + (Latina) Trebuchet MS"/>
    <w:basedOn w:val="Ttulo2"/>
    <w:rsid w:val="00723638"/>
    <w:pPr>
      <w:spacing w:before="60"/>
      <w:ind w:left="578" w:hanging="578"/>
    </w:pPr>
    <w:rPr>
      <w:rFonts w:ascii="Trebuchet MS" w:eastAsia="Arial Unicode MS" w:hAnsi="Trebuchet MS"/>
      <w:iCs w:val="0"/>
      <w:color w:val="000080"/>
      <w:sz w:val="24"/>
      <w:u w:val="none"/>
    </w:rPr>
  </w:style>
  <w:style w:type="paragraph" w:styleId="Listaconvietas2">
    <w:name w:val="List Bullet 2"/>
    <w:basedOn w:val="Listaconvietas"/>
    <w:rsid w:val="00723638"/>
    <w:pPr>
      <w:numPr>
        <w:numId w:val="9"/>
      </w:numPr>
      <w:spacing w:after="120"/>
    </w:pPr>
    <w:rPr>
      <w:lang w:val="es-ES_tradnl"/>
    </w:rPr>
  </w:style>
  <w:style w:type="paragraph" w:styleId="Listaconvietas3">
    <w:name w:val="List Bullet 3"/>
    <w:basedOn w:val="Listaconvietas"/>
    <w:rsid w:val="00723638"/>
    <w:pPr>
      <w:numPr>
        <w:numId w:val="10"/>
      </w:numPr>
      <w:tabs>
        <w:tab w:val="clear" w:pos="926"/>
        <w:tab w:val="num" w:pos="1558"/>
      </w:tabs>
      <w:spacing w:after="120"/>
      <w:ind w:left="1558" w:hanging="142"/>
    </w:pPr>
    <w:rPr>
      <w:lang w:val="es-ES_tradnl"/>
    </w:rPr>
  </w:style>
  <w:style w:type="paragraph" w:styleId="Listaconvietas4">
    <w:name w:val="List Bullet 4"/>
    <w:basedOn w:val="Listaconvietas"/>
    <w:rsid w:val="00723638"/>
    <w:pPr>
      <w:numPr>
        <w:numId w:val="11"/>
      </w:numPr>
      <w:tabs>
        <w:tab w:val="clear" w:pos="360"/>
        <w:tab w:val="num" w:pos="2127"/>
      </w:tabs>
      <w:spacing w:after="120"/>
      <w:ind w:left="2127" w:hanging="142"/>
    </w:pPr>
    <w:rPr>
      <w:lang w:val="es-ES_tradnl"/>
    </w:rPr>
  </w:style>
  <w:style w:type="paragraph" w:customStyle="1" w:styleId="Normal3">
    <w:name w:val="Normal 3"/>
    <w:basedOn w:val="Normal"/>
    <w:rsid w:val="00723638"/>
    <w:pPr>
      <w:spacing w:after="240" w:line="360" w:lineRule="auto"/>
      <w:ind w:left="567" w:firstLine="1080"/>
    </w:pPr>
    <w:rPr>
      <w:rFonts w:ascii="Arial" w:eastAsia="Arial Unicode MS" w:hAnsi="Arial" w:cs="Arial"/>
    </w:rPr>
  </w:style>
  <w:style w:type="paragraph" w:customStyle="1" w:styleId="Normal4">
    <w:name w:val="Normal 4"/>
    <w:basedOn w:val="Normal"/>
    <w:rsid w:val="00723638"/>
    <w:pPr>
      <w:spacing w:after="240" w:line="360" w:lineRule="auto"/>
      <w:ind w:left="1134" w:firstLine="1080"/>
    </w:pPr>
    <w:rPr>
      <w:rFonts w:ascii="Arial" w:eastAsia="Arial Unicode MS" w:hAnsi="Arial" w:cs="Arial"/>
    </w:rPr>
  </w:style>
  <w:style w:type="paragraph" w:styleId="Listaconvietas5">
    <w:name w:val="List Bullet 5"/>
    <w:basedOn w:val="Normal"/>
    <w:autoRedefine/>
    <w:rsid w:val="00723638"/>
    <w:pPr>
      <w:numPr>
        <w:numId w:val="12"/>
      </w:numPr>
      <w:tabs>
        <w:tab w:val="clear" w:pos="360"/>
        <w:tab w:val="num" w:pos="1843"/>
      </w:tabs>
      <w:spacing w:after="120" w:line="360" w:lineRule="auto"/>
      <w:ind w:left="1843" w:hanging="142"/>
    </w:pPr>
    <w:rPr>
      <w:rFonts w:ascii="Arial" w:eastAsia="Arial Unicode MS" w:hAnsi="Arial" w:cs="Arial"/>
    </w:rPr>
  </w:style>
  <w:style w:type="paragraph" w:customStyle="1" w:styleId="Vieta2">
    <w:name w:val="Viñeta 2"/>
    <w:rsid w:val="00723638"/>
    <w:pPr>
      <w:numPr>
        <w:numId w:val="8"/>
      </w:numPr>
      <w:spacing w:after="120"/>
      <w:ind w:left="1724" w:right="142" w:hanging="284"/>
    </w:pPr>
    <w:rPr>
      <w:rFonts w:ascii="Arial" w:hAnsi="Arial"/>
      <w:sz w:val="24"/>
      <w:lang w:val="es-ES_tradnl"/>
    </w:rPr>
  </w:style>
  <w:style w:type="paragraph" w:styleId="Listaconvietas">
    <w:name w:val="List Bullet"/>
    <w:basedOn w:val="Normal"/>
    <w:autoRedefine/>
    <w:rsid w:val="00723638"/>
    <w:pPr>
      <w:numPr>
        <w:numId w:val="6"/>
      </w:numPr>
      <w:spacing w:line="360" w:lineRule="auto"/>
    </w:pPr>
    <w:rPr>
      <w:rFonts w:ascii="Arial" w:eastAsia="Arial Unicode MS" w:hAnsi="Arial" w:cs="Arial"/>
    </w:rPr>
  </w:style>
  <w:style w:type="paragraph" w:customStyle="1" w:styleId="aaaa">
    <w:name w:val="aaaa"/>
    <w:basedOn w:val="Ttulo1"/>
    <w:rsid w:val="00723638"/>
    <w:pPr>
      <w:keepLines/>
      <w:tabs>
        <w:tab w:val="num" w:pos="360"/>
      </w:tabs>
      <w:spacing w:after="240" w:line="360" w:lineRule="auto"/>
      <w:ind w:left="360" w:hanging="360"/>
    </w:pPr>
    <w:rPr>
      <w:rFonts w:ascii="Trebuchet MS" w:eastAsia="Arial Unicode MS" w:hAnsi="Trebuchet MS" w:cs="Times New Roman"/>
      <w:color w:val="000080"/>
      <w:kern w:val="0"/>
      <w:sz w:val="24"/>
      <w:szCs w:val="20"/>
      <w:u w:val="none"/>
    </w:rPr>
  </w:style>
  <w:style w:type="paragraph" w:customStyle="1" w:styleId="Estilo3">
    <w:name w:val="Estilo3"/>
    <w:basedOn w:val="Normal"/>
    <w:rsid w:val="00723638"/>
    <w:pPr>
      <w:keepNext/>
      <w:tabs>
        <w:tab w:val="num" w:pos="1800"/>
      </w:tabs>
      <w:spacing w:after="240" w:line="360" w:lineRule="auto"/>
      <w:ind w:left="1800" w:hanging="720"/>
      <w:outlineLvl w:val="2"/>
    </w:pPr>
    <w:rPr>
      <w:rFonts w:ascii="Trebuchet MS" w:eastAsia="Arial Unicode MS" w:hAnsi="Trebuchet MS" w:cs="Arial"/>
      <w:b/>
      <w:bCs/>
      <w:sz w:val="22"/>
    </w:rPr>
  </w:style>
  <w:style w:type="paragraph" w:customStyle="1" w:styleId="EstiloTtulo2Automtico">
    <w:name w:val="Estilo Título 2 + Automático"/>
    <w:basedOn w:val="Ttulo2"/>
    <w:rsid w:val="00723638"/>
    <w:pPr>
      <w:spacing w:line="360" w:lineRule="auto"/>
      <w:ind w:firstLine="1080"/>
    </w:pPr>
    <w:rPr>
      <w:rFonts w:ascii="Arial" w:eastAsia="Arial Unicode MS" w:hAnsi="Arial"/>
      <w:iCs w:val="0"/>
      <w:color w:val="000080"/>
      <w:sz w:val="24"/>
      <w:u w:val="none"/>
    </w:rPr>
  </w:style>
  <w:style w:type="paragraph" w:customStyle="1" w:styleId="Listavietas1Car">
    <w:name w:val="Lista viñetas 1 Car"/>
    <w:basedOn w:val="Normal"/>
    <w:link w:val="Listavietas1CarCar"/>
    <w:rsid w:val="00723638"/>
    <w:pPr>
      <w:numPr>
        <w:numId w:val="13"/>
      </w:numPr>
      <w:spacing w:before="120" w:line="360" w:lineRule="auto"/>
    </w:pPr>
    <w:rPr>
      <w:rFonts w:ascii="Arial" w:eastAsia="Arial Unicode MS" w:hAnsi="Arial" w:cs="Arial"/>
    </w:rPr>
  </w:style>
  <w:style w:type="character" w:customStyle="1" w:styleId="Listavietas1CarCar">
    <w:name w:val="Lista viñetas 1 Car Car"/>
    <w:link w:val="Listavietas1Car"/>
    <w:rsid w:val="00723638"/>
    <w:rPr>
      <w:rFonts w:ascii="Arial" w:eastAsia="Arial Unicode MS" w:hAnsi="Arial" w:cs="Arial"/>
      <w:sz w:val="24"/>
      <w:szCs w:val="24"/>
    </w:rPr>
  </w:style>
  <w:style w:type="paragraph" w:customStyle="1" w:styleId="TextoTabla0">
    <w:name w:val="Texto Tabl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customStyle="1" w:styleId="TtuloTabla2">
    <w:name w:val="Título Tabla 2"/>
    <w:basedOn w:val="Normal"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b/>
    </w:rPr>
  </w:style>
  <w:style w:type="paragraph" w:customStyle="1" w:styleId="Normal12pt">
    <w:name w:val="Normal + 12 pt"/>
    <w:aliases w:val="Izquierda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character" w:customStyle="1" w:styleId="Ttulo5CarCar1Car">
    <w:name w:val="Título 5 Car Car1 Car"/>
    <w:rsid w:val="00723638"/>
    <w:rPr>
      <w:rFonts w:ascii="Arial" w:hAnsi="Arial"/>
      <w:b/>
      <w:lang w:val="es-ES_tradnl" w:eastAsia="es-ES" w:bidi="ar-SA"/>
    </w:rPr>
  </w:style>
  <w:style w:type="paragraph" w:customStyle="1" w:styleId="EstiloTrebuchetMS">
    <w:name w:val="Estilo Trebuchet MS"/>
    <w:basedOn w:val="Normal"/>
    <w:link w:val="EstiloTrebuchetMSCar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ar">
    <w:name w:val="Estilo Trebuchet MS Car"/>
    <w:link w:val="Estilo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TrebuchetMSIzquierda125cmPrimeralnea125cm">
    <w:name w:val="Estilo Trebuchet MS Izquierda:  125 cm Primera línea:  125 cm"/>
    <w:basedOn w:val="Normal"/>
    <w:autoRedefine/>
    <w:rsid w:val="00723638"/>
    <w:pPr>
      <w:spacing w:line="360" w:lineRule="auto"/>
      <w:ind w:left="709" w:firstLine="709"/>
    </w:pPr>
    <w:rPr>
      <w:rFonts w:ascii="Trebuchet MS" w:eastAsia="Arial Unicode MS" w:hAnsi="Trebuchet MS" w:cs="Arial"/>
      <w:sz w:val="16"/>
      <w:szCs w:val="16"/>
    </w:rPr>
  </w:style>
  <w:style w:type="paragraph" w:customStyle="1" w:styleId="EstiloTrebuchetMSJustificadoDerecha008cmAntes6pto">
    <w:name w:val="Estilo Trebuchet MS Justificado Derecha:  008 cm Antes:  6 pto ...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z w:val="18"/>
    </w:rPr>
  </w:style>
  <w:style w:type="character" w:customStyle="1" w:styleId="EstiloTrebuchetMSComprimido015pto">
    <w:name w:val="Estilo Trebuchet MS Comprimido  015 pto"/>
    <w:rsid w:val="00723638"/>
    <w:rPr>
      <w:rFonts w:ascii="Trebuchet MS" w:hAnsi="Trebuchet MS"/>
      <w:spacing w:val="-3"/>
      <w:sz w:val="18"/>
    </w:rPr>
  </w:style>
  <w:style w:type="paragraph" w:customStyle="1" w:styleId="EstiloTrebuchetMSJustificadoDerecha008cmAntes6pto1">
    <w:name w:val="Estilo Trebuchet MS Justificado Derecha:  008 cm Antes:  6 pto ...1"/>
    <w:basedOn w:val="Normal"/>
    <w:rsid w:val="00723638"/>
    <w:pPr>
      <w:spacing w:before="120" w:line="360" w:lineRule="auto"/>
      <w:ind w:right="44" w:firstLine="1080"/>
    </w:pPr>
    <w:rPr>
      <w:rFonts w:ascii="Trebuchet MS" w:eastAsia="Arial Unicode MS" w:hAnsi="Trebuchet MS" w:cs="Arial"/>
      <w:spacing w:val="-3"/>
      <w:sz w:val="18"/>
    </w:rPr>
  </w:style>
  <w:style w:type="paragraph" w:customStyle="1" w:styleId="EstiloTrebuchetMSJustificadoInterlineado15lneas">
    <w:name w:val="Estilo Trebuchet MS Justificado Interlineado:  15 líneas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JustificadoInterlineado15lneas">
    <w:name w:val="Estilo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18"/>
    </w:rPr>
  </w:style>
  <w:style w:type="character" w:customStyle="1" w:styleId="EstiloTrebuchetMSNegrita">
    <w:name w:val="Estilo Trebuchet MS Negrita"/>
    <w:rsid w:val="00723638"/>
    <w:rPr>
      <w:rFonts w:ascii="Trebuchet MS" w:hAnsi="Trebuchet MS"/>
      <w:b/>
      <w:bCs/>
      <w:sz w:val="18"/>
    </w:rPr>
  </w:style>
  <w:style w:type="paragraph" w:customStyle="1" w:styleId="EstiloTrebuchetMSNegritaJustificadoDerecha008cm">
    <w:name w:val="Estilo Trebuchet MS Negrita Justificado Derecha:  008 cm"/>
    <w:basedOn w:val="Normal"/>
    <w:rsid w:val="00723638"/>
    <w:pPr>
      <w:spacing w:line="360" w:lineRule="auto"/>
      <w:ind w:right="44" w:firstLine="1080"/>
    </w:pPr>
    <w:rPr>
      <w:rFonts w:ascii="Trebuchet MS" w:eastAsia="Arial Unicode MS" w:hAnsi="Trebuchet MS" w:cs="Arial"/>
      <w:b/>
      <w:bCs/>
      <w:sz w:val="18"/>
    </w:rPr>
  </w:style>
  <w:style w:type="paragraph" w:customStyle="1" w:styleId="EstiloTrebuchetMSIzquierda127cmSangrafrancesa127cm">
    <w:name w:val="Estilo Trebuchet MS Izquierda:  127 cm Sangría francesa:  127 cm..."/>
    <w:basedOn w:val="Normal"/>
    <w:rsid w:val="00723638"/>
    <w:pPr>
      <w:spacing w:line="360" w:lineRule="auto"/>
      <w:ind w:left="1440" w:hanging="720"/>
    </w:pPr>
    <w:rPr>
      <w:rFonts w:ascii="Trebuchet MS" w:eastAsia="Arial Unicode MS" w:hAnsi="Trebuchet MS" w:cs="Arial"/>
      <w:sz w:val="18"/>
    </w:rPr>
  </w:style>
  <w:style w:type="paragraph" w:customStyle="1" w:styleId="EstiloTrebuchetMSCursivaSubrayadoJustificadoInterlineado">
    <w:name w:val="Estilo Trebuchet MS Cursiva Subrayado Justificado Interlineado: ..."/>
    <w:basedOn w:val="Normal"/>
    <w:rsid w:val="00723638"/>
    <w:pPr>
      <w:spacing w:line="360" w:lineRule="auto"/>
      <w:ind w:firstLine="1080"/>
    </w:pPr>
    <w:rPr>
      <w:rFonts w:ascii="Trebuchet MS" w:eastAsia="Arial Unicode MS" w:hAnsi="Trebuchet MS" w:cs="Arial"/>
      <w:i/>
      <w:iCs/>
      <w:sz w:val="18"/>
      <w:u w:val="single"/>
    </w:rPr>
  </w:style>
  <w:style w:type="paragraph" w:customStyle="1" w:styleId="EstiloNormal2TrebuchetMSIzquierda0cm">
    <w:name w:val="Estilo Normal 2 + Trebuchet MS Izquierda:  0 cm"/>
    <w:basedOn w:val="Normal2"/>
    <w:rsid w:val="00723638"/>
    <w:pPr>
      <w:ind w:left="0"/>
    </w:pPr>
    <w:rPr>
      <w:rFonts w:ascii="Trebuchet MS" w:hAnsi="Trebuchet MS"/>
      <w:sz w:val="18"/>
      <w:szCs w:val="18"/>
    </w:rPr>
  </w:style>
  <w:style w:type="paragraph" w:customStyle="1" w:styleId="EstiloNormal2TrebuchetMS">
    <w:name w:val="Estilo Normal 2 + Trebuchet MS"/>
    <w:basedOn w:val="Normal2"/>
    <w:link w:val="EstiloNormal2TrebuchetMSCar"/>
    <w:rsid w:val="00723638"/>
    <w:rPr>
      <w:rFonts w:ascii="Trebuchet MS" w:hAnsi="Trebuchet MS"/>
      <w:sz w:val="18"/>
    </w:rPr>
  </w:style>
  <w:style w:type="character" w:customStyle="1" w:styleId="Normal2Car">
    <w:name w:val="Normal 2 Car"/>
    <w:link w:val="Normal2"/>
    <w:rsid w:val="00723638"/>
    <w:rPr>
      <w:rFonts w:ascii="Arial" w:eastAsia="Arial Unicode MS" w:hAnsi="Arial" w:cs="Arial"/>
      <w:sz w:val="24"/>
      <w:szCs w:val="24"/>
    </w:rPr>
  </w:style>
  <w:style w:type="character" w:customStyle="1" w:styleId="EstiloNormal2TrebuchetMSCar">
    <w:name w:val="Estilo Normal 2 + Trebuchet MS Car"/>
    <w:link w:val="EstiloNormal2TrebuchetMS"/>
    <w:rsid w:val="00723638"/>
    <w:rPr>
      <w:rFonts w:ascii="Trebuchet MS" w:eastAsia="Arial Unicode MS" w:hAnsi="Trebuchet MS" w:cs="Arial"/>
      <w:sz w:val="18"/>
      <w:szCs w:val="24"/>
    </w:rPr>
  </w:style>
  <w:style w:type="paragraph" w:customStyle="1" w:styleId="EstiloListaconvietas2TrebuchetMS10pt">
    <w:name w:val="Estilo Lista con viñetas 2 + Trebuchet MS 10 pt"/>
    <w:basedOn w:val="Listaconvietas2"/>
    <w:rsid w:val="00723638"/>
    <w:rPr>
      <w:rFonts w:ascii="Trebuchet MS" w:hAnsi="Trebuchet MS"/>
      <w:sz w:val="18"/>
      <w:szCs w:val="18"/>
    </w:rPr>
  </w:style>
  <w:style w:type="paragraph" w:customStyle="1" w:styleId="EstiloNormal3TrebuchetMS10ptIzquierda3cm">
    <w:name w:val="Estilo Normal 3 + Trebuchet MS 10 pt Izquierda:  3 cm"/>
    <w:basedOn w:val="Normal3"/>
    <w:rsid w:val="00723638"/>
    <w:pPr>
      <w:ind w:left="1701"/>
    </w:pPr>
    <w:rPr>
      <w:rFonts w:ascii="Trebuchet MS" w:hAnsi="Trebuchet MS"/>
      <w:sz w:val="18"/>
    </w:rPr>
  </w:style>
  <w:style w:type="paragraph" w:customStyle="1" w:styleId="EstiloTtulo5TrebuchetMS">
    <w:name w:val="Estilo Título 5 + Trebuchet MS"/>
    <w:basedOn w:val="Ttulo5"/>
    <w:autoRedefine/>
    <w:rsid w:val="00723638"/>
    <w:pPr>
      <w:spacing w:before="60" w:line="360" w:lineRule="auto"/>
      <w:ind w:firstLine="1080"/>
    </w:pPr>
    <w:rPr>
      <w:rFonts w:ascii="Trebuchet MS" w:eastAsia="Arial Unicode MS" w:hAnsi="Trebuchet MS" w:cs="Arial"/>
      <w:b/>
      <w:i/>
      <w:sz w:val="20"/>
      <w:u w:val="none"/>
    </w:rPr>
  </w:style>
  <w:style w:type="paragraph" w:customStyle="1" w:styleId="EstiloNormal2TrebuchetMS11ptIzquierda0cmInterlinead">
    <w:name w:val="Estilo Normal 2 + Trebuchet MS 11 pt Izquierda:  0 cm Interlinead..."/>
    <w:basedOn w:val="Normal2"/>
    <w:rsid w:val="00723638"/>
    <w:pPr>
      <w:ind w:left="0"/>
    </w:pPr>
    <w:rPr>
      <w:rFonts w:ascii="Trebuchet MS" w:hAnsi="Trebuchet MS"/>
      <w:sz w:val="18"/>
    </w:rPr>
  </w:style>
  <w:style w:type="paragraph" w:customStyle="1" w:styleId="EstiloTrebuchetMSJustificadoAntes6ptoDespus6ptoIn">
    <w:name w:val="Estilo Trebuchet MS Justificado Antes:  6 pto Después:  6 pto In..."/>
    <w:basedOn w:val="Normal"/>
    <w:rsid w:val="00723638"/>
    <w:pPr>
      <w:spacing w:before="120" w:after="120" w:line="360" w:lineRule="auto"/>
      <w:ind w:firstLine="1080"/>
    </w:pPr>
    <w:rPr>
      <w:rFonts w:ascii="Trebuchet MS" w:eastAsia="Arial Unicode MS" w:hAnsi="Trebuchet MS" w:cs="Arial"/>
      <w:sz w:val="18"/>
    </w:rPr>
  </w:style>
  <w:style w:type="paragraph" w:customStyle="1" w:styleId="EstiloTrebuchetMSCentradoAntes6ptoDespus6ptoInter">
    <w:name w:val="Estilo Trebuchet MS Centrado Antes:  6 pto Después:  6 pto Inter..."/>
    <w:basedOn w:val="Normal"/>
    <w:autoRedefine/>
    <w:rsid w:val="00723638"/>
    <w:pPr>
      <w:spacing w:before="60" w:line="360" w:lineRule="auto"/>
      <w:ind w:firstLine="1080"/>
      <w:jc w:val="center"/>
    </w:pPr>
    <w:rPr>
      <w:rFonts w:ascii="Trebuchet MS" w:eastAsia="Arial Unicode MS" w:hAnsi="Trebuchet MS" w:cs="Arial"/>
      <w:sz w:val="18"/>
    </w:rPr>
  </w:style>
  <w:style w:type="paragraph" w:customStyle="1" w:styleId="guin">
    <w:name w:val="guión"/>
    <w:basedOn w:val="Normal"/>
    <w:autoRedefine/>
    <w:rsid w:val="00723638"/>
    <w:pPr>
      <w:numPr>
        <w:numId w:val="14"/>
      </w:numPr>
      <w:spacing w:line="360" w:lineRule="auto"/>
    </w:pPr>
    <w:rPr>
      <w:rFonts w:ascii="Trebuchet MS" w:eastAsia="Arial Unicode MS" w:hAnsi="Trebuchet MS" w:cs="Arial"/>
      <w:sz w:val="18"/>
      <w:szCs w:val="18"/>
    </w:rPr>
  </w:style>
  <w:style w:type="paragraph" w:customStyle="1" w:styleId="EstiloTtuloTabla28ptInterlineadosencillo">
    <w:name w:val="Estilo Título Tabla 2 + 8 pt Interlineado:  sencillo"/>
    <w:basedOn w:val="TtuloTabla2"/>
    <w:autoRedefine/>
    <w:rsid w:val="00723638"/>
    <w:pPr>
      <w:spacing w:before="0" w:line="240" w:lineRule="auto"/>
    </w:pPr>
    <w:rPr>
      <w:bCs/>
      <w:sz w:val="16"/>
    </w:rPr>
  </w:style>
  <w:style w:type="paragraph" w:customStyle="1" w:styleId="EstiloTrebuchetMSNegritaAzuloscuroCentradoAntes6pto">
    <w:name w:val="Estilo Trebuchet MS Negrita Azul oscuro Centrado Antes:  6 pto ..."/>
    <w:basedOn w:val="Normal"/>
    <w:autoRedefine/>
    <w:rsid w:val="00723638"/>
    <w:pPr>
      <w:spacing w:before="60" w:line="360" w:lineRule="auto"/>
      <w:ind w:firstLine="1080"/>
      <w:jc w:val="center"/>
    </w:pPr>
    <w:rPr>
      <w:rFonts w:ascii="Trebuchet MS" w:eastAsia="Arial Unicode MS" w:hAnsi="Trebuchet MS" w:cs="Arial"/>
      <w:b/>
      <w:bCs/>
      <w:color w:val="000080"/>
    </w:rPr>
  </w:style>
  <w:style w:type="paragraph" w:customStyle="1" w:styleId="Listavietas1">
    <w:name w:val="Lista viñetas 1"/>
    <w:basedOn w:val="Normal"/>
    <w:rsid w:val="00723638"/>
    <w:pPr>
      <w:tabs>
        <w:tab w:val="num" w:pos="369"/>
      </w:tabs>
      <w:spacing w:before="120" w:line="360" w:lineRule="auto"/>
      <w:ind w:left="369" w:hanging="369"/>
    </w:pPr>
    <w:rPr>
      <w:rFonts w:ascii="Arial" w:eastAsia="Arial Unicode MS" w:hAnsi="Arial" w:cs="Arial"/>
    </w:rPr>
  </w:style>
  <w:style w:type="paragraph" w:customStyle="1" w:styleId="EstiloTrebuchetMS9pt">
    <w:name w:val="Estilo Trebuchet MS 9 pt"/>
    <w:basedOn w:val="Normal"/>
    <w:autoRedefine/>
    <w:rsid w:val="00723638"/>
    <w:pPr>
      <w:autoSpaceDE w:val="0"/>
      <w:autoSpaceDN w:val="0"/>
      <w:adjustRightInd w:val="0"/>
      <w:spacing w:line="360" w:lineRule="auto"/>
      <w:ind w:firstLine="1080"/>
    </w:pPr>
    <w:rPr>
      <w:rFonts w:ascii="Trebuchet MS" w:eastAsia="Arial Unicode MS" w:hAnsi="Trebuchet MS" w:cs="Arial"/>
      <w:sz w:val="18"/>
      <w:szCs w:val="18"/>
    </w:rPr>
  </w:style>
  <w:style w:type="character" w:customStyle="1" w:styleId="TextoOpcional">
    <w:name w:val="Texto Opcional"/>
    <w:rsid w:val="00723638"/>
    <w:rPr>
      <w:i/>
      <w:color w:val="0000FF"/>
    </w:rPr>
  </w:style>
  <w:style w:type="character" w:customStyle="1" w:styleId="Ejemplos">
    <w:name w:val="Ejemplos"/>
    <w:rsid w:val="00723638"/>
    <w:rPr>
      <w:rFonts w:ascii="CG Times" w:hAnsi="CG Times"/>
      <w:i/>
      <w:noProof w:val="0"/>
      <w:sz w:val="20"/>
      <w:lang w:val="en-US"/>
    </w:rPr>
  </w:style>
  <w:style w:type="paragraph" w:customStyle="1" w:styleId="Estudio1">
    <w:name w:val="Estudio1"/>
    <w:basedOn w:val="Normal"/>
    <w:rsid w:val="00723638"/>
    <w:pPr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288" w:lineRule="auto"/>
      <w:ind w:left="709" w:firstLine="1080"/>
    </w:pPr>
    <w:rPr>
      <w:rFonts w:eastAsia="Arial Unicode MS" w:cs="Arial"/>
      <w:sz w:val="23"/>
    </w:rPr>
  </w:style>
  <w:style w:type="paragraph" w:customStyle="1" w:styleId="Estudio">
    <w:name w:val="Estudio"/>
    <w:basedOn w:val="Normal"/>
    <w:rsid w:val="00723638"/>
    <w:pPr>
      <w:widowControl w:val="0"/>
      <w:tabs>
        <w:tab w:val="left" w:pos="680"/>
        <w:tab w:val="left" w:pos="851"/>
        <w:tab w:val="left" w:pos="1021"/>
        <w:tab w:val="left" w:pos="1191"/>
        <w:tab w:val="left" w:pos="1361"/>
        <w:tab w:val="left" w:pos="1531"/>
      </w:tabs>
      <w:spacing w:line="360" w:lineRule="auto"/>
      <w:ind w:firstLine="1080"/>
    </w:pPr>
    <w:rPr>
      <w:rFonts w:eastAsia="Arial Unicode MS" w:cs="Arial"/>
      <w:snapToGrid w:val="0"/>
      <w:sz w:val="23"/>
      <w:lang w:val="es-ES_tradnl"/>
    </w:rPr>
  </w:style>
  <w:style w:type="paragraph" w:customStyle="1" w:styleId="EstiloTtulo212pt">
    <w:name w:val="Estilo Título 2 + 12 pt"/>
    <w:basedOn w:val="Ttulo2"/>
    <w:rsid w:val="00723638"/>
    <w:pPr>
      <w:tabs>
        <w:tab w:val="num" w:pos="964"/>
      </w:tabs>
      <w:spacing w:line="288" w:lineRule="auto"/>
      <w:ind w:left="964" w:hanging="680"/>
    </w:pPr>
    <w:rPr>
      <w:rFonts w:ascii="Arial Negrita" w:eastAsia="Arial Unicode MS" w:hAnsi="Arial Negrita"/>
      <w:iCs w:val="0"/>
      <w:caps/>
      <w:color w:val="auto"/>
      <w:kern w:val="32"/>
      <w:sz w:val="22"/>
      <w:szCs w:val="22"/>
      <w:u w:val="none"/>
    </w:rPr>
  </w:style>
  <w:style w:type="paragraph" w:customStyle="1" w:styleId="EstiloUnivers11ptJustificadoInterlineado15lneas">
    <w:name w:val="Estilo Univers 11 pt Justificado Interlineado:  15 líneas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  <w:sz w:val="22"/>
    </w:rPr>
  </w:style>
  <w:style w:type="paragraph" w:customStyle="1" w:styleId="P1PARRAFO1">
    <w:name w:val="P1_PARRAFO_1"/>
    <w:basedOn w:val="Normal"/>
    <w:rsid w:val="00723638"/>
    <w:pPr>
      <w:widowControl w:val="0"/>
      <w:adjustRightInd w:val="0"/>
      <w:spacing w:before="85" w:after="85" w:line="360" w:lineRule="auto"/>
      <w:ind w:firstLine="1080"/>
    </w:pPr>
    <w:rPr>
      <w:rFonts w:ascii="Arial" w:eastAsia="Arial Unicode MS" w:hAnsi="Arial" w:cs="Arial"/>
      <w:sz w:val="22"/>
      <w:szCs w:val="22"/>
    </w:rPr>
  </w:style>
  <w:style w:type="paragraph" w:customStyle="1" w:styleId="P1LISTATAB">
    <w:name w:val="P1_LISTA_TAB"/>
    <w:basedOn w:val="Normal"/>
    <w:rsid w:val="00723638"/>
    <w:pPr>
      <w:widowControl w:val="0"/>
      <w:tabs>
        <w:tab w:val="left" w:pos="4285"/>
      </w:tabs>
      <w:adjustRightInd w:val="0"/>
      <w:spacing w:line="360" w:lineRule="auto"/>
      <w:ind w:left="340" w:firstLine="1080"/>
    </w:pPr>
    <w:rPr>
      <w:rFonts w:ascii="Arial" w:eastAsia="Arial Unicode MS" w:hAnsi="Arial" w:cs="Arial"/>
      <w:sz w:val="22"/>
      <w:szCs w:val="22"/>
    </w:rPr>
  </w:style>
  <w:style w:type="paragraph" w:customStyle="1" w:styleId="EstiloTtulo114pt">
    <w:name w:val="Estilo Título 1 + 14 pt"/>
    <w:basedOn w:val="Ttulo1"/>
    <w:rsid w:val="00723638"/>
    <w:pPr>
      <w:tabs>
        <w:tab w:val="num" w:pos="851"/>
      </w:tabs>
      <w:spacing w:line="288" w:lineRule="auto"/>
      <w:ind w:left="851" w:hanging="851"/>
    </w:pPr>
    <w:rPr>
      <w:rFonts w:ascii="Arial" w:eastAsia="Arial Unicode MS" w:hAnsi="Arial"/>
      <w:caps/>
      <w:color w:val="auto"/>
      <w:sz w:val="22"/>
      <w:u w:val="none"/>
    </w:rPr>
  </w:style>
  <w:style w:type="paragraph" w:customStyle="1" w:styleId="Itemfrmula">
    <w:name w:val="Item fórmula"/>
    <w:basedOn w:val="Normal"/>
    <w:rsid w:val="00723638"/>
    <w:pPr>
      <w:tabs>
        <w:tab w:val="left" w:pos="1560"/>
        <w:tab w:val="left" w:pos="1843"/>
      </w:tabs>
      <w:spacing w:line="360" w:lineRule="auto"/>
      <w:ind w:firstLine="709"/>
    </w:pPr>
    <w:rPr>
      <w:rFonts w:ascii="Arial" w:eastAsia="Arial Unicode MS" w:hAnsi="Arial" w:cs="Arial"/>
      <w:lang w:val="es-ES_tradnl"/>
    </w:rPr>
  </w:style>
  <w:style w:type="paragraph" w:customStyle="1" w:styleId="TEPGUION">
    <w:name w:val="TEP GUION"/>
    <w:basedOn w:val="Normal"/>
    <w:rsid w:val="00723638"/>
    <w:pPr>
      <w:numPr>
        <w:numId w:val="15"/>
      </w:numPr>
      <w:spacing w:before="120" w:after="120" w:line="360" w:lineRule="auto"/>
    </w:pPr>
    <w:rPr>
      <w:rFonts w:ascii="Futura Lt BT" w:eastAsia="Arial Unicode MS" w:hAnsi="Futura Lt BT" w:cs="Arial"/>
    </w:rPr>
  </w:style>
  <w:style w:type="paragraph" w:customStyle="1" w:styleId="TEPTEXTO">
    <w:name w:val="TEP TEXTO"/>
    <w:basedOn w:val="Normal"/>
    <w:rsid w:val="00723638"/>
    <w:pPr>
      <w:spacing w:after="120" w:line="360" w:lineRule="auto"/>
      <w:ind w:firstLine="1080"/>
    </w:pPr>
    <w:rPr>
      <w:rFonts w:ascii="Futura Lt BT" w:eastAsia="Arial Unicode MS" w:hAnsi="Futura Lt BT" w:cs="Arial"/>
    </w:rPr>
  </w:style>
  <w:style w:type="paragraph" w:customStyle="1" w:styleId="ndice">
    <w:name w:val="Índice"/>
    <w:basedOn w:val="Ttulo"/>
    <w:rsid w:val="00723638"/>
    <w:pPr>
      <w:keepNext/>
      <w:spacing w:before="1000" w:after="200" w:line="288" w:lineRule="auto"/>
      <w:ind w:left="569" w:right="355" w:hanging="360"/>
      <w:jc w:val="both"/>
    </w:pPr>
    <w:rPr>
      <w:rFonts w:ascii="Tahoma" w:eastAsia="Arial Unicode MS" w:hAnsi="Tahoma"/>
      <w:iCs/>
      <w:caps/>
      <w:smallCaps/>
      <w:color w:val="62666C"/>
      <w:u w:val="single"/>
      <w:lang w:val="en-GB"/>
    </w:rPr>
  </w:style>
  <w:style w:type="paragraph" w:customStyle="1" w:styleId="Estndar">
    <w:name w:val="Estándar"/>
    <w:basedOn w:val="Normal"/>
    <w:rsid w:val="00723638"/>
    <w:pPr>
      <w:spacing w:line="360" w:lineRule="auto"/>
      <w:ind w:firstLine="1080"/>
    </w:pPr>
    <w:rPr>
      <w:rFonts w:ascii="Arial" w:eastAsia="Arial Unicode MS" w:hAnsi="Arial" w:cs="Arial"/>
    </w:rPr>
  </w:style>
  <w:style w:type="paragraph" w:styleId="ndice4">
    <w:name w:val="index 4"/>
    <w:basedOn w:val="Normal"/>
    <w:next w:val="Normal"/>
    <w:autoRedefine/>
    <w:rsid w:val="00723638"/>
    <w:pPr>
      <w:spacing w:line="360" w:lineRule="auto"/>
      <w:ind w:left="800" w:hanging="200"/>
    </w:pPr>
    <w:rPr>
      <w:rFonts w:ascii="Arial" w:eastAsia="Arial Unicode MS" w:hAnsi="Arial" w:cs="Arial"/>
    </w:rPr>
  </w:style>
  <w:style w:type="table" w:styleId="Tablabsica1">
    <w:name w:val="Table Simple 1"/>
    <w:basedOn w:val="Tablanormal"/>
    <w:rsid w:val="0072363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2363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2">
    <w:name w:val="Table Classic 2"/>
    <w:basedOn w:val="Tablanormal"/>
    <w:rsid w:val="0072363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72363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horttext">
    <w:name w:val="short_text"/>
    <w:rsid w:val="00723638"/>
  </w:style>
  <w:style w:type="paragraph" w:customStyle="1" w:styleId="Coke">
    <w:name w:val="Coke"/>
    <w:basedOn w:val="Normal"/>
    <w:link w:val="CokeCar"/>
    <w:rsid w:val="00723638"/>
    <w:pPr>
      <w:keepNext/>
      <w:spacing w:before="120" w:after="120" w:line="360" w:lineRule="auto"/>
      <w:ind w:firstLine="1134"/>
    </w:pPr>
    <w:rPr>
      <w:rFonts w:eastAsia="Arial Unicode MS" w:cs="Arial"/>
    </w:rPr>
  </w:style>
  <w:style w:type="character" w:customStyle="1" w:styleId="CokeCar">
    <w:name w:val="Coke Car"/>
    <w:link w:val="Coke"/>
    <w:rsid w:val="00723638"/>
    <w:rPr>
      <w:rFonts w:ascii="Georgia" w:eastAsia="Arial Unicode MS" w:hAnsi="Georgia" w:cs="Arial"/>
      <w:sz w:val="24"/>
      <w:szCs w:val="24"/>
    </w:rPr>
  </w:style>
  <w:style w:type="character" w:customStyle="1" w:styleId="notranslate">
    <w:name w:val="notranslate"/>
    <w:rsid w:val="00723638"/>
  </w:style>
  <w:style w:type="paragraph" w:customStyle="1" w:styleId="s4-wptoptable1">
    <w:name w:val="s4-wptoptable1"/>
    <w:basedOn w:val="Normal"/>
    <w:rsid w:val="00723638"/>
    <w:pPr>
      <w:spacing w:before="100" w:beforeAutospacing="1" w:after="100" w:afterAutospacing="1" w:line="360" w:lineRule="auto"/>
      <w:ind w:firstLine="1080"/>
    </w:pPr>
    <w:rPr>
      <w:rFonts w:eastAsia="Arial Unicode MS" w:cs="Arial"/>
    </w:rPr>
  </w:style>
  <w:style w:type="paragraph" w:customStyle="1" w:styleId="Piedefoto">
    <w:name w:val="Pie de foto"/>
    <w:basedOn w:val="Normal"/>
    <w:link w:val="PiedefotoCar"/>
    <w:qFormat/>
    <w:rsid w:val="00723638"/>
    <w:pPr>
      <w:spacing w:line="360" w:lineRule="auto"/>
      <w:ind w:firstLine="1080"/>
      <w:jc w:val="center"/>
    </w:pPr>
    <w:rPr>
      <w:rFonts w:ascii="Arial" w:eastAsia="Arial Unicode MS" w:hAnsi="Arial" w:cs="Arial"/>
      <w:sz w:val="20"/>
      <w:szCs w:val="20"/>
    </w:rPr>
  </w:style>
  <w:style w:type="paragraph" w:customStyle="1" w:styleId="Foto">
    <w:name w:val="Foto"/>
    <w:basedOn w:val="Normal"/>
    <w:link w:val="FotoCar"/>
    <w:qFormat/>
    <w:rsid w:val="00723638"/>
    <w:pPr>
      <w:spacing w:line="360" w:lineRule="auto"/>
      <w:jc w:val="center"/>
    </w:pPr>
    <w:rPr>
      <w:rFonts w:ascii="Arial" w:eastAsia="Arial Unicode MS" w:hAnsi="Arial" w:cs="Arial"/>
      <w:noProof/>
    </w:rPr>
  </w:style>
  <w:style w:type="character" w:customStyle="1" w:styleId="PiedefotoCar">
    <w:name w:val="Pie de foto Car"/>
    <w:link w:val="Piedefoto"/>
    <w:rsid w:val="00723638"/>
    <w:rPr>
      <w:rFonts w:ascii="Arial" w:eastAsia="Arial Unicode MS" w:hAnsi="Arial" w:cs="Arial"/>
    </w:rPr>
  </w:style>
  <w:style w:type="character" w:customStyle="1" w:styleId="FotoCar">
    <w:name w:val="Foto Car"/>
    <w:link w:val="Foto"/>
    <w:rsid w:val="00723638"/>
    <w:rPr>
      <w:rFonts w:ascii="Arial" w:eastAsia="Arial Unicode MS" w:hAnsi="Arial" w:cs="Arial"/>
      <w:noProof/>
      <w:sz w:val="24"/>
      <w:szCs w:val="24"/>
    </w:rPr>
  </w:style>
  <w:style w:type="character" w:customStyle="1" w:styleId="tw4winMark">
    <w:name w:val="tw4winMark"/>
    <w:rsid w:val="00723638"/>
    <w:rPr>
      <w:rFonts w:ascii="Courier New" w:hAnsi="Courier New"/>
      <w:vanish/>
      <w:color w:val="800080"/>
      <w:vertAlign w:val="subscript"/>
    </w:rPr>
  </w:style>
  <w:style w:type="character" w:customStyle="1" w:styleId="Leyendadelaimagen6">
    <w:name w:val="Leyenda de la imagen (6)_"/>
    <w:link w:val="Leyendadelaimagen60"/>
    <w:locked/>
    <w:rsid w:val="00723638"/>
    <w:rPr>
      <w:rFonts w:ascii="Bookman Old Style" w:hAnsi="Bookman Old Style"/>
      <w:spacing w:val="3"/>
      <w:sz w:val="13"/>
      <w:szCs w:val="13"/>
      <w:shd w:val="clear" w:color="auto" w:fill="FFFFFF"/>
    </w:rPr>
  </w:style>
  <w:style w:type="character" w:customStyle="1" w:styleId="Leyendadelaimagen6Arial">
    <w:name w:val="Leyenda de la imagen (6) + Arial"/>
    <w:aliases w:val="5 pto,Espaciado 0 pto"/>
    <w:rsid w:val="00723638"/>
    <w:rPr>
      <w:rFonts w:ascii="Arial" w:hAnsi="Arial" w:cs="Arial"/>
      <w:spacing w:val="3"/>
      <w:sz w:val="17"/>
      <w:szCs w:val="17"/>
      <w:shd w:val="clear" w:color="auto" w:fill="FFFFFF"/>
    </w:rPr>
  </w:style>
  <w:style w:type="paragraph" w:customStyle="1" w:styleId="Leyendadelaimagen60">
    <w:name w:val="Leyenda de la imagen (6)"/>
    <w:basedOn w:val="Normal"/>
    <w:link w:val="Leyendadelaimagen6"/>
    <w:rsid w:val="00723638"/>
    <w:pPr>
      <w:widowControl w:val="0"/>
      <w:shd w:val="clear" w:color="auto" w:fill="FFFFFF"/>
      <w:spacing w:line="177" w:lineRule="exact"/>
    </w:pPr>
    <w:rPr>
      <w:rFonts w:ascii="Bookman Old Style" w:hAnsi="Bookman Old Style"/>
      <w:spacing w:val="3"/>
      <w:sz w:val="13"/>
      <w:szCs w:val="13"/>
    </w:rPr>
  </w:style>
  <w:style w:type="character" w:customStyle="1" w:styleId="Cuerpodeltexto">
    <w:name w:val="Cuerpo del texto_"/>
    <w:link w:val="Cuerpodeltexto0"/>
    <w:locked/>
    <w:rsid w:val="00723638"/>
    <w:rPr>
      <w:rFonts w:ascii="Arial" w:hAnsi="Arial"/>
      <w:sz w:val="17"/>
      <w:szCs w:val="17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rsid w:val="00723638"/>
    <w:pPr>
      <w:widowControl w:val="0"/>
      <w:shd w:val="clear" w:color="auto" w:fill="FFFFFF"/>
      <w:spacing w:before="180" w:line="332" w:lineRule="exact"/>
    </w:pPr>
    <w:rPr>
      <w:rFonts w:ascii="Arial" w:hAnsi="Arial"/>
      <w:sz w:val="17"/>
      <w:szCs w:val="17"/>
    </w:rPr>
  </w:style>
  <w:style w:type="character" w:customStyle="1" w:styleId="Leyendadelaimagen12">
    <w:name w:val="Leyenda de la imagen (12)_"/>
    <w:link w:val="Leyendadelaimagen120"/>
    <w:locked/>
    <w:rsid w:val="00723638"/>
    <w:rPr>
      <w:rFonts w:ascii="David" w:hAnsi="David"/>
      <w:spacing w:val="30"/>
      <w:sz w:val="41"/>
      <w:szCs w:val="41"/>
      <w:shd w:val="clear" w:color="auto" w:fill="FFFFFF"/>
    </w:rPr>
  </w:style>
  <w:style w:type="paragraph" w:customStyle="1" w:styleId="Leyendadelaimagen120">
    <w:name w:val="Leyenda de la imagen (12)"/>
    <w:basedOn w:val="Normal"/>
    <w:link w:val="Leyendadelaimagen12"/>
    <w:rsid w:val="00723638"/>
    <w:pPr>
      <w:widowControl w:val="0"/>
      <w:shd w:val="clear" w:color="auto" w:fill="FFFFFF"/>
      <w:spacing w:line="240" w:lineRule="atLeast"/>
    </w:pPr>
    <w:rPr>
      <w:rFonts w:ascii="David" w:hAnsi="David"/>
      <w:spacing w:val="30"/>
      <w:sz w:val="41"/>
      <w:szCs w:val="41"/>
    </w:rPr>
  </w:style>
  <w:style w:type="character" w:customStyle="1" w:styleId="Leyendadelaimagen13">
    <w:name w:val="Leyenda de la imagen (13)_"/>
    <w:link w:val="Leyendadelaimagen130"/>
    <w:locked/>
    <w:rsid w:val="00723638"/>
    <w:rPr>
      <w:rFonts w:ascii="David" w:hAnsi="David"/>
      <w:sz w:val="14"/>
      <w:szCs w:val="14"/>
      <w:shd w:val="clear" w:color="auto" w:fill="FFFFFF"/>
    </w:rPr>
  </w:style>
  <w:style w:type="paragraph" w:customStyle="1" w:styleId="Leyendadelaimagen130">
    <w:name w:val="Leyenda de la imagen (13)"/>
    <w:basedOn w:val="Normal"/>
    <w:link w:val="Leyendadelaimagen13"/>
    <w:rsid w:val="00723638"/>
    <w:pPr>
      <w:widowControl w:val="0"/>
      <w:shd w:val="clear" w:color="auto" w:fill="FFFFFF"/>
      <w:spacing w:line="177" w:lineRule="exact"/>
    </w:pPr>
    <w:rPr>
      <w:rFonts w:ascii="David" w:hAnsi="David"/>
      <w:sz w:val="14"/>
      <w:szCs w:val="14"/>
    </w:rPr>
  </w:style>
  <w:style w:type="character" w:customStyle="1" w:styleId="Leyendadelaimagen15">
    <w:name w:val="Leyenda de la imagen (15)_"/>
    <w:link w:val="Leyendadelaimagen150"/>
    <w:locked/>
    <w:rsid w:val="00723638"/>
    <w:rPr>
      <w:rFonts w:ascii="Microsoft Sans Serif" w:hAnsi="Microsoft Sans Serif"/>
      <w:i/>
      <w:iCs/>
      <w:spacing w:val="-2"/>
      <w:sz w:val="15"/>
      <w:szCs w:val="15"/>
      <w:shd w:val="clear" w:color="auto" w:fill="FFFFFF"/>
    </w:rPr>
  </w:style>
  <w:style w:type="paragraph" w:customStyle="1" w:styleId="Leyendadelaimagen150">
    <w:name w:val="Leyenda de la imagen (15)"/>
    <w:basedOn w:val="Normal"/>
    <w:link w:val="Leyendadelaimagen15"/>
    <w:rsid w:val="00723638"/>
    <w:pPr>
      <w:widowControl w:val="0"/>
      <w:shd w:val="clear" w:color="auto" w:fill="FFFFFF"/>
      <w:spacing w:line="240" w:lineRule="atLeast"/>
    </w:pPr>
    <w:rPr>
      <w:rFonts w:ascii="Microsoft Sans Serif" w:hAnsi="Microsoft Sans Serif"/>
      <w:i/>
      <w:iCs/>
      <w:spacing w:val="-2"/>
      <w:sz w:val="15"/>
      <w:szCs w:val="15"/>
    </w:rPr>
  </w:style>
  <w:style w:type="character" w:customStyle="1" w:styleId="Leyendadelaimagen14">
    <w:name w:val="Leyenda de la imagen (14)_"/>
    <w:link w:val="Leyendadelaimagen140"/>
    <w:locked/>
    <w:rsid w:val="00723638"/>
    <w:rPr>
      <w:rFonts w:ascii="David" w:hAnsi="David"/>
      <w:spacing w:val="-3"/>
      <w:sz w:val="16"/>
      <w:szCs w:val="16"/>
      <w:shd w:val="clear" w:color="auto" w:fill="FFFFFF"/>
    </w:rPr>
  </w:style>
  <w:style w:type="paragraph" w:customStyle="1" w:styleId="Leyendadelaimagen140">
    <w:name w:val="Leyenda de la imagen (14)"/>
    <w:basedOn w:val="Normal"/>
    <w:link w:val="Leyendadelaimagen14"/>
    <w:rsid w:val="00723638"/>
    <w:pPr>
      <w:widowControl w:val="0"/>
      <w:shd w:val="clear" w:color="auto" w:fill="FFFFFF"/>
      <w:spacing w:line="155" w:lineRule="exact"/>
    </w:pPr>
    <w:rPr>
      <w:rFonts w:ascii="David" w:hAnsi="David"/>
      <w:spacing w:val="-3"/>
      <w:sz w:val="16"/>
      <w:szCs w:val="16"/>
    </w:rPr>
  </w:style>
  <w:style w:type="character" w:customStyle="1" w:styleId="Leyendadelaimagen14Arial">
    <w:name w:val="Leyenda de la imagen (14) + Arial"/>
    <w:aliases w:val="7 pto1,Cursiva1,Espaciado 0 pto2"/>
    <w:rsid w:val="00723638"/>
    <w:rPr>
      <w:rFonts w:ascii="Arial" w:hAnsi="Arial" w:cs="Arial"/>
      <w:i/>
      <w:iCs/>
      <w:spacing w:val="-3"/>
      <w:sz w:val="14"/>
      <w:szCs w:val="14"/>
      <w:u w:val="none"/>
      <w:shd w:val="clear" w:color="auto" w:fill="FFFFFF"/>
    </w:rPr>
  </w:style>
  <w:style w:type="character" w:customStyle="1" w:styleId="Leyendadelaimagen10">
    <w:name w:val="Leyenda de la imagen (10)_"/>
    <w:link w:val="Leyendadelaimagen100"/>
    <w:locked/>
    <w:rsid w:val="00723638"/>
    <w:rPr>
      <w:rFonts w:ascii="Tahoma" w:hAnsi="Tahoma"/>
      <w:spacing w:val="-6"/>
      <w:sz w:val="15"/>
      <w:szCs w:val="15"/>
      <w:shd w:val="clear" w:color="auto" w:fill="FFFFFF"/>
    </w:rPr>
  </w:style>
  <w:style w:type="character" w:customStyle="1" w:styleId="Leyendadelaimagen10Arial">
    <w:name w:val="Leyenda de la imagen (10) + Arial"/>
    <w:aliases w:val="81,5 pto1,Negrita,Espaciado 0 pto1"/>
    <w:rsid w:val="00723638"/>
    <w:rPr>
      <w:rFonts w:ascii="Arial" w:hAnsi="Arial" w:cs="Arial"/>
      <w:b/>
      <w:bCs/>
      <w:spacing w:val="3"/>
      <w:sz w:val="17"/>
      <w:szCs w:val="17"/>
      <w:shd w:val="clear" w:color="auto" w:fill="FFFFFF"/>
    </w:rPr>
  </w:style>
  <w:style w:type="paragraph" w:customStyle="1" w:styleId="Leyendadelaimagen100">
    <w:name w:val="Leyenda de la imagen (10)"/>
    <w:basedOn w:val="Normal"/>
    <w:link w:val="Leyendadelaimagen10"/>
    <w:rsid w:val="00723638"/>
    <w:pPr>
      <w:widowControl w:val="0"/>
      <w:shd w:val="clear" w:color="auto" w:fill="FFFFFF"/>
      <w:spacing w:line="240" w:lineRule="atLeast"/>
      <w:jc w:val="center"/>
    </w:pPr>
    <w:rPr>
      <w:rFonts w:ascii="Tahoma" w:hAnsi="Tahoma"/>
      <w:spacing w:val="-6"/>
      <w:sz w:val="15"/>
      <w:szCs w:val="15"/>
    </w:rPr>
  </w:style>
  <w:style w:type="character" w:customStyle="1" w:styleId="Cuerpodeltexto2">
    <w:name w:val="Cuerpo del texto (2)_"/>
    <w:link w:val="Cuerpodeltexto20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Cuerpodeltexto20">
    <w:name w:val="Cuerpo del texto (2)"/>
    <w:basedOn w:val="Normal"/>
    <w:link w:val="Cuerpodeltexto2"/>
    <w:rsid w:val="00723638"/>
    <w:pPr>
      <w:widowControl w:val="0"/>
      <w:shd w:val="clear" w:color="auto" w:fill="FFFFFF"/>
      <w:spacing w:line="240" w:lineRule="atLeast"/>
    </w:pPr>
    <w:rPr>
      <w:rFonts w:ascii="Arial" w:hAnsi="Arial"/>
      <w:b/>
      <w:bCs/>
      <w:spacing w:val="3"/>
      <w:sz w:val="17"/>
      <w:szCs w:val="17"/>
    </w:rPr>
  </w:style>
  <w:style w:type="character" w:customStyle="1" w:styleId="Ttulo10">
    <w:name w:val="Título #1_"/>
    <w:link w:val="Ttulo11"/>
    <w:locked/>
    <w:rsid w:val="00723638"/>
    <w:rPr>
      <w:rFonts w:ascii="Arial" w:hAnsi="Arial"/>
      <w:b/>
      <w:bCs/>
      <w:spacing w:val="3"/>
      <w:sz w:val="17"/>
      <w:szCs w:val="17"/>
      <w:shd w:val="clear" w:color="auto" w:fill="FFFFFF"/>
    </w:rPr>
  </w:style>
  <w:style w:type="paragraph" w:customStyle="1" w:styleId="Ttulo11">
    <w:name w:val="Título #1"/>
    <w:basedOn w:val="Normal"/>
    <w:link w:val="Ttulo10"/>
    <w:rsid w:val="00723638"/>
    <w:pPr>
      <w:widowControl w:val="0"/>
      <w:shd w:val="clear" w:color="auto" w:fill="FFFFFF"/>
      <w:spacing w:after="240" w:line="240" w:lineRule="atLeast"/>
      <w:outlineLvl w:val="0"/>
    </w:pPr>
    <w:rPr>
      <w:rFonts w:ascii="Arial" w:hAnsi="Arial"/>
      <w:b/>
      <w:bCs/>
      <w:spacing w:val="3"/>
      <w:sz w:val="17"/>
      <w:szCs w:val="17"/>
    </w:rPr>
  </w:style>
  <w:style w:type="character" w:customStyle="1" w:styleId="Cuerpodeltexto3">
    <w:name w:val="Cuerpo del texto (3)_"/>
    <w:link w:val="Cuerpodeltexto30"/>
    <w:locked/>
    <w:rsid w:val="00723638"/>
    <w:rPr>
      <w:rFonts w:ascii="Arial" w:hAnsi="Arial"/>
      <w:b/>
      <w:bCs/>
      <w:spacing w:val="2"/>
      <w:sz w:val="15"/>
      <w:szCs w:val="15"/>
      <w:shd w:val="clear" w:color="auto" w:fill="FFFFFF"/>
    </w:rPr>
  </w:style>
  <w:style w:type="paragraph" w:customStyle="1" w:styleId="Cuerpodeltexto30">
    <w:name w:val="Cuerpo del texto (3)"/>
    <w:basedOn w:val="Normal"/>
    <w:link w:val="Cuerpodeltexto3"/>
    <w:rsid w:val="00723638"/>
    <w:pPr>
      <w:widowControl w:val="0"/>
      <w:shd w:val="clear" w:color="auto" w:fill="FFFFFF"/>
      <w:spacing w:line="389" w:lineRule="exact"/>
    </w:pPr>
    <w:rPr>
      <w:rFonts w:ascii="Arial" w:hAnsi="Arial"/>
      <w:b/>
      <w:bCs/>
      <w:spacing w:val="2"/>
      <w:sz w:val="15"/>
      <w:szCs w:val="15"/>
    </w:rPr>
  </w:style>
  <w:style w:type="paragraph" w:customStyle="1" w:styleId="WfPopup">
    <w:name w:val="WfPopup"/>
    <w:rsid w:val="00723638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/>
      <w:bCs/>
      <w:noProof/>
      <w:sz w:val="18"/>
      <w:szCs w:val="24"/>
    </w:rPr>
  </w:style>
  <w:style w:type="paragraph" w:customStyle="1" w:styleId="Vieta">
    <w:name w:val="Viñeta"/>
    <w:basedOn w:val="Normal"/>
    <w:rsid w:val="000A1AFF"/>
    <w:pPr>
      <w:numPr>
        <w:ilvl w:val="1"/>
        <w:numId w:val="16"/>
      </w:numPr>
      <w:spacing w:before="60"/>
    </w:pPr>
    <w:rPr>
      <w:rFonts w:ascii="Arial" w:hAnsi="Arial"/>
      <w:sz w:val="18"/>
    </w:rPr>
  </w:style>
  <w:style w:type="character" w:customStyle="1" w:styleId="apple-converted-space">
    <w:name w:val="apple-converted-space"/>
    <w:rsid w:val="00CD4C6B"/>
  </w:style>
  <w:style w:type="paragraph" w:styleId="Sinespaciado">
    <w:name w:val="No Spacing"/>
    <w:uiPriority w:val="1"/>
    <w:qFormat/>
    <w:rsid w:val="007C127F"/>
    <w:rPr>
      <w:rFonts w:ascii="Georgia" w:hAnsi="Georgia"/>
      <w:sz w:val="24"/>
      <w:szCs w:val="24"/>
    </w:rPr>
  </w:style>
  <w:style w:type="character" w:customStyle="1" w:styleId="PrrafoCar">
    <w:name w:val="Párrafo Car"/>
    <w:link w:val="Prrafo"/>
    <w:rsid w:val="00820886"/>
    <w:rPr>
      <w:rFonts w:ascii="AvantGarde Bk BT" w:hAnsi="AvantGarde Bk BT"/>
      <w:sz w:val="22"/>
      <w:lang w:val="es-ES_tradnl"/>
    </w:rPr>
  </w:style>
  <w:style w:type="paragraph" w:customStyle="1" w:styleId="Pa3">
    <w:name w:val="Pa3"/>
    <w:basedOn w:val="Default"/>
    <w:next w:val="Default"/>
    <w:uiPriority w:val="99"/>
    <w:rsid w:val="00542F77"/>
    <w:pPr>
      <w:spacing w:line="241" w:lineRule="atLeast"/>
    </w:pPr>
    <w:rPr>
      <w:rFonts w:ascii="Futura Com Book" w:hAnsi="Futura Com Book" w:cs="Times New Roman"/>
      <w:color w:val="auto"/>
    </w:rPr>
  </w:style>
  <w:style w:type="character" w:customStyle="1" w:styleId="A4">
    <w:name w:val="A4"/>
    <w:uiPriority w:val="99"/>
    <w:rsid w:val="00542F77"/>
    <w:rPr>
      <w:rFonts w:cs="Futura Com Book"/>
      <w:color w:val="57585A"/>
      <w:sz w:val="14"/>
      <w:szCs w:val="14"/>
    </w:rPr>
  </w:style>
  <w:style w:type="paragraph" w:customStyle="1" w:styleId="Ofertanormal">
    <w:name w:val="Oferta normal"/>
    <w:basedOn w:val="Normal"/>
    <w:qFormat/>
    <w:rsid w:val="00254E78"/>
    <w:pPr>
      <w:keepNext/>
      <w:spacing w:line="360" w:lineRule="auto"/>
    </w:pPr>
    <w:rPr>
      <w:noProof/>
      <w:szCs w:val="20"/>
    </w:rPr>
  </w:style>
  <w:style w:type="paragraph" w:customStyle="1" w:styleId="Indice">
    <w:name w:val="Indice"/>
    <w:basedOn w:val="TDC1"/>
    <w:link w:val="IndiceCar"/>
    <w:qFormat/>
    <w:rsid w:val="00FA0AC5"/>
    <w:pPr>
      <w:tabs>
        <w:tab w:val="left" w:pos="480"/>
      </w:tabs>
    </w:pPr>
    <w:rPr>
      <w:rFonts w:cs="Arial"/>
      <w:kern w:val="32"/>
      <w:lang w:val="en-US"/>
    </w:rPr>
  </w:style>
  <w:style w:type="paragraph" w:customStyle="1" w:styleId="Indice2">
    <w:name w:val="Indice 2"/>
    <w:basedOn w:val="TDC2"/>
    <w:link w:val="Indice2Car"/>
    <w:qFormat/>
    <w:rsid w:val="006926D3"/>
    <w:pPr>
      <w:tabs>
        <w:tab w:val="left" w:pos="960"/>
      </w:tabs>
    </w:pPr>
    <w:rPr>
      <w:b w:val="0"/>
    </w:rPr>
  </w:style>
  <w:style w:type="character" w:customStyle="1" w:styleId="TDC1Car">
    <w:name w:val="TDC 1 Car"/>
    <w:basedOn w:val="Fuentedeprrafopredeter"/>
    <w:link w:val="TDC1"/>
    <w:uiPriority w:val="39"/>
    <w:rsid w:val="00506BB2"/>
    <w:rPr>
      <w:rFonts w:ascii="Arial Narrow" w:hAnsi="Arial Narrow"/>
      <w:b/>
      <w:bCs/>
      <w:caps/>
      <w:noProof/>
      <w:color w:val="003A62"/>
      <w:sz w:val="22"/>
      <w:szCs w:val="22"/>
      <w:lang w:val="fr-FR"/>
    </w:rPr>
  </w:style>
  <w:style w:type="character" w:customStyle="1" w:styleId="IndiceCar">
    <w:name w:val="Indice Car"/>
    <w:basedOn w:val="TDC1Car"/>
    <w:link w:val="Indice"/>
    <w:rsid w:val="00FA0AC5"/>
    <w:rPr>
      <w:rFonts w:ascii="Calibri Light" w:hAnsi="Calibri Light" w:cs="Arial"/>
      <w:b/>
      <w:bCs/>
      <w:caps/>
      <w:noProof/>
      <w:color w:val="365F91" w:themeColor="accent1" w:themeShade="BF"/>
      <w:kern w:val="32"/>
      <w:sz w:val="24"/>
      <w:szCs w:val="24"/>
      <w:lang w:val="en-US"/>
    </w:rPr>
  </w:style>
  <w:style w:type="character" w:customStyle="1" w:styleId="TDC2Car">
    <w:name w:val="TDC 2 Car"/>
    <w:basedOn w:val="Fuentedeprrafopredeter"/>
    <w:link w:val="TDC2"/>
    <w:uiPriority w:val="39"/>
    <w:rsid w:val="00266B57"/>
    <w:rPr>
      <w:rFonts w:ascii="Calibri Light" w:hAnsi="Calibri Light"/>
      <w:b/>
      <w:smallCaps/>
      <w:noProof/>
      <w:color w:val="244061" w:themeColor="accent1" w:themeShade="80"/>
      <w:sz w:val="24"/>
      <w:szCs w:val="24"/>
    </w:rPr>
  </w:style>
  <w:style w:type="character" w:customStyle="1" w:styleId="Indice2Car">
    <w:name w:val="Indice 2 Car"/>
    <w:basedOn w:val="TDC2Car"/>
    <w:link w:val="Indice2"/>
    <w:rsid w:val="006926D3"/>
    <w:rPr>
      <w:rFonts w:ascii="Calibri Light" w:hAnsi="Calibri Light"/>
      <w:b w:val="0"/>
      <w:smallCaps/>
      <w:noProof/>
      <w:color w:val="365F91" w:themeColor="accent1" w:themeShade="B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D5E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D5EE6"/>
    <w:rPr>
      <w:sz w:val="20"/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D5EE6"/>
    <w:rPr>
      <w:rFonts w:ascii="Georgia" w:hAnsi="Georgia"/>
      <w:lang w:val="fr-F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D5E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D5EE6"/>
    <w:rPr>
      <w:rFonts w:ascii="Georgia" w:hAnsi="Georgia"/>
      <w:b/>
      <w:bCs/>
      <w:lang w:val="fr-FR"/>
    </w:rPr>
  </w:style>
  <w:style w:type="character" w:customStyle="1" w:styleId="taglemma">
    <w:name w:val="tag_lemma"/>
    <w:basedOn w:val="Fuentedeprrafopredeter"/>
    <w:rsid w:val="003D5EE6"/>
  </w:style>
  <w:style w:type="character" w:customStyle="1" w:styleId="placeholder">
    <w:name w:val="placeholder"/>
    <w:basedOn w:val="Fuentedeprrafopredeter"/>
    <w:rsid w:val="003D5EE6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909D8"/>
    <w:rPr>
      <w:color w:val="605E5C"/>
      <w:shd w:val="clear" w:color="auto" w:fill="E1DFDD"/>
    </w:rPr>
  </w:style>
  <w:style w:type="table" w:customStyle="1" w:styleId="Tablaconcuadrcula4-nfasis51">
    <w:name w:val="Tabla con cuadrícula 4 - Énfasis 51"/>
    <w:basedOn w:val="Tablanormal"/>
    <w:next w:val="Tablaconcuadrcula4-nfasis5"/>
    <w:uiPriority w:val="49"/>
    <w:rsid w:val="002076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4-nfasis5">
    <w:name w:val="Grid Table 4 Accent 5"/>
    <w:basedOn w:val="Tablanormal"/>
    <w:uiPriority w:val="49"/>
    <w:rsid w:val="002076C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Revisin">
    <w:name w:val="Revision"/>
    <w:hidden/>
    <w:uiPriority w:val="99"/>
    <w:semiHidden/>
    <w:rsid w:val="00A677A5"/>
    <w:rPr>
      <w:rFonts w:ascii="Georgia" w:hAnsi="Georgia"/>
      <w:sz w:val="24"/>
      <w:szCs w:val="24"/>
    </w:rPr>
  </w:style>
  <w:style w:type="paragraph" w:customStyle="1" w:styleId="TituloJFG">
    <w:name w:val="Titulo (JFG)"/>
    <w:basedOn w:val="Ttulo1"/>
    <w:link w:val="TituloJFGCar"/>
    <w:qFormat/>
    <w:rsid w:val="001C6407"/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paragraph" w:customStyle="1" w:styleId="titulo2">
    <w:name w:val="titulo2"/>
    <w:basedOn w:val="Ttulo2"/>
    <w:link w:val="titulo2Car"/>
    <w:qFormat/>
    <w:rsid w:val="001C6407"/>
    <w:pPr>
      <w:numPr>
        <w:ilvl w:val="1"/>
        <w:numId w:val="17"/>
      </w:numPr>
    </w:pPr>
    <w:rPr>
      <w:rFonts w:asciiTheme="majorHAnsi" w:hAnsiTheme="majorHAnsi" w:cstheme="majorHAnsi"/>
      <w:color w:val="365F91" w:themeColor="accent1" w:themeShade="BF"/>
      <w:u w:val="none"/>
      <w:lang w:val="fr-FR"/>
    </w:rPr>
  </w:style>
  <w:style w:type="character" w:customStyle="1" w:styleId="TituloJFGCar">
    <w:name w:val="Titulo (JFG) Car"/>
    <w:basedOn w:val="Ttulo1Car"/>
    <w:link w:val="TituloJFG"/>
    <w:rsid w:val="001C6407"/>
    <w:rPr>
      <w:rFonts w:asciiTheme="majorHAnsi" w:hAnsiTheme="majorHAnsi" w:cstheme="majorHAnsi"/>
      <w:b/>
      <w:bCs/>
      <w:color w:val="365F91" w:themeColor="accent1" w:themeShade="BF"/>
      <w:kern w:val="32"/>
      <w:sz w:val="32"/>
      <w:szCs w:val="32"/>
      <w:u w:val="single"/>
      <w:lang w:val="fr-FR"/>
    </w:rPr>
  </w:style>
  <w:style w:type="paragraph" w:customStyle="1" w:styleId="Titulo3">
    <w:name w:val="Titulo3"/>
    <w:basedOn w:val="titulo2"/>
    <w:link w:val="Titulo3Car"/>
    <w:qFormat/>
    <w:rsid w:val="00E1629B"/>
    <w:pPr>
      <w:numPr>
        <w:ilvl w:val="2"/>
      </w:numPr>
    </w:pPr>
    <w:rPr>
      <w:sz w:val="24"/>
      <w:szCs w:val="24"/>
    </w:rPr>
  </w:style>
  <w:style w:type="character" w:customStyle="1" w:styleId="titulo2Car">
    <w:name w:val="titulo2 Car"/>
    <w:basedOn w:val="Ttulo2Car"/>
    <w:link w:val="titulo2"/>
    <w:rsid w:val="001C6407"/>
    <w:rPr>
      <w:rFonts w:asciiTheme="majorHAnsi" w:hAnsiTheme="majorHAnsi" w:cstheme="majorHAnsi"/>
      <w:b/>
      <w:bCs/>
      <w:iCs/>
      <w:color w:val="365F91" w:themeColor="accent1" w:themeShade="BF"/>
      <w:sz w:val="28"/>
      <w:szCs w:val="28"/>
      <w:u w:val="single"/>
      <w:lang w:val="fr-FR"/>
    </w:rPr>
  </w:style>
  <w:style w:type="paragraph" w:customStyle="1" w:styleId="normaljfg">
    <w:name w:val="normal_jfg"/>
    <w:basedOn w:val="Titulo3"/>
    <w:link w:val="normaljfgCar"/>
    <w:qFormat/>
    <w:rsid w:val="00D95E79"/>
    <w:pPr>
      <w:numPr>
        <w:ilvl w:val="0"/>
        <w:numId w:val="0"/>
      </w:numPr>
    </w:pPr>
    <w:rPr>
      <w:b w:val="0"/>
      <w:color w:val="000000"/>
      <w:sz w:val="2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ulo3Car">
    <w:name w:val="Titulo3 Car"/>
    <w:basedOn w:val="titulo2Car"/>
    <w:link w:val="Titulo3"/>
    <w:rsid w:val="00E1629B"/>
    <w:rPr>
      <w:rFonts w:asciiTheme="majorHAnsi" w:hAnsiTheme="majorHAnsi" w:cstheme="majorHAnsi"/>
      <w:b/>
      <w:bCs/>
      <w:iCs/>
      <w:color w:val="365F91" w:themeColor="accent1" w:themeShade="BF"/>
      <w:sz w:val="24"/>
      <w:szCs w:val="24"/>
      <w:u w:val="single"/>
      <w:lang w:val="fr-FR"/>
    </w:rPr>
  </w:style>
  <w:style w:type="character" w:customStyle="1" w:styleId="normaljfgCar">
    <w:name w:val="normal_jfg Car"/>
    <w:basedOn w:val="Titulo3Car"/>
    <w:link w:val="normaljfg"/>
    <w:rsid w:val="00D95E79"/>
    <w:rPr>
      <w:rFonts w:asciiTheme="majorHAnsi" w:hAnsiTheme="majorHAnsi" w:cstheme="majorHAnsi"/>
      <w:b w:val="0"/>
      <w:bCs/>
      <w:iCs/>
      <w:color w:val="000000"/>
      <w:sz w:val="22"/>
      <w:szCs w:val="24"/>
      <w:u w:val="single"/>
      <w:lang w:val="fr-FR"/>
      <w14:textFill>
        <w14:solidFill>
          <w14:srgbClr w14:val="000000">
            <w14:lumMod w14:val="75000"/>
          </w14:srgbClr>
        </w14:solidFill>
      </w14:textFill>
    </w:rPr>
  </w:style>
  <w:style w:type="paragraph" w:customStyle="1" w:styleId="msonormal0">
    <w:name w:val="msonormal"/>
    <w:basedOn w:val="Normal"/>
    <w:rsid w:val="00FC2BB5"/>
    <w:pPr>
      <w:spacing w:before="100" w:beforeAutospacing="1" w:after="100" w:afterAutospacing="1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1A22FE"/>
    <w:rPr>
      <w:color w:val="605E5C"/>
      <w:shd w:val="clear" w:color="auto" w:fill="E1DFDD"/>
    </w:rPr>
  </w:style>
  <w:style w:type="character" w:styleId="Referenciaintensa">
    <w:name w:val="Intense Reference"/>
    <w:basedOn w:val="Fuentedeprrafopredeter"/>
    <w:uiPriority w:val="32"/>
    <w:qFormat/>
    <w:rsid w:val="00E707DE"/>
    <w:rPr>
      <w:b/>
      <w:bCs/>
      <w:smallCaps/>
      <w:color w:val="4F81BD" w:themeColor="accent1"/>
      <w:spacing w:val="5"/>
    </w:rPr>
  </w:style>
  <w:style w:type="paragraph" w:customStyle="1" w:styleId="1-Titulo1">
    <w:name w:val="1 -Titulo 1"/>
    <w:basedOn w:val="Normal"/>
    <w:qFormat/>
    <w:rsid w:val="00E777DE"/>
    <w:pPr>
      <w:spacing w:after="200" w:line="276" w:lineRule="auto"/>
      <w:ind w:left="360" w:hanging="360"/>
      <w:jc w:val="left"/>
      <w:outlineLvl w:val="0"/>
    </w:pPr>
    <w:rPr>
      <w:rFonts w:ascii="Century Gothic" w:eastAsiaTheme="minorHAnsi" w:hAnsi="Century Gothic" w:cstheme="minorBidi"/>
      <w:b/>
      <w:sz w:val="28"/>
      <w:szCs w:val="22"/>
      <w:lang w:eastAsia="en-US"/>
    </w:rPr>
  </w:style>
  <w:style w:type="paragraph" w:customStyle="1" w:styleId="11Subtitulo11">
    <w:name w:val="1.1 Subtitulo 1.1"/>
    <w:basedOn w:val="Normal"/>
    <w:qFormat/>
    <w:rsid w:val="008A2855"/>
    <w:pPr>
      <w:spacing w:after="200" w:line="276" w:lineRule="auto"/>
      <w:ind w:left="7520" w:hanging="432"/>
      <w:jc w:val="left"/>
      <w:outlineLvl w:val="1"/>
    </w:pPr>
    <w:rPr>
      <w:rFonts w:ascii="Century Gothic" w:eastAsiaTheme="minorHAnsi" w:hAnsi="Century Gothic" w:cstheme="minorBidi"/>
      <w:b/>
      <w:i/>
      <w:lang w:eastAsia="en-US"/>
    </w:rPr>
  </w:style>
  <w:style w:type="paragraph" w:customStyle="1" w:styleId="111Subtitulo111">
    <w:name w:val="1.1.1 Subtitulo 1.1.1"/>
    <w:basedOn w:val="Normal"/>
    <w:qFormat/>
    <w:rsid w:val="000E4C84"/>
    <w:pPr>
      <w:tabs>
        <w:tab w:val="num" w:pos="360"/>
      </w:tabs>
      <w:spacing w:after="200" w:line="276" w:lineRule="auto"/>
      <w:jc w:val="left"/>
      <w:outlineLvl w:val="2"/>
    </w:pPr>
    <w:rPr>
      <w:rFonts w:ascii="Century Gothic" w:eastAsiaTheme="minorHAnsi" w:hAnsi="Century Gothic" w:cstheme="minorBidi"/>
      <w:b/>
      <w:sz w:val="20"/>
      <w:szCs w:val="22"/>
      <w:lang w:eastAsia="en-US"/>
    </w:rPr>
  </w:style>
  <w:style w:type="paragraph" w:customStyle="1" w:styleId="xl58">
    <w:name w:val="xl58"/>
    <w:basedOn w:val="Normal"/>
    <w:rsid w:val="008453E1"/>
    <w:pPr>
      <w:shd w:val="clear" w:color="000000" w:fill="99CC0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59">
    <w:name w:val="xl59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0">
    <w:name w:val="xl60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1">
    <w:name w:val="xl61"/>
    <w:basedOn w:val="Normal"/>
    <w:rsid w:val="008453E1"/>
    <w:pPr>
      <w:shd w:val="clear" w:color="000000" w:fill="FFFFFF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2">
    <w:name w:val="xl62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3">
    <w:name w:val="xl63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xl64">
    <w:name w:val="xl64"/>
    <w:basedOn w:val="Normal"/>
    <w:rsid w:val="008453E1"/>
    <w:pPr>
      <w:shd w:val="clear" w:color="000000" w:fill="F0F0F0"/>
      <w:spacing w:before="100" w:beforeAutospacing="1" w:after="100" w:afterAutospacing="1"/>
      <w:jc w:val="left"/>
    </w:pPr>
    <w:rPr>
      <w:rFonts w:ascii="Verdana" w:hAnsi="Verdana"/>
      <w:color w:val="000000"/>
      <w:sz w:val="16"/>
      <w:szCs w:val="16"/>
    </w:rPr>
  </w:style>
  <w:style w:type="paragraph" w:customStyle="1" w:styleId="paragraph">
    <w:name w:val="paragraph"/>
    <w:basedOn w:val="Normal"/>
    <w:rsid w:val="008E0067"/>
    <w:pPr>
      <w:spacing w:before="100" w:beforeAutospacing="1" w:after="100" w:afterAutospacing="1"/>
      <w:jc w:val="left"/>
    </w:pPr>
  </w:style>
  <w:style w:type="character" w:customStyle="1" w:styleId="normaltextrun">
    <w:name w:val="normaltextrun"/>
    <w:basedOn w:val="Fuentedeprrafopredeter"/>
    <w:rsid w:val="008E0067"/>
  </w:style>
  <w:style w:type="character" w:customStyle="1" w:styleId="eop">
    <w:name w:val="eop"/>
    <w:basedOn w:val="Fuentedeprrafopredeter"/>
    <w:rsid w:val="008E0067"/>
  </w:style>
  <w:style w:type="paragraph" w:customStyle="1" w:styleId="xl65">
    <w:name w:val="xl65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6">
    <w:name w:val="xl66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</w:style>
  <w:style w:type="paragraph" w:customStyle="1" w:styleId="xl67">
    <w:name w:val="xl67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left"/>
    </w:pPr>
  </w:style>
  <w:style w:type="paragraph" w:customStyle="1" w:styleId="xl68">
    <w:name w:val="xl68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0000"/>
      <w:spacing w:before="100" w:beforeAutospacing="1" w:after="100" w:afterAutospacing="1"/>
      <w:jc w:val="left"/>
    </w:pPr>
    <w:rPr>
      <w:color w:val="FFFFFF"/>
    </w:rPr>
  </w:style>
  <w:style w:type="paragraph" w:customStyle="1" w:styleId="xl69">
    <w:name w:val="xl69"/>
    <w:basedOn w:val="Normal"/>
    <w:rsid w:val="004019E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008000"/>
      <w:spacing w:before="100" w:beforeAutospacing="1" w:after="100" w:afterAutospacing="1"/>
      <w:jc w:val="left"/>
    </w:pPr>
    <w:rPr>
      <w:color w:val="FFFFFF"/>
    </w:rPr>
  </w:style>
  <w:style w:type="table" w:styleId="Tabladelista2-nfasis1">
    <w:name w:val="List Table 2 Accent 1"/>
    <w:basedOn w:val="Tablanormal"/>
    <w:uiPriority w:val="47"/>
    <w:rsid w:val="004019E1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normal3">
    <w:name w:val="Plain Table 3"/>
    <w:basedOn w:val="Tablanormal"/>
    <w:uiPriority w:val="43"/>
    <w:rsid w:val="004019E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xl70">
    <w:name w:val="xl70"/>
    <w:basedOn w:val="Normal"/>
    <w:rsid w:val="00030B0D"/>
    <w:pP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 Narrow" w:hAnsi="Arial Narrow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7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64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73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903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3380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167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9465">
                      <w:marLeft w:val="0"/>
                      <w:marRight w:val="15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735">
                          <w:marLeft w:val="15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3777">
                              <w:marLeft w:val="15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16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1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6273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4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8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74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8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5833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93042">
                          <w:marLeft w:val="0"/>
                          <w:marRight w:val="15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2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9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9195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261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0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399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111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78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2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697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2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388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717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8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84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41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15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02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879">
                  <w:marLeft w:val="0"/>
                  <w:marRight w:val="0"/>
                  <w:marTop w:val="0"/>
                  <w:marBottom w:val="0"/>
                  <w:divBdr>
                    <w:top w:val="single" w:sz="36" w:space="0" w:color="B4C6D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4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343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84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69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2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4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476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5620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05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511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4648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666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061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945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910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7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29156">
                              <w:marLeft w:val="75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71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876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3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B478587A2E384F8A724C09527557C7" ma:contentTypeVersion="12" ma:contentTypeDescription="Crear nuevo documento." ma:contentTypeScope="" ma:versionID="57d25e7fd7900ee0ac520647bab79dc1">
  <xsd:schema xmlns:xsd="http://www.w3.org/2001/XMLSchema" xmlns:xs="http://www.w3.org/2001/XMLSchema" xmlns:p="http://schemas.microsoft.com/office/2006/metadata/properties" xmlns:ns2="6c78ba88-0673-429e-aa79-5676e72317ad" xmlns:ns3="058fe7d9-bb86-4b75-a7ab-e78efa14ab86" targetNamespace="http://schemas.microsoft.com/office/2006/metadata/properties" ma:root="true" ma:fieldsID="9e25b6187806b18aeffad08656463808" ns2:_="" ns3:_="">
    <xsd:import namespace="6c78ba88-0673-429e-aa79-5676e72317ad"/>
    <xsd:import namespace="058fe7d9-bb86-4b75-a7ab-e78efa14ab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8ba88-0673-429e-aa79-5676e7231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fe7d9-bb86-4b75-a7ab-e78efa14ab8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A09AE-F034-4D3C-8D5E-278262712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E8543B-7060-4455-9FCE-027A3762C3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424B0D-7382-4EE4-9F04-6761DB7AB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8ba88-0673-429e-aa79-5676e72317ad"/>
    <ds:schemaRef ds:uri="058fe7d9-bb86-4b75-a7ab-e78efa14a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4D3713-07CC-F84C-AB26-5CAF1CBB3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Documento General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Documento General</dc:title>
  <dc:subject/>
  <dc:creator>jfgarcia@simalga.com</dc:creator>
  <cp:keywords/>
  <dc:description/>
  <cp:lastModifiedBy>juan francisco garcia martinez</cp:lastModifiedBy>
  <cp:revision>3</cp:revision>
  <cp:lastPrinted>2020-08-18T17:45:00Z</cp:lastPrinted>
  <dcterms:created xsi:type="dcterms:W3CDTF">2021-01-13T20:12:00Z</dcterms:created>
  <dcterms:modified xsi:type="dcterms:W3CDTF">2021-01-13T20:15:00Z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tado">
    <vt:lpwstr>01.00</vt:lpwstr>
  </property>
  <property fmtid="{D5CDD505-2E9C-101B-9397-08002B2CF9AE}" pid="3" name="Fecha de registro">
    <vt:lpwstr>01/02/2004</vt:lpwstr>
  </property>
  <property fmtid="{D5CDD505-2E9C-101B-9397-08002B2CF9AE}" pid="4" name="Número de documento">
    <vt:lpwstr>DCCyyyyDOCxx.ezz</vt:lpwstr>
  </property>
  <property fmtid="{D5CDD505-2E9C-101B-9397-08002B2CF9AE}" pid="5" name="Proyecto">
    <vt:lpwstr>Nombre de Proyecto</vt:lpwstr>
  </property>
  <property fmtid="{D5CDD505-2E9C-101B-9397-08002B2CF9AE}" pid="6" name="Cliente">
    <vt:lpwstr>CLIENTE</vt:lpwstr>
  </property>
  <property fmtid="{D5CDD505-2E9C-101B-9397-08002B2CF9AE}" pid="7" name="Departamento">
    <vt:lpwstr>Departamento de Artel Ingenieros</vt:lpwstr>
  </property>
  <property fmtid="{D5CDD505-2E9C-101B-9397-08002B2CF9AE}" pid="8" name="Titulo Documento">
    <vt:lpwstr>Título Documento</vt:lpwstr>
  </property>
  <property fmtid="{D5CDD505-2E9C-101B-9397-08002B2CF9AE}" pid="9" name="Autor">
    <vt:lpwstr>Autor del Documento</vt:lpwstr>
  </property>
  <property fmtid="{D5CDD505-2E9C-101B-9397-08002B2CF9AE}" pid="10" name="ContentTypeId">
    <vt:lpwstr>0x01010044B478587A2E384F8A724C09527557C7</vt:lpwstr>
  </property>
</Properties>
</file>